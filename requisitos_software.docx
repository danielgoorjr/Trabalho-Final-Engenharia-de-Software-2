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E3551" w14:textId="442545DC" w:rsidR="008B5E29" w:rsidRPr="006F36BD" w:rsidRDefault="00E42CCD">
      <w:pPr>
        <w:pStyle w:val="Ttulo"/>
        <w:jc w:val="right"/>
        <w:rPr>
          <w:lang w:val="pt-BR"/>
        </w:rPr>
      </w:pPr>
      <w:r w:rsidRPr="006F36BD">
        <w:rPr>
          <w:lang w:val="pt-BR"/>
        </w:rPr>
        <w:t xml:space="preserve">Projeto Pizza </w:t>
      </w:r>
      <w:proofErr w:type="spellStart"/>
      <w:r w:rsidRPr="006F36BD">
        <w:rPr>
          <w:lang w:val="pt-BR"/>
        </w:rPr>
        <w:t>Pizza</w:t>
      </w:r>
      <w:proofErr w:type="spellEnd"/>
      <w:r w:rsidRPr="006F36BD">
        <w:rPr>
          <w:lang w:val="pt-BR"/>
        </w:rPr>
        <w:t xml:space="preserve"> </w:t>
      </w:r>
      <w:proofErr w:type="spellStart"/>
      <w:r w:rsidRPr="006F36BD">
        <w:rPr>
          <w:lang w:val="pt-BR"/>
        </w:rPr>
        <w:t>Pizza</w:t>
      </w:r>
      <w:proofErr w:type="spellEnd"/>
    </w:p>
    <w:p w14:paraId="53C03845" w14:textId="77777777" w:rsidR="008B5E29" w:rsidRPr="006F36BD" w:rsidRDefault="00530C09">
      <w:pPr>
        <w:pStyle w:val="Ttulo"/>
        <w:jc w:val="right"/>
        <w:rPr>
          <w:lang w:val="pt-BR"/>
        </w:rPr>
      </w:pPr>
      <w:r w:rsidRPr="006F36BD">
        <w:rPr>
          <w:lang w:val="pt-BR"/>
        </w:rPr>
        <w:fldChar w:fldCharType="begin"/>
      </w:r>
      <w:r w:rsidRPr="006F36BD">
        <w:rPr>
          <w:lang w:val="pt-BR"/>
        </w:rPr>
        <w:instrText xml:space="preserve"> TITLE  \* MERGEFORMAT </w:instrText>
      </w:r>
      <w:r w:rsidRPr="006F36BD">
        <w:rPr>
          <w:lang w:val="pt-BR"/>
        </w:rPr>
        <w:fldChar w:fldCharType="separate"/>
      </w:r>
      <w:r w:rsidR="00E41F4C" w:rsidRPr="006F36BD">
        <w:rPr>
          <w:lang w:val="pt-BR"/>
        </w:rPr>
        <w:t>Especificação dos Requisitos de Software</w:t>
      </w:r>
      <w:r w:rsidRPr="006F36BD">
        <w:rPr>
          <w:lang w:val="pt-BR"/>
        </w:rPr>
        <w:fldChar w:fldCharType="end"/>
      </w:r>
    </w:p>
    <w:p w14:paraId="103B92B9" w14:textId="49C3D098" w:rsidR="008B5E29" w:rsidRPr="006F36BD" w:rsidRDefault="00530C09">
      <w:pPr>
        <w:pStyle w:val="Ttulo"/>
        <w:jc w:val="right"/>
        <w:rPr>
          <w:lang w:val="pt-BR"/>
        </w:rPr>
      </w:pPr>
      <w:r w:rsidRPr="006F36BD">
        <w:rPr>
          <w:lang w:val="pt-BR"/>
        </w:rPr>
        <w:t xml:space="preserve">Para </w:t>
      </w:r>
      <w:r w:rsidR="00E42CCD" w:rsidRPr="006F36BD">
        <w:rPr>
          <w:lang w:val="pt-BR"/>
        </w:rPr>
        <w:t>o Sistema de Gerenciamento de Pizzaria</w:t>
      </w:r>
    </w:p>
    <w:p w14:paraId="58788D03" w14:textId="77777777" w:rsidR="008B5E29" w:rsidRPr="006F36BD" w:rsidRDefault="008B5E29">
      <w:pPr>
        <w:rPr>
          <w:lang w:val="pt-BR"/>
        </w:rPr>
      </w:pPr>
    </w:p>
    <w:p w14:paraId="23C682B6" w14:textId="77777777" w:rsidR="008B5E29" w:rsidRPr="006F36BD" w:rsidRDefault="008B5E29">
      <w:pPr>
        <w:rPr>
          <w:lang w:val="pt-BR"/>
        </w:rPr>
      </w:pPr>
    </w:p>
    <w:p w14:paraId="119132B2" w14:textId="5613B695" w:rsidR="008B5E29" w:rsidRPr="006F36BD" w:rsidRDefault="00530C09">
      <w:pPr>
        <w:pStyle w:val="Ttulo"/>
        <w:jc w:val="right"/>
        <w:rPr>
          <w:sz w:val="28"/>
          <w:szCs w:val="28"/>
          <w:lang w:val="pt-BR"/>
        </w:rPr>
      </w:pPr>
      <w:r w:rsidRPr="006F36BD">
        <w:rPr>
          <w:sz w:val="28"/>
          <w:szCs w:val="28"/>
          <w:lang w:val="pt-BR"/>
        </w:rPr>
        <w:t xml:space="preserve">Versão </w:t>
      </w:r>
      <w:r w:rsidR="00110931" w:rsidRPr="006F36BD">
        <w:rPr>
          <w:sz w:val="28"/>
          <w:szCs w:val="28"/>
          <w:lang w:val="pt-BR"/>
        </w:rPr>
        <w:t>1.1</w:t>
      </w:r>
    </w:p>
    <w:p w14:paraId="0A52A172" w14:textId="77777777" w:rsidR="008B5E29" w:rsidRPr="006F36BD" w:rsidRDefault="008B5E29">
      <w:pPr>
        <w:pStyle w:val="Ttulo"/>
        <w:rPr>
          <w:sz w:val="28"/>
          <w:szCs w:val="28"/>
          <w:lang w:val="pt-BR"/>
        </w:rPr>
      </w:pPr>
    </w:p>
    <w:p w14:paraId="1F085088" w14:textId="77777777" w:rsidR="008B5E29" w:rsidRPr="006F36BD" w:rsidRDefault="008B5E29">
      <w:pPr>
        <w:jc w:val="right"/>
        <w:rPr>
          <w:lang w:val="pt-BR"/>
        </w:rPr>
      </w:pPr>
    </w:p>
    <w:p w14:paraId="073135DA" w14:textId="77777777" w:rsidR="008B5E29" w:rsidRPr="006F36BD" w:rsidRDefault="008B5E29">
      <w:pPr>
        <w:pStyle w:val="Corpodetexto"/>
        <w:rPr>
          <w:lang w:val="pt-BR"/>
        </w:rPr>
      </w:pPr>
    </w:p>
    <w:p w14:paraId="05EB903D" w14:textId="77777777" w:rsidR="008B5E29" w:rsidRPr="006F36BD" w:rsidRDefault="008B5E29">
      <w:pPr>
        <w:pStyle w:val="Corpodetexto"/>
        <w:rPr>
          <w:lang w:val="pt-BR"/>
        </w:rPr>
        <w:sectPr w:rsidR="008B5E29" w:rsidRPr="006F36B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90935CC" w14:textId="77777777" w:rsidR="008B5E29" w:rsidRPr="006F36BD" w:rsidRDefault="00530C09">
      <w:pPr>
        <w:pStyle w:val="Ttulo"/>
        <w:rPr>
          <w:lang w:val="pt-BR"/>
        </w:rPr>
      </w:pPr>
      <w:r w:rsidRPr="006F36BD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5E29" w:rsidRPr="006F36BD" w14:paraId="2B3AC03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1B172" w14:textId="77777777" w:rsidR="008B5E29" w:rsidRPr="006F36BD" w:rsidRDefault="00530C0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F36BD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3031" w14:textId="77777777" w:rsidR="008B5E29" w:rsidRPr="006F36BD" w:rsidRDefault="00530C0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F36BD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901B" w14:textId="77777777" w:rsidR="008B5E29" w:rsidRPr="006F36BD" w:rsidRDefault="00530C0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F36B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F4083" w14:textId="77777777" w:rsidR="008B5E29" w:rsidRPr="006F36BD" w:rsidRDefault="00530C0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F36BD">
              <w:rPr>
                <w:b/>
                <w:bCs/>
                <w:lang w:val="pt-BR"/>
              </w:rPr>
              <w:t>Autor</w:t>
            </w:r>
          </w:p>
        </w:tc>
      </w:tr>
      <w:tr w:rsidR="008B5E29" w:rsidRPr="006F36BD" w14:paraId="70B4FBD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D345C" w14:textId="6EC440A2" w:rsidR="008B5E29" w:rsidRPr="006F36BD" w:rsidRDefault="00E42CCD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E653F" w14:textId="189A16F1" w:rsidR="008B5E29" w:rsidRPr="006F36BD" w:rsidRDefault="00E42CCD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EE1BB" w14:textId="1F602511" w:rsidR="008B5E29" w:rsidRPr="006F36BD" w:rsidRDefault="00E42CCD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 xml:space="preserve">Criação da versão inicial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66D1F" w14:textId="6BACAA47" w:rsidR="008B5E29" w:rsidRPr="006F36BD" w:rsidRDefault="00E42CCD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 xml:space="preserve">Daniel </w:t>
            </w:r>
            <w:proofErr w:type="spellStart"/>
            <w:r w:rsidRPr="006F36BD">
              <w:rPr>
                <w:lang w:val="pt-BR"/>
              </w:rPr>
              <w:t>Goor</w:t>
            </w:r>
            <w:proofErr w:type="spellEnd"/>
            <w:r w:rsidRPr="006F36BD">
              <w:rPr>
                <w:lang w:val="pt-BR"/>
              </w:rPr>
              <w:t xml:space="preserve"> Junior</w:t>
            </w:r>
          </w:p>
        </w:tc>
      </w:tr>
      <w:tr w:rsidR="008B5E29" w:rsidRPr="006F36BD" w14:paraId="1316258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EBFDF" w14:textId="5FE6D6DE" w:rsidR="008B5E29" w:rsidRPr="006F36BD" w:rsidRDefault="00110931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3BA96" w14:textId="35CDE5EE" w:rsidR="008B5E29" w:rsidRPr="006F36BD" w:rsidRDefault="00110931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C789" w14:textId="420651D8" w:rsidR="008B5E29" w:rsidRPr="006F36BD" w:rsidRDefault="00110931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>Revisão após a implementação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8B1B5" w14:textId="077E90EE" w:rsidR="008B5E29" w:rsidRPr="006F36BD" w:rsidRDefault="00110931">
            <w:pPr>
              <w:pStyle w:val="Tabletext"/>
              <w:rPr>
                <w:lang w:val="pt-BR"/>
              </w:rPr>
            </w:pPr>
            <w:r w:rsidRPr="006F36BD">
              <w:rPr>
                <w:lang w:val="pt-BR"/>
              </w:rPr>
              <w:t xml:space="preserve">Daniel </w:t>
            </w:r>
            <w:proofErr w:type="spellStart"/>
            <w:r w:rsidRPr="006F36BD">
              <w:rPr>
                <w:lang w:val="pt-BR"/>
              </w:rPr>
              <w:t>Goor</w:t>
            </w:r>
            <w:proofErr w:type="spellEnd"/>
            <w:r w:rsidRPr="006F36BD">
              <w:rPr>
                <w:lang w:val="pt-BR"/>
              </w:rPr>
              <w:t xml:space="preserve"> Junior</w:t>
            </w:r>
          </w:p>
        </w:tc>
      </w:tr>
      <w:tr w:rsidR="008B5E29" w:rsidRPr="006F36BD" w14:paraId="3FFC8DD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B5FEC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C86F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53326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1724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</w:tr>
      <w:tr w:rsidR="008B5E29" w:rsidRPr="006F36BD" w14:paraId="5BA8F3A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D2DD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4CFE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E648C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41226" w14:textId="77777777" w:rsidR="008B5E29" w:rsidRPr="006F36BD" w:rsidRDefault="008B5E29">
            <w:pPr>
              <w:pStyle w:val="Tabletext"/>
              <w:rPr>
                <w:lang w:val="pt-BR"/>
              </w:rPr>
            </w:pPr>
          </w:p>
        </w:tc>
      </w:tr>
    </w:tbl>
    <w:p w14:paraId="7B972753" w14:textId="77777777" w:rsidR="008B5E29" w:rsidRPr="006F36BD" w:rsidRDefault="008B5E29">
      <w:pPr>
        <w:rPr>
          <w:lang w:val="pt-BR"/>
        </w:rPr>
      </w:pPr>
    </w:p>
    <w:p w14:paraId="70CC9210" w14:textId="77777777" w:rsidR="008B5E29" w:rsidRDefault="00530C09">
      <w:pPr>
        <w:pStyle w:val="Ttulo"/>
        <w:rPr>
          <w:lang w:val="pt-BR"/>
        </w:rPr>
      </w:pPr>
      <w:r w:rsidRPr="006F36BD">
        <w:rPr>
          <w:lang w:val="pt-BR"/>
        </w:rPr>
        <w:br w:type="page"/>
      </w:r>
      <w:bookmarkStart w:id="0" w:name="_GoBack"/>
      <w:r w:rsidRPr="006F36BD">
        <w:rPr>
          <w:lang w:val="pt-BR"/>
        </w:rPr>
        <w:lastRenderedPageBreak/>
        <w:t>Índice Analítico</w:t>
      </w:r>
    </w:p>
    <w:bookmarkEnd w:id="0"/>
    <w:p w14:paraId="565F3DBF" w14:textId="77777777" w:rsidR="00B04254" w:rsidRDefault="00B04254" w:rsidP="00B04254">
      <w:pPr>
        <w:rPr>
          <w:lang w:val="pt-BR"/>
        </w:rPr>
      </w:pPr>
    </w:p>
    <w:sdt>
      <w:sdtPr>
        <w:id w:val="-1759518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napToGrid w:val="0"/>
          <w:color w:val="auto"/>
          <w:sz w:val="20"/>
          <w:szCs w:val="20"/>
          <w:lang w:val="en-US" w:eastAsia="en-US"/>
        </w:rPr>
      </w:sdtEndPr>
      <w:sdtContent>
        <w:p w14:paraId="37EDCACD" w14:textId="4B171572" w:rsidR="00440156" w:rsidRDefault="00440156">
          <w:pPr>
            <w:pStyle w:val="CabealhodoSumrio"/>
          </w:pPr>
        </w:p>
        <w:p w14:paraId="37DC672E" w14:textId="77777777" w:rsidR="00440156" w:rsidRDefault="00440156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4869810" w:history="1">
            <w:r w:rsidRPr="004E5399">
              <w:rPr>
                <w:rStyle w:val="Hiperlink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2941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11" w:history="1">
            <w:r w:rsidRPr="004E5399">
              <w:rPr>
                <w:rStyle w:val="Hiperlink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5869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12" w:history="1">
            <w:r w:rsidRPr="004E5399">
              <w:rPr>
                <w:rStyle w:val="Hiperlink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9E06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3" w:history="1">
            <w:r w:rsidRPr="004E5399">
              <w:rPr>
                <w:rStyle w:val="Hiperlink"/>
                <w:noProof/>
                <w:lang w:val="pt-BR"/>
              </w:rPr>
              <w:t>1.2.1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Fazer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F28C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4" w:history="1">
            <w:r w:rsidRPr="004E5399">
              <w:rPr>
                <w:rStyle w:val="Hiperlink"/>
                <w:noProof/>
                <w:lang w:val="pt-BR"/>
              </w:rPr>
              <w:t>1.2.2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Gerenciar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9855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5" w:history="1">
            <w:r w:rsidRPr="004E5399">
              <w:rPr>
                <w:rStyle w:val="Hiperlink"/>
                <w:noProof/>
                <w:lang w:val="pt-BR"/>
              </w:rPr>
              <w:t>1.2.3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Gerenciar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CEA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6" w:history="1">
            <w:r w:rsidRPr="004E5399">
              <w:rPr>
                <w:rStyle w:val="Hiperlink"/>
                <w:noProof/>
                <w:lang w:val="pt-BR"/>
              </w:rPr>
              <w:t>1.2.4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Gerenciar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A68C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7" w:history="1">
            <w:r w:rsidRPr="004E5399">
              <w:rPr>
                <w:rStyle w:val="Hiperlink"/>
                <w:noProof/>
                <w:lang w:val="pt-BR"/>
              </w:rPr>
              <w:t>1.2.5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Gerenciar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2505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18" w:history="1">
            <w:r w:rsidRPr="004E5399">
              <w:rPr>
                <w:rStyle w:val="Hiperlink"/>
                <w:noProof/>
                <w:lang w:val="pt-BR"/>
              </w:rPr>
              <w:t>1.2.6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Gerar Relatório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B1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19" w:history="1">
            <w:r w:rsidRPr="004E5399">
              <w:rPr>
                <w:rStyle w:val="Hiperlink"/>
                <w:noProof/>
                <w:lang w:val="pt-BR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C507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20" w:history="1">
            <w:r w:rsidRPr="004E5399">
              <w:rPr>
                <w:rStyle w:val="Hiperlink"/>
                <w:noProof/>
                <w:lang w:val="pt-BR"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7761" w14:textId="77777777" w:rsidR="00440156" w:rsidRDefault="00440156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lang w:val="pt-BR" w:eastAsia="pt-BR"/>
            </w:rPr>
          </w:pPr>
          <w:hyperlink w:anchor="_Toc74869821" w:history="1">
            <w:r w:rsidRPr="004E5399">
              <w:rPr>
                <w:rStyle w:val="Hiperlink"/>
                <w:noProof/>
                <w:lang w:val="pt-B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BC46" w14:textId="77777777" w:rsidR="00440156" w:rsidRDefault="00440156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lang w:val="pt-BR" w:eastAsia="pt-BR"/>
            </w:rPr>
          </w:pPr>
          <w:hyperlink w:anchor="_Toc74869822" w:history="1">
            <w:r w:rsidRPr="004E5399">
              <w:rPr>
                <w:rStyle w:val="Hiperlink"/>
                <w:noProof/>
                <w:lang w:val="pt-B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A2D1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23" w:history="1">
            <w:r w:rsidRPr="004E5399">
              <w:rPr>
                <w:rStyle w:val="Hiperlink"/>
                <w:noProof/>
                <w:lang w:val="pt-BR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2084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4" w:history="1">
            <w:r w:rsidRPr="004E5399">
              <w:rPr>
                <w:rStyle w:val="Hiperlink"/>
                <w:noProof/>
                <w:lang w:val="pt-BR"/>
              </w:rPr>
              <w:t>3.1.1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1 – Gerenciamento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33B5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5" w:history="1">
            <w:r w:rsidRPr="004E5399">
              <w:rPr>
                <w:rStyle w:val="Hiperlink"/>
                <w:noProof/>
                <w:lang w:val="pt-BR"/>
              </w:rPr>
              <w:t>3.1.2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2 – Chave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72BA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6" w:history="1">
            <w:r w:rsidRPr="004E5399">
              <w:rPr>
                <w:rStyle w:val="Hiperlink"/>
                <w:noProof/>
                <w:lang w:val="pt-BR"/>
              </w:rPr>
              <w:t>3.1.3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3 – Comunicação do Pedido com a Cozinha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50D2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7" w:history="1">
            <w:r w:rsidRPr="004E5399">
              <w:rPr>
                <w:rStyle w:val="Hiperlink"/>
                <w:noProof/>
                <w:lang w:val="pt-BR"/>
              </w:rPr>
              <w:t>3.1.4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4 – Registro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684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8" w:history="1">
            <w:r w:rsidRPr="004E5399">
              <w:rPr>
                <w:rStyle w:val="Hiperlink"/>
                <w:noProof/>
                <w:lang w:val="pt-BR"/>
              </w:rPr>
              <w:t>3.1.5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5 – Gerenciamento do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68EE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29" w:history="1">
            <w:r w:rsidRPr="004E5399">
              <w:rPr>
                <w:rStyle w:val="Hiperlink"/>
                <w:noProof/>
                <w:lang w:val="pt-BR"/>
              </w:rPr>
              <w:t>3.1.6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6 – Gerenciamento do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396A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0" w:history="1">
            <w:r w:rsidRPr="004E5399">
              <w:rPr>
                <w:rStyle w:val="Hiperlink"/>
                <w:noProof/>
                <w:lang w:val="pt-BR"/>
              </w:rPr>
              <w:t>3.1.7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7 – Relatório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983D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1" w:history="1">
            <w:r w:rsidRPr="004E5399">
              <w:rPr>
                <w:rStyle w:val="Hiperlink"/>
                <w:noProof/>
                <w:lang w:val="pt-BR"/>
              </w:rPr>
              <w:t>3.1.8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8 – Relatório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1209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2" w:history="1">
            <w:r w:rsidRPr="004E5399">
              <w:rPr>
                <w:rStyle w:val="Hiperlink"/>
                <w:noProof/>
                <w:lang w:val="pt-BR"/>
              </w:rPr>
              <w:t>3.1.9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Funcional 9 – Gerenciar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ADBF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33" w:history="1">
            <w:r w:rsidRPr="004E5399">
              <w:rPr>
                <w:rStyle w:val="Hiperlink"/>
                <w:noProof/>
                <w:lang w:val="pt-BR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675B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4" w:history="1">
            <w:r w:rsidRPr="004E5399">
              <w:rPr>
                <w:rStyle w:val="Hiperlink"/>
                <w:noProof/>
                <w:lang w:val="pt-BR"/>
              </w:rPr>
              <w:t>3.2.1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Usabilidade 1 – Tempo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E859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5" w:history="1">
            <w:r w:rsidRPr="004E5399">
              <w:rPr>
                <w:rStyle w:val="Hiperlink"/>
                <w:noProof/>
                <w:lang w:val="pt-BR"/>
              </w:rPr>
              <w:t>3.2.2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Usabilidade 2 – Tempo para Realização/Conclusão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7374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36" w:history="1">
            <w:r w:rsidRPr="004E5399">
              <w:rPr>
                <w:rStyle w:val="Hiperlink"/>
                <w:noProof/>
                <w:lang w:val="pt-BR"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E9CE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7" w:history="1">
            <w:r w:rsidRPr="004E5399">
              <w:rPr>
                <w:rStyle w:val="Hiperlink"/>
                <w:noProof/>
                <w:lang w:val="pt-BR"/>
              </w:rPr>
              <w:t>3.3.1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Confiabilidade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544E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38" w:history="1">
            <w:r w:rsidRPr="004E5399">
              <w:rPr>
                <w:rStyle w:val="Hiperlink"/>
                <w:noProof/>
                <w:lang w:val="pt-BR"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37B0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39" w:history="1">
            <w:r w:rsidRPr="004E5399">
              <w:rPr>
                <w:rStyle w:val="Hiperlink"/>
                <w:noProof/>
                <w:lang w:val="pt-BR"/>
              </w:rPr>
              <w:t>3.4.1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Desempenho 1 –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1E73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0" w:history="1">
            <w:r w:rsidRPr="004E5399">
              <w:rPr>
                <w:rStyle w:val="Hiperlink"/>
                <w:noProof/>
                <w:lang w:val="pt-BR"/>
              </w:rPr>
              <w:t>3.4.2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Desempenho 2 – Fila Máxima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EE82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1" w:history="1">
            <w:r w:rsidRPr="004E5399">
              <w:rPr>
                <w:rStyle w:val="Hiperlink"/>
                <w:noProof/>
                <w:lang w:val="pt-BR"/>
              </w:rPr>
              <w:t>3.4.3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Desempenho 3 – Hardware Recomendado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A4B5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42" w:history="1">
            <w:r w:rsidRPr="004E5399">
              <w:rPr>
                <w:rStyle w:val="Hiperlink"/>
                <w:noProof/>
                <w:lang w:val="pt-BR"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5F10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3" w:history="1">
            <w:r w:rsidRPr="004E5399">
              <w:rPr>
                <w:rStyle w:val="Hiperlink"/>
                <w:noProof/>
                <w:lang w:val="pt-BR"/>
              </w:rPr>
              <w:t>3.5.1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Suportabilidade 1 -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D933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4" w:history="1">
            <w:r w:rsidRPr="004E5399">
              <w:rPr>
                <w:rStyle w:val="Hiperlink"/>
                <w:noProof/>
                <w:lang w:val="pt-BR"/>
              </w:rPr>
              <w:t>3.5.2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Suportabilidade 2 –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2F8C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5" w:history="1">
            <w:r w:rsidRPr="004E5399">
              <w:rPr>
                <w:rStyle w:val="Hiperlink"/>
                <w:noProof/>
                <w:lang w:val="pt-BR"/>
              </w:rPr>
              <w:t>3.5.3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 de Suportabilidade 3 –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0CA4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46" w:history="1">
            <w:r w:rsidRPr="004E5399">
              <w:rPr>
                <w:rStyle w:val="Hiperlink"/>
                <w:noProof/>
                <w:lang w:val="pt-BR"/>
              </w:rPr>
              <w:t>3.6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AFF0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47" w:history="1">
            <w:r w:rsidRPr="004E5399">
              <w:rPr>
                <w:rStyle w:val="Hiperlink"/>
                <w:noProof/>
                <w:lang w:val="pt-BR"/>
              </w:rPr>
              <w:t>3.6.1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Restrição de Design 1 -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B84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48" w:history="1">
            <w:r w:rsidRPr="004E5399">
              <w:rPr>
                <w:rStyle w:val="Hiperlink"/>
                <w:noProof/>
                <w:lang w:val="pt-BR"/>
              </w:rPr>
              <w:t>3.7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Requisitos de Sistema de Ajuda e de Documentação de Usuário 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0E37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49" w:history="1">
            <w:r w:rsidRPr="004E5399">
              <w:rPr>
                <w:rStyle w:val="Hiperlink"/>
                <w:noProof/>
                <w:lang w:val="pt-BR"/>
              </w:rPr>
              <w:t>3.8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Componentes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FD7E" w14:textId="77777777" w:rsidR="00440156" w:rsidRDefault="0044015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50" w:history="1">
            <w:r w:rsidRPr="004E5399">
              <w:rPr>
                <w:rStyle w:val="Hiperlink"/>
                <w:noProof/>
                <w:lang w:val="pt-BR"/>
              </w:rPr>
              <w:t>3.9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9660" w14:textId="77777777" w:rsidR="00440156" w:rsidRDefault="00440156">
          <w:pPr>
            <w:pStyle w:val="Sumrio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napToGrid/>
              <w:sz w:val="24"/>
              <w:szCs w:val="24"/>
              <w:lang w:val="pt-BR" w:eastAsia="pt-BR"/>
            </w:rPr>
          </w:pPr>
          <w:hyperlink w:anchor="_Toc74869851" w:history="1">
            <w:r w:rsidRPr="004E5399">
              <w:rPr>
                <w:rStyle w:val="Hiperlink"/>
                <w:noProof/>
                <w:lang w:val="pt-BR"/>
              </w:rPr>
              <w:t>3.9.1</w:t>
            </w:r>
            <w:r>
              <w:rPr>
                <w:rFonts w:eastAsiaTheme="minorEastAsia" w:cstheme="minorBidi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C547" w14:textId="77777777" w:rsidR="00440156" w:rsidRDefault="00440156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52" w:history="1">
            <w:r w:rsidRPr="004E5399">
              <w:rPr>
                <w:rStyle w:val="Hiperlink"/>
                <w:noProof/>
                <w:lang w:val="pt-BR"/>
              </w:rPr>
              <w:t>3.10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Requisitos de Licenciamento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1DEB" w14:textId="77777777" w:rsidR="00440156" w:rsidRDefault="00440156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74869853" w:history="1">
            <w:r w:rsidRPr="004E5399">
              <w:rPr>
                <w:rStyle w:val="Hiperlink"/>
                <w:noProof/>
                <w:lang w:val="pt-BR"/>
              </w:rPr>
              <w:t>3.11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Observações Legais, de Copyright e Outras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9424" w14:textId="77777777" w:rsidR="00440156" w:rsidRDefault="00440156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napToGrid/>
              <w:lang w:val="pt-BR" w:eastAsia="pt-BR"/>
            </w:rPr>
          </w:pPr>
          <w:hyperlink w:anchor="_Toc74869854" w:history="1">
            <w:r w:rsidRPr="004E5399">
              <w:rPr>
                <w:rStyle w:val="Hiperlink"/>
                <w:noProof/>
                <w:lang w:val="pt-B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napToGrid/>
                <w:lang w:val="pt-BR" w:eastAsia="pt-BR"/>
              </w:rPr>
              <w:tab/>
            </w:r>
            <w:r w:rsidRPr="004E5399">
              <w:rPr>
                <w:rStyle w:val="Hiperlink"/>
                <w:noProof/>
                <w:lang w:val="pt-BR"/>
              </w:rPr>
              <w:t>Informações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EB2C" w14:textId="7B0105C3" w:rsidR="00440156" w:rsidRDefault="00440156">
          <w:r>
            <w:rPr>
              <w:b/>
              <w:bCs/>
              <w:noProof/>
            </w:rPr>
            <w:fldChar w:fldCharType="end"/>
          </w:r>
        </w:p>
      </w:sdtContent>
    </w:sdt>
    <w:p w14:paraId="6422BB6F" w14:textId="7135CC5C" w:rsidR="00440156" w:rsidRDefault="00440156" w:rsidP="00440156">
      <w:pPr>
        <w:pStyle w:val="CabealhodoSumrio"/>
        <w:rPr>
          <w:rFonts w:ascii="Arial" w:hAnsi="Arial"/>
          <w:b w:val="0"/>
          <w:bCs w:val="0"/>
          <w:sz w:val="36"/>
          <w:szCs w:val="36"/>
        </w:rPr>
      </w:pPr>
    </w:p>
    <w:p w14:paraId="16A06692" w14:textId="2412389B" w:rsidR="008B5E29" w:rsidRPr="006F36BD" w:rsidRDefault="00530C09">
      <w:pPr>
        <w:pStyle w:val="Ttulo"/>
        <w:rPr>
          <w:lang w:val="pt-BR"/>
        </w:rPr>
      </w:pPr>
      <w:r w:rsidRPr="006F36BD">
        <w:rPr>
          <w:lang w:val="pt-BR"/>
        </w:rPr>
        <w:br w:type="page"/>
      </w:r>
      <w:r w:rsidRPr="006F36BD">
        <w:rPr>
          <w:lang w:val="pt-BR"/>
        </w:rPr>
        <w:lastRenderedPageBreak/>
        <w:fldChar w:fldCharType="begin"/>
      </w:r>
      <w:r w:rsidRPr="006F36BD">
        <w:rPr>
          <w:lang w:val="pt-BR"/>
        </w:rPr>
        <w:instrText xml:space="preserve"> TITLE  \* MERGEFORMAT </w:instrText>
      </w:r>
      <w:r w:rsidRPr="006F36BD">
        <w:rPr>
          <w:lang w:val="pt-BR"/>
        </w:rPr>
        <w:fldChar w:fldCharType="separate"/>
      </w:r>
      <w:r w:rsidR="00E41F4C" w:rsidRPr="006F36BD">
        <w:rPr>
          <w:lang w:val="pt-BR"/>
        </w:rPr>
        <w:t>Especificação dos Requisitos de Software</w:t>
      </w:r>
      <w:r w:rsidRPr="006F36BD">
        <w:rPr>
          <w:lang w:val="pt-BR"/>
        </w:rPr>
        <w:fldChar w:fldCharType="end"/>
      </w:r>
      <w:r w:rsidRPr="006F36BD">
        <w:rPr>
          <w:lang w:val="pt-BR"/>
        </w:rPr>
        <w:t xml:space="preserve"> </w:t>
      </w:r>
    </w:p>
    <w:p w14:paraId="228BB6D3" w14:textId="77777777" w:rsidR="008B5E29" w:rsidRPr="006F36BD" w:rsidRDefault="00530C09">
      <w:pPr>
        <w:pStyle w:val="Ttulo1"/>
        <w:ind w:left="360" w:hanging="360"/>
        <w:rPr>
          <w:lang w:val="pt-BR"/>
        </w:rPr>
      </w:pPr>
      <w:bookmarkStart w:id="1" w:name="_Toc18208043"/>
      <w:bookmarkStart w:id="2" w:name="_Toc74869584"/>
      <w:bookmarkStart w:id="3" w:name="_Toc74869630"/>
      <w:bookmarkStart w:id="4" w:name="_Toc74869675"/>
      <w:bookmarkStart w:id="5" w:name="_Toc74869720"/>
      <w:bookmarkStart w:id="6" w:name="_Toc74869765"/>
      <w:bookmarkStart w:id="7" w:name="_Toc74869810"/>
      <w:r w:rsidRPr="006F36BD">
        <w:rPr>
          <w:lang w:val="pt-BR"/>
        </w:rPr>
        <w:t>Introdução</w:t>
      </w:r>
      <w:bookmarkEnd w:id="1"/>
      <w:bookmarkEnd w:id="2"/>
      <w:bookmarkEnd w:id="3"/>
      <w:bookmarkEnd w:id="4"/>
      <w:bookmarkEnd w:id="5"/>
      <w:bookmarkEnd w:id="6"/>
      <w:bookmarkEnd w:id="7"/>
    </w:p>
    <w:p w14:paraId="59651685" w14:textId="368602AE" w:rsidR="00BD5FF2" w:rsidRPr="006F36BD" w:rsidRDefault="00935F0D" w:rsidP="00BD5FF2">
      <w:pPr>
        <w:pStyle w:val="Corpodetexto"/>
        <w:rPr>
          <w:lang w:val="pt-BR"/>
        </w:rPr>
      </w:pPr>
      <w:r w:rsidRPr="006F36BD">
        <w:rPr>
          <w:lang w:val="pt-BR"/>
        </w:rPr>
        <w:t>Este document</w:t>
      </w:r>
      <w:r w:rsidR="00C82473" w:rsidRPr="006F36BD">
        <w:rPr>
          <w:lang w:val="pt-BR"/>
        </w:rPr>
        <w:t>o</w:t>
      </w:r>
      <w:r w:rsidRPr="006F36BD">
        <w:rPr>
          <w:lang w:val="pt-BR"/>
        </w:rPr>
        <w:t xml:space="preserve"> traz a formalização das especificações de requisit</w:t>
      </w:r>
      <w:r w:rsidR="00C82473" w:rsidRPr="006F36BD">
        <w:rPr>
          <w:lang w:val="pt-BR"/>
        </w:rPr>
        <w:t>os de software para o gerenciamento de uma pizzaria.</w:t>
      </w:r>
    </w:p>
    <w:p w14:paraId="420C4862" w14:textId="1E6CA9A6" w:rsidR="00366C0F" w:rsidRPr="006F36BD" w:rsidRDefault="00B348B8" w:rsidP="00BD5FF2">
      <w:pPr>
        <w:pStyle w:val="Corpodetexto"/>
        <w:rPr>
          <w:lang w:val="pt-BR"/>
        </w:rPr>
      </w:pPr>
      <w:r w:rsidRPr="006F36BD">
        <w:rPr>
          <w:lang w:val="pt-BR"/>
        </w:rPr>
        <w:t>O objetivo desta aplicação é tornar o empreendimento pizzaria mais eficiente nas atividades de atendimento de cliente e venda.</w:t>
      </w:r>
    </w:p>
    <w:p w14:paraId="49B51627" w14:textId="33423B06" w:rsidR="00B348B8" w:rsidRPr="006F36BD" w:rsidRDefault="00B348B8" w:rsidP="00BD5FF2">
      <w:pPr>
        <w:pStyle w:val="Corpodetexto"/>
        <w:rPr>
          <w:lang w:val="pt-BR"/>
        </w:rPr>
      </w:pPr>
      <w:r w:rsidRPr="006F36BD">
        <w:rPr>
          <w:lang w:val="pt-BR"/>
        </w:rPr>
        <w:t>Para isto, esta aplicação deve atuar nos gargalos do processo de modo a tornar a operação da pizzaria mais eficiente e, com isto, aumentar o faturamento da empresa.</w:t>
      </w:r>
    </w:p>
    <w:p w14:paraId="10269581" w14:textId="71E51887" w:rsidR="00B348B8" w:rsidRPr="006F36BD" w:rsidRDefault="00B348B8" w:rsidP="00BD5FF2">
      <w:pPr>
        <w:pStyle w:val="Corpodetexto"/>
        <w:rPr>
          <w:lang w:val="pt-BR"/>
        </w:rPr>
      </w:pPr>
      <w:r w:rsidRPr="006F36BD">
        <w:rPr>
          <w:lang w:val="pt-BR"/>
        </w:rPr>
        <w:t>Neste sentido, os requisitos aqui propostos, são majoritariamente no sentido de reduzir o tempo de atendimento do cliente</w:t>
      </w:r>
      <w:r w:rsidR="00346284" w:rsidRPr="006F36BD">
        <w:rPr>
          <w:lang w:val="pt-BR"/>
        </w:rPr>
        <w:t xml:space="preserve"> e, consequentemente, efetivar a venda.</w:t>
      </w:r>
      <w:r w:rsidRPr="006F36BD">
        <w:rPr>
          <w:lang w:val="pt-BR"/>
        </w:rPr>
        <w:t xml:space="preserve"> </w:t>
      </w:r>
    </w:p>
    <w:p w14:paraId="7CEAE47B" w14:textId="42917FD2" w:rsidR="00346284" w:rsidRPr="006F36BD" w:rsidRDefault="00346284" w:rsidP="00BD5FF2">
      <w:pPr>
        <w:pStyle w:val="Corpodetexto"/>
        <w:rPr>
          <w:lang w:val="pt-BR"/>
        </w:rPr>
      </w:pPr>
      <w:r w:rsidRPr="006F36BD">
        <w:rPr>
          <w:lang w:val="pt-BR"/>
        </w:rPr>
        <w:t>Para atingir este objetivo, a aplicação deve contemplar casos de uso que conjuntamente agem para atingir este objetivo macro.</w:t>
      </w:r>
    </w:p>
    <w:p w14:paraId="4A34009E" w14:textId="77777777" w:rsidR="00001BFF" w:rsidRPr="006F36BD" w:rsidRDefault="00346284" w:rsidP="00BD5FF2">
      <w:pPr>
        <w:pStyle w:val="Corpodetexto"/>
        <w:rPr>
          <w:lang w:val="pt-BR"/>
        </w:rPr>
      </w:pPr>
      <w:r w:rsidRPr="006F36BD">
        <w:rPr>
          <w:lang w:val="pt-BR"/>
        </w:rPr>
        <w:t xml:space="preserve">Ao mesmo tempo, tais casos de uso produzem dados de venda, os quais podem ser utilizados </w:t>
      </w:r>
      <w:r w:rsidR="00657DC8" w:rsidRPr="006F36BD">
        <w:rPr>
          <w:lang w:val="pt-BR"/>
        </w:rPr>
        <w:t>com o objetivo de proporcionar inteligência de negócio para orientar as decisões estratégicas da empresa. Por isto, esta aplicação proporcionará a</w:t>
      </w:r>
      <w:r w:rsidR="001E3D81" w:rsidRPr="006F36BD">
        <w:rPr>
          <w:lang w:val="pt-BR"/>
        </w:rPr>
        <w:t xml:space="preserve"> capacidade de gerar relatórios de vendas, a partir do qual o gerente da empresa poderá tomar decisõ</w:t>
      </w:r>
      <w:r w:rsidR="00FC0CBD" w:rsidRPr="006F36BD">
        <w:rPr>
          <w:lang w:val="pt-BR"/>
        </w:rPr>
        <w:t>es baseadas em dados.</w:t>
      </w:r>
    </w:p>
    <w:p w14:paraId="6D6E6437" w14:textId="77777777" w:rsidR="00D55649" w:rsidRPr="006F36BD" w:rsidRDefault="00001BFF" w:rsidP="00BD5FF2">
      <w:pPr>
        <w:pStyle w:val="Corpodetexto"/>
        <w:rPr>
          <w:lang w:val="pt-BR"/>
        </w:rPr>
      </w:pPr>
      <w:r w:rsidRPr="006F36BD">
        <w:rPr>
          <w:lang w:val="pt-BR"/>
        </w:rPr>
        <w:t>Por se tratar de um sistema no qual a operação é feita pelos funcionários, é necessário garantir que somente pessoas autorizadas e previamente cadastradas tenham permissão para utilizá-lo.</w:t>
      </w:r>
    </w:p>
    <w:p w14:paraId="7FCBA54D" w14:textId="523A6145" w:rsidR="00346284" w:rsidRPr="006F36BD" w:rsidRDefault="00D55649" w:rsidP="00BD5FF2">
      <w:pPr>
        <w:pStyle w:val="Corpodetexto"/>
        <w:rPr>
          <w:lang w:val="pt-BR"/>
        </w:rPr>
      </w:pPr>
      <w:r w:rsidRPr="006F36BD">
        <w:rPr>
          <w:lang w:val="pt-BR"/>
        </w:rPr>
        <w:t>Tais requerimentos serão detalhadamente descritos na seção Requisitos Específicos.</w:t>
      </w:r>
      <w:r w:rsidR="00657DC8" w:rsidRPr="006F36BD">
        <w:rPr>
          <w:lang w:val="pt-BR"/>
        </w:rPr>
        <w:t xml:space="preserve"> </w:t>
      </w:r>
      <w:r w:rsidR="00346284" w:rsidRPr="006F36BD">
        <w:rPr>
          <w:lang w:val="pt-BR"/>
        </w:rPr>
        <w:t xml:space="preserve"> </w:t>
      </w:r>
    </w:p>
    <w:p w14:paraId="797B1575" w14:textId="77777777" w:rsidR="008B5E29" w:rsidRPr="006F36BD" w:rsidRDefault="00530C09">
      <w:pPr>
        <w:pStyle w:val="Ttulo2"/>
        <w:rPr>
          <w:lang w:val="pt-BR"/>
        </w:rPr>
      </w:pPr>
      <w:bookmarkStart w:id="8" w:name="_Toc18208044"/>
      <w:bookmarkStart w:id="9" w:name="_Toc74869585"/>
      <w:bookmarkStart w:id="10" w:name="_Toc74869631"/>
      <w:bookmarkStart w:id="11" w:name="_Toc74869676"/>
      <w:bookmarkStart w:id="12" w:name="_Toc74869721"/>
      <w:bookmarkStart w:id="13" w:name="_Toc74869766"/>
      <w:bookmarkStart w:id="14" w:name="_Toc74869811"/>
      <w:r w:rsidRPr="006F36BD">
        <w:rPr>
          <w:lang w:val="pt-BR"/>
        </w:rPr>
        <w:t>Finalidade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845D1DA" w14:textId="77777777" w:rsidR="00110931" w:rsidRPr="006F36BD" w:rsidRDefault="00110931" w:rsidP="00110931">
      <w:pPr>
        <w:rPr>
          <w:lang w:val="pt-BR"/>
        </w:rPr>
      </w:pPr>
    </w:p>
    <w:p w14:paraId="04E05CCE" w14:textId="03A82293" w:rsidR="00E46886" w:rsidRPr="006F36BD" w:rsidRDefault="00E46886" w:rsidP="00E46886">
      <w:pPr>
        <w:pStyle w:val="Corpodetexto"/>
        <w:rPr>
          <w:lang w:val="pt-BR"/>
        </w:rPr>
      </w:pPr>
      <w:r w:rsidRPr="006F36BD">
        <w:rPr>
          <w:lang w:val="pt-BR"/>
        </w:rPr>
        <w:t xml:space="preserve">Este software tem como principal requisito reduzir o tempo de atendimento do cliente da pizzaria Pizza </w:t>
      </w:r>
      <w:proofErr w:type="spellStart"/>
      <w:r w:rsidRPr="006F36BD">
        <w:rPr>
          <w:lang w:val="pt-BR"/>
        </w:rPr>
        <w:t>Pizza</w:t>
      </w:r>
      <w:proofErr w:type="spellEnd"/>
      <w:r w:rsidRPr="006F36BD">
        <w:rPr>
          <w:lang w:val="pt-BR"/>
        </w:rPr>
        <w:t xml:space="preserve"> </w:t>
      </w:r>
      <w:proofErr w:type="spellStart"/>
      <w:r w:rsidRPr="006F36BD">
        <w:rPr>
          <w:lang w:val="pt-BR"/>
        </w:rPr>
        <w:t>Pizza</w:t>
      </w:r>
      <w:proofErr w:type="spellEnd"/>
      <w:r w:rsidRPr="006F36BD">
        <w:rPr>
          <w:lang w:val="pt-BR"/>
        </w:rPr>
        <w:t>. Atualmente, para clientes localizados em um raio de 5km da pizzaria, o tempo médio estimado para a entrega do produto é de 50 minutos. O objetivo ao utilizar este software é reduzir para 40 minutos o tempo total para entrega.</w:t>
      </w:r>
    </w:p>
    <w:p w14:paraId="2D7A9953" w14:textId="77777777" w:rsidR="00E46886" w:rsidRPr="006F36BD" w:rsidRDefault="00E46886" w:rsidP="00E46886">
      <w:pPr>
        <w:pStyle w:val="Corpodetexto"/>
        <w:rPr>
          <w:lang w:val="pt-BR"/>
        </w:rPr>
      </w:pPr>
      <w:r w:rsidRPr="006F36BD">
        <w:rPr>
          <w:lang w:val="pt-BR"/>
        </w:rPr>
        <w:t>Para isto, a solução deverá contemplar a funcionalidade de cadastrar clientes. Dessa forma, ao receber a ligação, o atendente poderá usar o número de identificação do telefone do cliente como uma chave para acessar o cadastro do cliente. Dessa forma, elimina-se o tempo gasto com o registro do endereço toda a vez que o cliente liga para fazer um novo pedido.</w:t>
      </w:r>
    </w:p>
    <w:p w14:paraId="01192322" w14:textId="77777777" w:rsidR="00E44B91" w:rsidRPr="006F36BD" w:rsidRDefault="00E46886" w:rsidP="00E46886">
      <w:pPr>
        <w:pStyle w:val="Corpodetexto"/>
        <w:rPr>
          <w:lang w:val="pt-BR"/>
        </w:rPr>
      </w:pPr>
      <w:r w:rsidRPr="006F36BD">
        <w:rPr>
          <w:lang w:val="pt-BR"/>
        </w:rPr>
        <w:t xml:space="preserve">Caso seja o primeiro pedido do cliente, a solução deverá permitir então o cadastro do cliente no banco de dados do software. Dessa forma, </w:t>
      </w:r>
      <w:r w:rsidR="00E44B91" w:rsidRPr="006F36BD">
        <w:rPr>
          <w:lang w:val="pt-BR"/>
        </w:rPr>
        <w:t>o próximo pedido deste cliente poderá fazer uso do cadastro já realizado.</w:t>
      </w:r>
    </w:p>
    <w:p w14:paraId="40253607" w14:textId="77777777" w:rsidR="00851012" w:rsidRPr="006F36BD" w:rsidRDefault="00E44B91" w:rsidP="00E46886">
      <w:pPr>
        <w:pStyle w:val="Corpodetexto"/>
        <w:rPr>
          <w:lang w:val="pt-BR"/>
        </w:rPr>
      </w:pPr>
      <w:r w:rsidRPr="006F36BD">
        <w:rPr>
          <w:lang w:val="pt-BR"/>
        </w:rPr>
        <w:t>Como forma a reduzir o uso de papéis</w:t>
      </w:r>
      <w:r w:rsidR="003808C7" w:rsidRPr="006F36BD">
        <w:rPr>
          <w:lang w:val="pt-BR"/>
        </w:rPr>
        <w:t xml:space="preserve"> durante o pedido, o cardápio deverá estar cadastrado no sistema da aplicação. Dessa forma, o atendente poderá registrar o pedido a partir de uma lista previamente cadastrada no sistema. Uma vez que o cardápio é algo mutável com o tempo, tal aplicação deverá contemplar a funcionalidade de edição do cardápio conforme a necessidade.</w:t>
      </w:r>
    </w:p>
    <w:p w14:paraId="6D189191" w14:textId="77777777" w:rsidR="00851012" w:rsidRPr="006F36BD" w:rsidRDefault="00851012" w:rsidP="00E46886">
      <w:pPr>
        <w:pStyle w:val="Corpodetexto"/>
        <w:rPr>
          <w:lang w:val="pt-BR"/>
        </w:rPr>
      </w:pPr>
      <w:r w:rsidRPr="006F36BD">
        <w:rPr>
          <w:lang w:val="pt-BR"/>
        </w:rPr>
        <w:t xml:space="preserve">Ao finalizar o pedido, o atendente conclui a venda no sistema. Com isto, o pedido é diretamente encaminhado para a cozinha. Lá o </w:t>
      </w:r>
      <w:proofErr w:type="spellStart"/>
      <w:r w:rsidRPr="006F36BD">
        <w:rPr>
          <w:lang w:val="pt-BR"/>
        </w:rPr>
        <w:t>pizzaiolo</w:t>
      </w:r>
      <w:proofErr w:type="spellEnd"/>
      <w:r w:rsidRPr="006F36BD">
        <w:rPr>
          <w:lang w:val="pt-BR"/>
        </w:rPr>
        <w:t xml:space="preserve"> e seus assistente podem, através de uma tela, ter acesso aos próximos pedidos, os quais são organizados em uma fila.</w:t>
      </w:r>
    </w:p>
    <w:p w14:paraId="212781B8" w14:textId="10E7DA29" w:rsidR="00E46886" w:rsidRPr="006F36BD" w:rsidRDefault="002C7196" w:rsidP="00E46886">
      <w:pPr>
        <w:pStyle w:val="Corpodetexto"/>
        <w:rPr>
          <w:lang w:val="pt-BR"/>
        </w:rPr>
      </w:pPr>
      <w:r w:rsidRPr="006F36BD">
        <w:rPr>
          <w:lang w:val="pt-BR"/>
        </w:rPr>
        <w:t xml:space="preserve">Como parte a otimizar a rotina </w:t>
      </w:r>
      <w:r w:rsidR="00DD3263" w:rsidRPr="006F36BD">
        <w:rPr>
          <w:lang w:val="pt-BR"/>
        </w:rPr>
        <w:t>dos próprios funcionários</w:t>
      </w:r>
      <w:r w:rsidRPr="006F36BD">
        <w:rPr>
          <w:lang w:val="pt-BR"/>
        </w:rPr>
        <w:t xml:space="preserve">, esta solução irá contemplar </w:t>
      </w:r>
      <w:r w:rsidR="00DD3263" w:rsidRPr="006F36BD">
        <w:rPr>
          <w:lang w:val="pt-BR"/>
        </w:rPr>
        <w:t>um módulo para gestão do estoque. Dessa forma, a medida que itens são retirados do estoque, basta que o funcionário registre a retirada. Com isto, através do estabelecimento prévio de limites máximos e mínimos para cada item, o próprio sistema poderá “disparar” alertas de compras de matérias primas a medida que o estoque dos itens é reduzido. Ademais, tal módulo eliminará a atividade de contagem do estoque ao final de cada turno produtivo de modo a realizar o inventário.</w:t>
      </w:r>
      <w:r w:rsidR="00E46886" w:rsidRPr="006F36BD">
        <w:rPr>
          <w:lang w:val="pt-BR"/>
        </w:rPr>
        <w:t xml:space="preserve"> </w:t>
      </w:r>
    </w:p>
    <w:p w14:paraId="10558556" w14:textId="4391A508" w:rsidR="004616DC" w:rsidRPr="006F36BD" w:rsidRDefault="003230AF" w:rsidP="004616DC">
      <w:pPr>
        <w:pStyle w:val="Corpodetexto"/>
        <w:rPr>
          <w:lang w:val="pt-BR"/>
        </w:rPr>
      </w:pPr>
      <w:r w:rsidRPr="006F36BD">
        <w:rPr>
          <w:lang w:val="pt-BR"/>
        </w:rPr>
        <w:lastRenderedPageBreak/>
        <w:t>A solução também deverá</w:t>
      </w:r>
      <w:r w:rsidR="00D43E7B" w:rsidRPr="006F36BD">
        <w:rPr>
          <w:lang w:val="pt-BR"/>
        </w:rPr>
        <w:t xml:space="preserve"> prover um módulo para gerar relatório de vendas. Isto porque </w:t>
      </w:r>
      <w:r w:rsidR="004616DC" w:rsidRPr="006F36BD">
        <w:rPr>
          <w:lang w:val="pt-BR"/>
        </w:rPr>
        <w:t>é necessário avaliar quais itens são mais vendidos e sua relação com o horário e localidade de entrega. Dessa forma, o dono do estabelecimento pode adicionar inteligência de mercado ao seu empreendimento visando a maximizar os lucros.</w:t>
      </w:r>
    </w:p>
    <w:p w14:paraId="20A4DE09" w14:textId="3C2CE3C3" w:rsidR="0000535F" w:rsidRPr="006F36BD" w:rsidRDefault="0000535F" w:rsidP="004616DC">
      <w:pPr>
        <w:pStyle w:val="Corpodetexto"/>
        <w:rPr>
          <w:lang w:val="pt-BR"/>
        </w:rPr>
      </w:pPr>
      <w:r w:rsidRPr="006F36BD">
        <w:rPr>
          <w:lang w:val="pt-BR"/>
        </w:rPr>
        <w:t>Por se tratar de um estabelecimento no qual há certa rotatividade de funcionários, a solução deverá contemplar o módulo de gerenciamento de usuários. Com isto, pode-se garantir que somente os usuários cadastrados poderão acessar o sistema, de acordo com os seus privilégios, para realizar suas tarefas.</w:t>
      </w:r>
    </w:p>
    <w:p w14:paraId="62DC3179" w14:textId="2A9302C8" w:rsidR="00E337E4" w:rsidRPr="006F36BD" w:rsidRDefault="00E337E4" w:rsidP="004616DC">
      <w:pPr>
        <w:pStyle w:val="Corpodetexto"/>
        <w:rPr>
          <w:lang w:val="pt-BR"/>
        </w:rPr>
      </w:pPr>
      <w:r w:rsidRPr="006F36BD">
        <w:rPr>
          <w:lang w:val="pt-BR"/>
        </w:rPr>
        <w:t>É importante ressaltar que a solução proposta não faz qualquer interface com sistemas de pagamento. Tal solução é voltada para reduzir o tempo de atendimento feito pelo atendente ao cliente, bem como reduzir o tempo total de entrega ao cliente do produto comprado.</w:t>
      </w:r>
    </w:p>
    <w:p w14:paraId="2E55032F" w14:textId="77777777" w:rsidR="00E46886" w:rsidRPr="006F36BD" w:rsidRDefault="00E46886" w:rsidP="00E46886">
      <w:pPr>
        <w:pStyle w:val="Corpodetexto"/>
        <w:rPr>
          <w:lang w:val="pt-BR"/>
        </w:rPr>
      </w:pPr>
    </w:p>
    <w:p w14:paraId="6FDF242C" w14:textId="4795E70D" w:rsidR="00EA4EA6" w:rsidRPr="006F36BD" w:rsidRDefault="00530C09" w:rsidP="00110931">
      <w:pPr>
        <w:pStyle w:val="Ttulo2"/>
        <w:rPr>
          <w:lang w:val="pt-BR"/>
        </w:rPr>
      </w:pPr>
      <w:bookmarkStart w:id="15" w:name="_Toc18208045"/>
      <w:bookmarkStart w:id="16" w:name="_Toc74869586"/>
      <w:bookmarkStart w:id="17" w:name="_Toc74869632"/>
      <w:bookmarkStart w:id="18" w:name="_Toc74869677"/>
      <w:bookmarkStart w:id="19" w:name="_Toc74869722"/>
      <w:bookmarkStart w:id="20" w:name="_Toc74869767"/>
      <w:bookmarkStart w:id="21" w:name="_Toc74869812"/>
      <w:r w:rsidRPr="006F36BD">
        <w:rPr>
          <w:lang w:val="pt-BR"/>
        </w:rPr>
        <w:t>Escopo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CCDC280" w14:textId="77777777" w:rsidR="00110931" w:rsidRPr="006F36BD" w:rsidRDefault="00110931" w:rsidP="00110931">
      <w:pPr>
        <w:rPr>
          <w:lang w:val="pt-BR"/>
        </w:rPr>
      </w:pPr>
    </w:p>
    <w:p w14:paraId="5E7BA4C4" w14:textId="53B978CE" w:rsidR="00EA4EA6" w:rsidRPr="006F36BD" w:rsidRDefault="00EA4EA6" w:rsidP="00EA4EA6">
      <w:pPr>
        <w:pStyle w:val="Corpodetexto"/>
        <w:rPr>
          <w:lang w:val="pt-BR"/>
        </w:rPr>
      </w:pPr>
      <w:r w:rsidRPr="006F36BD">
        <w:rPr>
          <w:lang w:val="pt-BR"/>
        </w:rPr>
        <w:t>A aplicação contempla os seguintes casos de usos com suas respectivas funcionalidades:</w:t>
      </w:r>
    </w:p>
    <w:p w14:paraId="6F9C879D" w14:textId="279B8CC3" w:rsidR="00EA079B" w:rsidRPr="006F36BD" w:rsidRDefault="00EA079B" w:rsidP="00C1321B">
      <w:pPr>
        <w:pStyle w:val="Ttulo3"/>
        <w:rPr>
          <w:lang w:val="pt-BR"/>
        </w:rPr>
      </w:pPr>
      <w:bookmarkStart w:id="22" w:name="_Toc74869587"/>
      <w:bookmarkStart w:id="23" w:name="_Toc74869633"/>
      <w:bookmarkStart w:id="24" w:name="_Toc74869678"/>
      <w:bookmarkStart w:id="25" w:name="_Toc74869723"/>
      <w:bookmarkStart w:id="26" w:name="_Toc74869768"/>
      <w:bookmarkStart w:id="27" w:name="_Toc74869813"/>
      <w:r w:rsidRPr="006F36BD">
        <w:rPr>
          <w:lang w:val="pt-BR"/>
        </w:rPr>
        <w:t>Fazer Pedido</w:t>
      </w:r>
      <w:bookmarkEnd w:id="22"/>
      <w:bookmarkEnd w:id="23"/>
      <w:bookmarkEnd w:id="24"/>
      <w:bookmarkEnd w:id="25"/>
      <w:bookmarkEnd w:id="26"/>
      <w:bookmarkEnd w:id="27"/>
      <w:r w:rsidRPr="006F36BD">
        <w:rPr>
          <w:lang w:val="pt-BR"/>
        </w:rPr>
        <w:t xml:space="preserve"> </w:t>
      </w:r>
    </w:p>
    <w:p w14:paraId="404E08F7" w14:textId="6665C637" w:rsidR="007B013A" w:rsidRPr="006F36BD" w:rsidRDefault="007B013A" w:rsidP="00EA079B">
      <w:pPr>
        <w:pStyle w:val="Corpodetexto"/>
        <w:rPr>
          <w:lang w:val="pt-BR"/>
        </w:rPr>
      </w:pPr>
      <w:r w:rsidRPr="006F36BD">
        <w:rPr>
          <w:lang w:val="pt-BR"/>
        </w:rPr>
        <w:t xml:space="preserve">Neste caso de uso o cliente faz o pedido ao atendente. O atendente ouve o pedido do cliente. Dentro do módulo de fazer pedido, o atendente lista a solicitação feita pelo </w:t>
      </w:r>
      <w:r w:rsidR="00B24338" w:rsidRPr="006F36BD">
        <w:rPr>
          <w:lang w:val="pt-BR"/>
        </w:rPr>
        <w:t xml:space="preserve">cliente. </w:t>
      </w:r>
    </w:p>
    <w:p w14:paraId="08209E4E" w14:textId="6E734A89" w:rsidR="00B24338" w:rsidRPr="006F36BD" w:rsidRDefault="00B24338" w:rsidP="00EA079B">
      <w:pPr>
        <w:pStyle w:val="Corpodetexto"/>
        <w:rPr>
          <w:lang w:val="pt-BR"/>
        </w:rPr>
      </w:pPr>
      <w:r w:rsidRPr="006F36BD">
        <w:rPr>
          <w:lang w:val="pt-BR"/>
        </w:rPr>
        <w:t xml:space="preserve">Uma vez completo o pedido, o atendente deve finalizar o pedido. O pagamento é feito usando uma solução externa. O pedido é então encaminhado para a cozinha. Lá o pedido é recebido pelo </w:t>
      </w:r>
      <w:proofErr w:type="spellStart"/>
      <w:r w:rsidRPr="006F36BD">
        <w:rPr>
          <w:lang w:val="pt-BR"/>
        </w:rPr>
        <w:t>pizzaiolo</w:t>
      </w:r>
      <w:proofErr w:type="spellEnd"/>
      <w:r w:rsidRPr="006F36BD">
        <w:rPr>
          <w:lang w:val="pt-BR"/>
        </w:rPr>
        <w:t xml:space="preserve"> e seus assistente através de uma tela táctil que lista todos os pedidos em uma fila.</w:t>
      </w:r>
    </w:p>
    <w:p w14:paraId="52AC2613" w14:textId="77777777" w:rsidR="00AC2857" w:rsidRPr="006F36BD" w:rsidRDefault="00AC2857" w:rsidP="00EA079B">
      <w:pPr>
        <w:pStyle w:val="Corpodetexto"/>
        <w:rPr>
          <w:lang w:val="pt-BR"/>
        </w:rPr>
      </w:pPr>
    </w:p>
    <w:p w14:paraId="6A953775" w14:textId="77777777" w:rsidR="00AC2857" w:rsidRPr="006F36BD" w:rsidRDefault="00AC2857" w:rsidP="00AC2857">
      <w:pPr>
        <w:pStyle w:val="Ttulo3"/>
        <w:rPr>
          <w:lang w:val="pt-BR"/>
        </w:rPr>
      </w:pPr>
      <w:bookmarkStart w:id="28" w:name="_Toc74869588"/>
      <w:bookmarkStart w:id="29" w:name="_Toc74869634"/>
      <w:bookmarkStart w:id="30" w:name="_Toc74869679"/>
      <w:bookmarkStart w:id="31" w:name="_Toc74869724"/>
      <w:bookmarkStart w:id="32" w:name="_Toc74869769"/>
      <w:bookmarkStart w:id="33" w:name="_Toc74869814"/>
      <w:r w:rsidRPr="006F36BD">
        <w:rPr>
          <w:lang w:val="pt-BR"/>
        </w:rPr>
        <w:t>Gerenciar Cliente</w:t>
      </w:r>
      <w:bookmarkEnd w:id="28"/>
      <w:bookmarkEnd w:id="29"/>
      <w:bookmarkEnd w:id="30"/>
      <w:bookmarkEnd w:id="31"/>
      <w:bookmarkEnd w:id="32"/>
      <w:bookmarkEnd w:id="33"/>
    </w:p>
    <w:p w14:paraId="5C192C1E" w14:textId="74B35E1A" w:rsidR="00AC2857" w:rsidRPr="006F36BD" w:rsidRDefault="00AC2857" w:rsidP="00D406B0">
      <w:pPr>
        <w:pStyle w:val="Corpodetexto"/>
        <w:rPr>
          <w:lang w:val="pt-BR"/>
        </w:rPr>
      </w:pPr>
      <w:r w:rsidRPr="006F36BD">
        <w:rPr>
          <w:lang w:val="pt-BR"/>
        </w:rPr>
        <w:t xml:space="preserve">Neste caso de uso, o cadastro do cliente e sua edição pode ser feita. Isto porque deve existir um banco de dados para conter os dados dos clientes. Tal </w:t>
      </w:r>
      <w:r w:rsidR="00077392" w:rsidRPr="006F36BD">
        <w:rPr>
          <w:lang w:val="pt-BR"/>
        </w:rPr>
        <w:t>funcionalidade é importante para reduzir o tempo de atendimento do cliente e, com isto, liberar mais rápido a linha telefônica para o próximo cliente. Dessa forma, o objetivo é aumentar o faturamento da empresa.</w:t>
      </w:r>
    </w:p>
    <w:p w14:paraId="7D0E5DD5" w14:textId="77777777" w:rsidR="00D406B0" w:rsidRPr="006F36BD" w:rsidRDefault="00D406B0" w:rsidP="00D406B0">
      <w:pPr>
        <w:pStyle w:val="Corpodetexto"/>
        <w:rPr>
          <w:lang w:val="pt-BR"/>
        </w:rPr>
      </w:pPr>
    </w:p>
    <w:p w14:paraId="554912CD" w14:textId="56F5E5CE" w:rsidR="00D406B0" w:rsidRPr="006F36BD" w:rsidRDefault="00D406B0" w:rsidP="00D406B0">
      <w:pPr>
        <w:pStyle w:val="Ttulo3"/>
        <w:rPr>
          <w:lang w:val="pt-BR"/>
        </w:rPr>
      </w:pPr>
      <w:bookmarkStart w:id="34" w:name="_Toc74869589"/>
      <w:bookmarkStart w:id="35" w:name="_Toc74869635"/>
      <w:bookmarkStart w:id="36" w:name="_Toc74869680"/>
      <w:bookmarkStart w:id="37" w:name="_Toc74869725"/>
      <w:bookmarkStart w:id="38" w:name="_Toc74869770"/>
      <w:bookmarkStart w:id="39" w:name="_Toc74869815"/>
      <w:r w:rsidRPr="006F36BD">
        <w:rPr>
          <w:lang w:val="pt-BR"/>
        </w:rPr>
        <w:t>Gerenciar Cardápio</w:t>
      </w:r>
      <w:bookmarkEnd w:id="34"/>
      <w:bookmarkEnd w:id="35"/>
      <w:bookmarkEnd w:id="36"/>
      <w:bookmarkEnd w:id="37"/>
      <w:bookmarkEnd w:id="38"/>
      <w:bookmarkEnd w:id="39"/>
    </w:p>
    <w:p w14:paraId="7060B06B" w14:textId="53AA4EA7" w:rsidR="009D2C8E" w:rsidRPr="006F36BD" w:rsidRDefault="009D2C8E" w:rsidP="009D2C8E">
      <w:pPr>
        <w:pStyle w:val="Corpodetexto"/>
        <w:rPr>
          <w:lang w:val="pt-BR"/>
        </w:rPr>
      </w:pPr>
      <w:r w:rsidRPr="006F36BD">
        <w:rPr>
          <w:lang w:val="pt-BR"/>
        </w:rPr>
        <w:t>Visando a contribuir com a redução do tempo total de atendimento, o cardápio da pizzaria será cadastrado no sistema. Dessa forma, o atendente poderá navegar pelos itens disponíveis e adicionar ao carrinho de compras do cliente. Dessa forma, reduz-se a possibilidade de erros e chances de causar insatisfação do cliente.</w:t>
      </w:r>
    </w:p>
    <w:p w14:paraId="47984F15" w14:textId="25164ECA" w:rsidR="009D2C8E" w:rsidRPr="006F36BD" w:rsidRDefault="009D2C8E" w:rsidP="009D2C8E">
      <w:pPr>
        <w:pStyle w:val="Corpodetexto"/>
        <w:rPr>
          <w:lang w:val="pt-BR"/>
        </w:rPr>
      </w:pPr>
      <w:r w:rsidRPr="006F36BD">
        <w:rPr>
          <w:lang w:val="pt-BR"/>
        </w:rPr>
        <w:t xml:space="preserve">Como o cardápio é algo que pode mudar ao longo do tempo, a possibilidade de edição deve ser contemplada. Para isto, o usuário com permissão para realizar esta tarefa será somente o administrador, ou </w:t>
      </w:r>
      <w:r w:rsidR="0058650E" w:rsidRPr="006F36BD">
        <w:rPr>
          <w:lang w:val="pt-BR"/>
        </w:rPr>
        <w:t>seja,</w:t>
      </w:r>
      <w:r w:rsidRPr="006F36BD">
        <w:rPr>
          <w:lang w:val="pt-BR"/>
        </w:rPr>
        <w:t xml:space="preserve"> somente o dono do estabelecimento. Para tal, o administrador terá a sua identificação única e privilégios que garantirão acesso a tal </w:t>
      </w:r>
      <w:r w:rsidR="0058650E" w:rsidRPr="006F36BD">
        <w:rPr>
          <w:lang w:val="pt-BR"/>
        </w:rPr>
        <w:t>edição.</w:t>
      </w:r>
    </w:p>
    <w:p w14:paraId="39C280BF" w14:textId="77777777" w:rsidR="0058650E" w:rsidRPr="006F36BD" w:rsidRDefault="0058650E" w:rsidP="009D2C8E">
      <w:pPr>
        <w:pStyle w:val="Corpodetexto"/>
        <w:rPr>
          <w:lang w:val="pt-BR"/>
        </w:rPr>
      </w:pPr>
    </w:p>
    <w:p w14:paraId="14ABE83A" w14:textId="39F1402F" w:rsidR="0058650E" w:rsidRPr="006F36BD" w:rsidRDefault="0058650E" w:rsidP="0058650E">
      <w:pPr>
        <w:pStyle w:val="Ttulo3"/>
        <w:rPr>
          <w:lang w:val="pt-BR"/>
        </w:rPr>
      </w:pPr>
      <w:bookmarkStart w:id="40" w:name="_Toc74869590"/>
      <w:bookmarkStart w:id="41" w:name="_Toc74869636"/>
      <w:bookmarkStart w:id="42" w:name="_Toc74869681"/>
      <w:bookmarkStart w:id="43" w:name="_Toc74869726"/>
      <w:bookmarkStart w:id="44" w:name="_Toc74869771"/>
      <w:bookmarkStart w:id="45" w:name="_Toc74869816"/>
      <w:r w:rsidRPr="006F36BD">
        <w:rPr>
          <w:lang w:val="pt-BR"/>
        </w:rPr>
        <w:t>Gerenciar Usuário</w:t>
      </w:r>
      <w:bookmarkEnd w:id="40"/>
      <w:bookmarkEnd w:id="41"/>
      <w:bookmarkEnd w:id="42"/>
      <w:bookmarkEnd w:id="43"/>
      <w:bookmarkEnd w:id="44"/>
      <w:bookmarkEnd w:id="45"/>
    </w:p>
    <w:p w14:paraId="75D20237" w14:textId="3323DEC6" w:rsidR="0058650E" w:rsidRPr="006F36BD" w:rsidRDefault="0058650E" w:rsidP="0058650E">
      <w:pPr>
        <w:pStyle w:val="Corpodetexto"/>
        <w:rPr>
          <w:lang w:val="pt-BR"/>
        </w:rPr>
      </w:pPr>
      <w:r w:rsidRPr="006F36BD">
        <w:rPr>
          <w:lang w:val="pt-BR"/>
        </w:rPr>
        <w:t xml:space="preserve">Como há diferentes pessoas com escopos de trabalhos distintos, é necessário que os usuários tenham </w:t>
      </w:r>
      <w:proofErr w:type="spellStart"/>
      <w:r w:rsidRPr="006F36BD">
        <w:rPr>
          <w:lang w:val="pt-BR"/>
        </w:rPr>
        <w:t>login</w:t>
      </w:r>
      <w:proofErr w:type="spellEnd"/>
      <w:r w:rsidRPr="006F36BD">
        <w:rPr>
          <w:lang w:val="pt-BR"/>
        </w:rPr>
        <w:t xml:space="preserve"> e senha únicos e que privilégios seja</w:t>
      </w:r>
      <w:r w:rsidR="00A10F9B" w:rsidRPr="006F36BD">
        <w:rPr>
          <w:lang w:val="pt-BR"/>
        </w:rPr>
        <w:t>m estabelecidos de acordo com a função realizada dentro da empresa.</w:t>
      </w:r>
    </w:p>
    <w:p w14:paraId="0CA61635" w14:textId="09688FB4" w:rsidR="0054243A" w:rsidRPr="006F36BD" w:rsidRDefault="0054243A" w:rsidP="0058650E">
      <w:pPr>
        <w:pStyle w:val="Corpodetexto"/>
        <w:rPr>
          <w:lang w:val="pt-BR"/>
        </w:rPr>
      </w:pPr>
      <w:r w:rsidRPr="006F36BD">
        <w:rPr>
          <w:lang w:val="pt-BR"/>
        </w:rPr>
        <w:t>Para isto, a aplicação apresentará a possibilidade de cadastrar, editar e remover usuários do sistema. Somente o administrador terá acesso a esta funcionalidade.</w:t>
      </w:r>
    </w:p>
    <w:p w14:paraId="50D3C42F" w14:textId="77777777" w:rsidR="00004659" w:rsidRPr="006F36BD" w:rsidRDefault="00004659" w:rsidP="0058650E">
      <w:pPr>
        <w:pStyle w:val="Corpodetexto"/>
        <w:rPr>
          <w:lang w:val="pt-BR"/>
        </w:rPr>
      </w:pPr>
    </w:p>
    <w:p w14:paraId="7159E23C" w14:textId="33AD8C38" w:rsidR="00004659" w:rsidRPr="006F36BD" w:rsidRDefault="00004659" w:rsidP="00004659">
      <w:pPr>
        <w:pStyle w:val="Ttulo3"/>
        <w:rPr>
          <w:lang w:val="pt-BR"/>
        </w:rPr>
      </w:pPr>
      <w:bookmarkStart w:id="46" w:name="_Toc74869591"/>
      <w:bookmarkStart w:id="47" w:name="_Toc74869637"/>
      <w:bookmarkStart w:id="48" w:name="_Toc74869682"/>
      <w:bookmarkStart w:id="49" w:name="_Toc74869727"/>
      <w:bookmarkStart w:id="50" w:name="_Toc74869772"/>
      <w:bookmarkStart w:id="51" w:name="_Toc74869817"/>
      <w:r w:rsidRPr="006F36BD">
        <w:rPr>
          <w:lang w:val="pt-BR"/>
        </w:rPr>
        <w:lastRenderedPageBreak/>
        <w:t>Gerenciar Estoque</w:t>
      </w:r>
      <w:bookmarkEnd w:id="46"/>
      <w:bookmarkEnd w:id="47"/>
      <w:bookmarkEnd w:id="48"/>
      <w:bookmarkEnd w:id="49"/>
      <w:bookmarkEnd w:id="50"/>
      <w:bookmarkEnd w:id="51"/>
    </w:p>
    <w:p w14:paraId="671A2713" w14:textId="57F78E3E" w:rsidR="00004659" w:rsidRPr="006F36BD" w:rsidRDefault="007E2715" w:rsidP="00004659">
      <w:pPr>
        <w:pStyle w:val="Corpodetexto"/>
        <w:rPr>
          <w:lang w:val="pt-BR"/>
        </w:rPr>
      </w:pPr>
      <w:r w:rsidRPr="006F36BD">
        <w:rPr>
          <w:lang w:val="pt-BR"/>
        </w:rPr>
        <w:t xml:space="preserve">Neste caso de uso, contempla-se a funcionalidade de contabilizar a retirada do uso das matérias primas do estoque no momento em que ela acontece. Dessa forma, através do estabelecimento </w:t>
      </w:r>
      <w:proofErr w:type="gramStart"/>
      <w:r w:rsidRPr="006F36BD">
        <w:rPr>
          <w:lang w:val="pt-BR"/>
        </w:rPr>
        <w:t>do níveis</w:t>
      </w:r>
      <w:proofErr w:type="gramEnd"/>
      <w:r w:rsidRPr="006F36BD">
        <w:rPr>
          <w:lang w:val="pt-BR"/>
        </w:rPr>
        <w:t xml:space="preserve"> </w:t>
      </w:r>
      <w:proofErr w:type="spellStart"/>
      <w:r w:rsidRPr="006F36BD">
        <w:rPr>
          <w:lang w:val="pt-BR"/>
        </w:rPr>
        <w:t>mázimos</w:t>
      </w:r>
      <w:proofErr w:type="spellEnd"/>
      <w:r w:rsidRPr="006F36BD">
        <w:rPr>
          <w:lang w:val="pt-BR"/>
        </w:rPr>
        <w:t xml:space="preserve"> e mínimos de estoque para cada matéria prima, pode-se receber alertas diários de quais itens precisam ser repostos no estoque. Com isto, elimina-se a necessidade de despender tempo de um funcionário para realizar o inventário físico diário.</w:t>
      </w:r>
    </w:p>
    <w:p w14:paraId="795D3FE1" w14:textId="77777777" w:rsidR="0054243A" w:rsidRPr="006F36BD" w:rsidRDefault="0054243A" w:rsidP="0058650E">
      <w:pPr>
        <w:pStyle w:val="Corpodetexto"/>
        <w:rPr>
          <w:lang w:val="pt-BR"/>
        </w:rPr>
      </w:pPr>
    </w:p>
    <w:p w14:paraId="5C170083" w14:textId="66801C4D" w:rsidR="00422448" w:rsidRPr="006F36BD" w:rsidRDefault="00A91C93" w:rsidP="00422448">
      <w:pPr>
        <w:pStyle w:val="Ttulo3"/>
        <w:rPr>
          <w:lang w:val="pt-BR"/>
        </w:rPr>
      </w:pPr>
      <w:bookmarkStart w:id="52" w:name="_Toc74869592"/>
      <w:bookmarkStart w:id="53" w:name="_Toc74869638"/>
      <w:bookmarkStart w:id="54" w:name="_Toc74869683"/>
      <w:bookmarkStart w:id="55" w:name="_Toc74869728"/>
      <w:bookmarkStart w:id="56" w:name="_Toc74869773"/>
      <w:bookmarkStart w:id="57" w:name="_Toc74869818"/>
      <w:r w:rsidRPr="006F36BD">
        <w:rPr>
          <w:lang w:val="pt-BR"/>
        </w:rPr>
        <w:t>Gerar Relatório de Venda</w:t>
      </w:r>
      <w:bookmarkEnd w:id="52"/>
      <w:bookmarkEnd w:id="53"/>
      <w:bookmarkEnd w:id="54"/>
      <w:bookmarkEnd w:id="55"/>
      <w:bookmarkEnd w:id="56"/>
      <w:bookmarkEnd w:id="57"/>
    </w:p>
    <w:p w14:paraId="2B32C1FF" w14:textId="73841F33" w:rsidR="00D406B0" w:rsidRPr="006F36BD" w:rsidRDefault="001F6FC5" w:rsidP="00422448">
      <w:pPr>
        <w:pStyle w:val="Corpodetexto"/>
        <w:rPr>
          <w:lang w:val="pt-BR"/>
        </w:rPr>
      </w:pPr>
      <w:r w:rsidRPr="006F36BD">
        <w:rPr>
          <w:lang w:val="pt-BR"/>
        </w:rPr>
        <w:t xml:space="preserve">Ao contemplar este caso de uso, tem-se por objetivo adicionar </w:t>
      </w:r>
      <w:r w:rsidR="00EF3F2F" w:rsidRPr="006F36BD">
        <w:rPr>
          <w:lang w:val="pt-BR"/>
        </w:rPr>
        <w:t xml:space="preserve">inteligência de mercado às decisões do dono da pizzaria.  Para isto, a medida que as vendas acontecem, um banco de dados com os itens vendidos, cliente, horário da compra, local de entrega são gerados. </w:t>
      </w:r>
    </w:p>
    <w:p w14:paraId="6D691629" w14:textId="5A635E6F" w:rsidR="00EF3F2F" w:rsidRPr="006F36BD" w:rsidRDefault="00EF3F2F" w:rsidP="00422448">
      <w:pPr>
        <w:pStyle w:val="Corpodetexto"/>
        <w:rPr>
          <w:lang w:val="pt-BR"/>
        </w:rPr>
      </w:pPr>
      <w:r w:rsidRPr="006F36BD">
        <w:rPr>
          <w:lang w:val="pt-BR"/>
        </w:rPr>
        <w:t xml:space="preserve">Dessa forma, o dono do empreendimento pode gerar relatórios cruzando dados de modo a fazer análises com dados cruzados. Assim, pode-se, por exemplo, saber qual item é mais vendido em determinado dia e/ ou horário; </w:t>
      </w:r>
      <w:r w:rsidR="006C6C88" w:rsidRPr="006F36BD">
        <w:rPr>
          <w:lang w:val="pt-BR"/>
        </w:rPr>
        <w:t>quais</w:t>
      </w:r>
      <w:r w:rsidRPr="006F36BD">
        <w:rPr>
          <w:lang w:val="pt-BR"/>
        </w:rPr>
        <w:t xml:space="preserve"> itens tem maior impacto no faturamento da empresa; </w:t>
      </w:r>
      <w:r w:rsidR="006C6C88" w:rsidRPr="006F36BD">
        <w:rPr>
          <w:lang w:val="pt-BR"/>
        </w:rPr>
        <w:t>quais</w:t>
      </w:r>
      <w:r w:rsidRPr="006F36BD">
        <w:rPr>
          <w:lang w:val="pt-BR"/>
        </w:rPr>
        <w:t xml:space="preserve"> </w:t>
      </w:r>
      <w:r w:rsidR="00B73437" w:rsidRPr="006F36BD">
        <w:rPr>
          <w:lang w:val="pt-BR"/>
        </w:rPr>
        <w:t xml:space="preserve">itens trazem menos faturamento </w:t>
      </w:r>
      <w:r w:rsidR="0043118C" w:rsidRPr="006F36BD">
        <w:rPr>
          <w:lang w:val="pt-BR"/>
        </w:rPr>
        <w:t xml:space="preserve">e poderiam ser removidos do cardápio, uma vez que adicionam complexidade ao negócio sem trazer faturamento </w:t>
      </w:r>
      <w:r w:rsidR="006C6C88" w:rsidRPr="006F36BD">
        <w:rPr>
          <w:lang w:val="pt-BR"/>
        </w:rPr>
        <w:t>relevante</w:t>
      </w:r>
      <w:r w:rsidR="0043118C" w:rsidRPr="006F36BD">
        <w:rPr>
          <w:lang w:val="pt-BR"/>
        </w:rPr>
        <w:t>, etc.</w:t>
      </w:r>
    </w:p>
    <w:p w14:paraId="78AB2B99" w14:textId="77777777" w:rsidR="00D406B0" w:rsidRPr="006F36BD" w:rsidRDefault="00D406B0" w:rsidP="00D406B0">
      <w:pPr>
        <w:pStyle w:val="Corpodetexto"/>
        <w:rPr>
          <w:lang w:val="pt-BR"/>
        </w:rPr>
      </w:pPr>
    </w:p>
    <w:p w14:paraId="7D9DBE54" w14:textId="089582EA" w:rsidR="00EA079B" w:rsidRPr="006F36BD" w:rsidRDefault="002676BD" w:rsidP="005F3410">
      <w:pPr>
        <w:rPr>
          <w:lang w:val="pt-BR"/>
        </w:rPr>
      </w:pPr>
      <w:r w:rsidRPr="006F36BD">
        <w:rPr>
          <w:lang w:val="pt-BR"/>
        </w:rPr>
        <w:tab/>
      </w:r>
    </w:p>
    <w:p w14:paraId="0D5C6416" w14:textId="77777777" w:rsidR="00EA4EA6" w:rsidRPr="006F36BD" w:rsidRDefault="00EA4EA6" w:rsidP="00EA4EA6">
      <w:pPr>
        <w:pStyle w:val="Corpodetexto"/>
        <w:rPr>
          <w:lang w:val="pt-BR"/>
        </w:rPr>
      </w:pPr>
    </w:p>
    <w:p w14:paraId="2D7D1D8C" w14:textId="77777777" w:rsidR="008B5E29" w:rsidRPr="006F36BD" w:rsidRDefault="00530C09">
      <w:pPr>
        <w:pStyle w:val="Ttulo2"/>
        <w:rPr>
          <w:lang w:val="pt-BR"/>
        </w:rPr>
      </w:pPr>
      <w:bookmarkStart w:id="58" w:name="_Toc18208046"/>
      <w:bookmarkStart w:id="59" w:name="_Toc74869593"/>
      <w:bookmarkStart w:id="60" w:name="_Toc74869639"/>
      <w:bookmarkStart w:id="61" w:name="_Toc74869684"/>
      <w:bookmarkStart w:id="62" w:name="_Toc74869729"/>
      <w:bookmarkStart w:id="63" w:name="_Toc74869774"/>
      <w:bookmarkStart w:id="64" w:name="_Toc74869819"/>
      <w:r w:rsidRPr="006F36BD">
        <w:rPr>
          <w:lang w:val="pt-BR"/>
        </w:rPr>
        <w:t>Definições, Acrônimos e Abreviações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1D1651D9" w14:textId="77777777" w:rsidR="00404076" w:rsidRPr="006F36BD" w:rsidRDefault="00404076" w:rsidP="00404076">
      <w:pPr>
        <w:pStyle w:val="Corpodetexto"/>
        <w:rPr>
          <w:lang w:val="pt-BR"/>
        </w:rPr>
      </w:pPr>
    </w:p>
    <w:p w14:paraId="7C4EBE08" w14:textId="06C137FE" w:rsidR="00404076" w:rsidRPr="006F36BD" w:rsidRDefault="00404076" w:rsidP="00404076">
      <w:pPr>
        <w:pStyle w:val="Corpodetexto"/>
        <w:rPr>
          <w:lang w:val="pt-BR"/>
        </w:rPr>
      </w:pPr>
      <w:r w:rsidRPr="006F36BD">
        <w:rPr>
          <w:lang w:val="pt-BR"/>
        </w:rPr>
        <w:t>Inventário – estoque de itens, os quais são matérias primas na confecção da pizza.</w:t>
      </w:r>
    </w:p>
    <w:p w14:paraId="46CF2E56" w14:textId="776B0749" w:rsidR="00672247" w:rsidRPr="006F36BD" w:rsidRDefault="00672247" w:rsidP="00404076">
      <w:pPr>
        <w:pStyle w:val="Corpodetexto"/>
        <w:rPr>
          <w:lang w:val="pt-BR"/>
        </w:rPr>
      </w:pPr>
      <w:proofErr w:type="spellStart"/>
      <w:r w:rsidRPr="006F36BD">
        <w:rPr>
          <w:lang w:val="pt-BR"/>
        </w:rPr>
        <w:t>Pizzaiolo</w:t>
      </w:r>
      <w:proofErr w:type="spellEnd"/>
      <w:r w:rsidRPr="006F36BD">
        <w:rPr>
          <w:lang w:val="pt-BR"/>
        </w:rPr>
        <w:t xml:space="preserve"> – profissional de cozinha especializado na fabricação de massas e pizzas.</w:t>
      </w:r>
    </w:p>
    <w:p w14:paraId="3BD1B71F" w14:textId="77777777" w:rsidR="00672247" w:rsidRPr="006F36BD" w:rsidRDefault="00672247" w:rsidP="00404076">
      <w:pPr>
        <w:pStyle w:val="Corpodetexto"/>
        <w:rPr>
          <w:lang w:val="pt-BR"/>
        </w:rPr>
      </w:pPr>
    </w:p>
    <w:p w14:paraId="22CAD976" w14:textId="77777777" w:rsidR="008B5E29" w:rsidRDefault="00530C09">
      <w:pPr>
        <w:pStyle w:val="Ttulo2"/>
        <w:rPr>
          <w:lang w:val="pt-BR"/>
        </w:rPr>
      </w:pPr>
      <w:bookmarkStart w:id="65" w:name="_Toc18208048"/>
      <w:bookmarkStart w:id="66" w:name="_Toc74869594"/>
      <w:bookmarkStart w:id="67" w:name="_Toc74869640"/>
      <w:bookmarkStart w:id="68" w:name="_Toc74869685"/>
      <w:bookmarkStart w:id="69" w:name="_Toc74869730"/>
      <w:bookmarkStart w:id="70" w:name="_Toc74869775"/>
      <w:bookmarkStart w:id="71" w:name="_Toc74869820"/>
      <w:r w:rsidRPr="006F36BD">
        <w:rPr>
          <w:lang w:val="pt-BR"/>
        </w:rPr>
        <w:t>Visão Geral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2502C847" w14:textId="77777777" w:rsidR="007A617B" w:rsidRPr="007A617B" w:rsidRDefault="007A617B" w:rsidP="007A617B">
      <w:pPr>
        <w:rPr>
          <w:lang w:val="pt-BR"/>
        </w:rPr>
      </w:pPr>
    </w:p>
    <w:p w14:paraId="76730B3C" w14:textId="77777777" w:rsidR="008B5E29" w:rsidRPr="006F36BD" w:rsidRDefault="00530C09">
      <w:pPr>
        <w:pStyle w:val="Ttulo1"/>
        <w:ind w:left="360" w:hanging="360"/>
        <w:rPr>
          <w:sz w:val="20"/>
          <w:szCs w:val="20"/>
          <w:lang w:val="pt-BR"/>
        </w:rPr>
      </w:pPr>
      <w:bookmarkStart w:id="72" w:name="_Toc18208049"/>
      <w:bookmarkStart w:id="73" w:name="_Toc74869595"/>
      <w:bookmarkStart w:id="74" w:name="_Toc74869641"/>
      <w:bookmarkStart w:id="75" w:name="_Toc74869686"/>
      <w:bookmarkStart w:id="76" w:name="_Toc74869731"/>
      <w:bookmarkStart w:id="77" w:name="_Toc74869776"/>
      <w:bookmarkStart w:id="78" w:name="_Toc74869821"/>
      <w:r w:rsidRPr="006F36BD">
        <w:rPr>
          <w:sz w:val="20"/>
          <w:szCs w:val="20"/>
          <w:lang w:val="pt-BR"/>
        </w:rPr>
        <w:t>Descrição Geral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6ACBFAA9" w14:textId="77777777" w:rsidR="005F3410" w:rsidRPr="006F36BD" w:rsidRDefault="005F3410" w:rsidP="005F3410">
      <w:pPr>
        <w:rPr>
          <w:lang w:val="pt-BR"/>
        </w:rPr>
      </w:pPr>
    </w:p>
    <w:p w14:paraId="6BE87050" w14:textId="77777777" w:rsidR="00F757BA" w:rsidRPr="006F36BD" w:rsidRDefault="00B40630" w:rsidP="00B40630">
      <w:pPr>
        <w:pStyle w:val="Corpodetexto"/>
        <w:numPr>
          <w:ilvl w:val="0"/>
          <w:numId w:val="8"/>
        </w:numPr>
        <w:rPr>
          <w:lang w:val="pt-BR"/>
        </w:rPr>
      </w:pPr>
      <w:r w:rsidRPr="006F36BD">
        <w:rPr>
          <w:lang w:val="pt-BR"/>
        </w:rPr>
        <w:t xml:space="preserve">Perspectiva do Produto </w:t>
      </w:r>
      <w:r w:rsidR="006F443F" w:rsidRPr="006F36BD">
        <w:rPr>
          <w:lang w:val="pt-BR"/>
        </w:rPr>
        <w:t>–</w:t>
      </w:r>
      <w:r w:rsidRPr="006F36BD">
        <w:rPr>
          <w:lang w:val="pt-BR"/>
        </w:rPr>
        <w:t xml:space="preserve"> </w:t>
      </w:r>
      <w:r w:rsidR="006F443F" w:rsidRPr="006F36BD">
        <w:rPr>
          <w:lang w:val="pt-BR"/>
        </w:rPr>
        <w:t>Este produto é destinado p</w:t>
      </w:r>
      <w:r w:rsidR="00091859" w:rsidRPr="006F36BD">
        <w:rPr>
          <w:lang w:val="pt-BR"/>
        </w:rPr>
        <w:t xml:space="preserve">ara restaurantes no início de sua implantação. Isto porque negócios em início de funcionamento apresentam quantidade de funcionários reduzida, bem como recursos reduzidos. A medida que a demanda cresce, o empreendimento deve ser capaz de atender os novos clientes. Para </w:t>
      </w:r>
      <w:r w:rsidR="00F757BA" w:rsidRPr="006F36BD">
        <w:rPr>
          <w:lang w:val="pt-BR"/>
        </w:rPr>
        <w:t>isto, a</w:t>
      </w:r>
      <w:r w:rsidR="00091859" w:rsidRPr="006F36BD">
        <w:rPr>
          <w:lang w:val="pt-BR"/>
        </w:rPr>
        <w:t xml:space="preserve"> aplicação tem por finalidade reduzir o tempo total de atendimento dos clientes localizados a 5km de distância</w:t>
      </w:r>
      <w:r w:rsidR="00F757BA" w:rsidRPr="006F36BD">
        <w:rPr>
          <w:lang w:val="pt-BR"/>
        </w:rPr>
        <w:t xml:space="preserve"> de 50 minutos para 40 minutos.</w:t>
      </w:r>
    </w:p>
    <w:p w14:paraId="2A5F37B5" w14:textId="634CDDB2" w:rsidR="00B40630" w:rsidRPr="006F36BD" w:rsidRDefault="000B4438" w:rsidP="00B40630">
      <w:pPr>
        <w:pStyle w:val="Corpodetexto"/>
        <w:numPr>
          <w:ilvl w:val="0"/>
          <w:numId w:val="8"/>
        </w:numPr>
        <w:rPr>
          <w:lang w:val="pt-BR"/>
        </w:rPr>
      </w:pPr>
      <w:r w:rsidRPr="006F36BD">
        <w:rPr>
          <w:lang w:val="pt-BR"/>
        </w:rPr>
        <w:t xml:space="preserve">Funções do Produto: </w:t>
      </w:r>
      <w:r w:rsidR="00F757BA" w:rsidRPr="006F36BD">
        <w:rPr>
          <w:lang w:val="pt-BR"/>
        </w:rPr>
        <w:t xml:space="preserve">O produto apresenta </w:t>
      </w:r>
      <w:r w:rsidR="00776999" w:rsidRPr="006F36BD">
        <w:rPr>
          <w:lang w:val="pt-BR"/>
        </w:rPr>
        <w:t>a funcionalidade</w:t>
      </w:r>
      <w:r w:rsidR="00F757BA" w:rsidRPr="006F36BD">
        <w:rPr>
          <w:lang w:val="pt-BR"/>
        </w:rPr>
        <w:t xml:space="preserve"> de: fazer pedido, gerenciar clientes, gerenciar cardápio, gerenciar o estoque, gerar relatório de venda e gerenciar usuário.</w:t>
      </w:r>
      <w:r w:rsidR="00091859" w:rsidRPr="006F36BD">
        <w:rPr>
          <w:lang w:val="pt-BR"/>
        </w:rPr>
        <w:t xml:space="preserve"> </w:t>
      </w:r>
    </w:p>
    <w:p w14:paraId="6C43A8E0" w14:textId="6544FD7A" w:rsidR="000B4438" w:rsidRPr="006F36BD" w:rsidRDefault="00CA2F44" w:rsidP="00B40630">
      <w:pPr>
        <w:pStyle w:val="Corpodetexto"/>
        <w:numPr>
          <w:ilvl w:val="0"/>
          <w:numId w:val="8"/>
        </w:numPr>
        <w:rPr>
          <w:lang w:val="pt-BR"/>
        </w:rPr>
      </w:pPr>
      <w:r w:rsidRPr="006F36BD">
        <w:rPr>
          <w:lang w:val="pt-BR"/>
        </w:rPr>
        <w:t xml:space="preserve">Características do Usuário: </w:t>
      </w:r>
      <w:r w:rsidR="001346E1" w:rsidRPr="006F36BD">
        <w:rPr>
          <w:lang w:val="pt-BR"/>
        </w:rPr>
        <w:t xml:space="preserve">Os usuários desse sistema restringem-se a pessoas com conhecimento de usuário do sistema. Eles não possuem conhecimentos avançados em linguagem de programação ou engenharia de software. Por isto, qualquer manutenção do </w:t>
      </w:r>
      <w:proofErr w:type="spellStart"/>
      <w:r w:rsidR="001346E1" w:rsidRPr="006F36BD">
        <w:rPr>
          <w:lang w:val="pt-BR"/>
        </w:rPr>
        <w:t>sitema</w:t>
      </w:r>
      <w:proofErr w:type="spellEnd"/>
      <w:r w:rsidR="001346E1" w:rsidRPr="006F36BD">
        <w:rPr>
          <w:lang w:val="pt-BR"/>
        </w:rPr>
        <w:t xml:space="preserve"> deverá ser feito por uma empresa especializada.</w:t>
      </w:r>
    </w:p>
    <w:p w14:paraId="3C1CEB5F" w14:textId="09AB12FE" w:rsidR="00616396" w:rsidRPr="006F36BD" w:rsidRDefault="00616396" w:rsidP="00B40630">
      <w:pPr>
        <w:pStyle w:val="Corpodetexto"/>
        <w:numPr>
          <w:ilvl w:val="0"/>
          <w:numId w:val="8"/>
        </w:numPr>
        <w:rPr>
          <w:lang w:val="pt-BR"/>
        </w:rPr>
      </w:pPr>
      <w:r w:rsidRPr="006F36BD">
        <w:rPr>
          <w:lang w:val="pt-BR"/>
        </w:rPr>
        <w:t>Restrições: Esta aplicação não faz interface com meios de pagamentos, pois visa exclusivamente reduzir o tempo de atendimento do cliente e, com isto, aumentar o faturamento da empresa.</w:t>
      </w:r>
    </w:p>
    <w:p w14:paraId="3B68DF3B" w14:textId="77777777" w:rsidR="007D2B1A" w:rsidRPr="006F36BD" w:rsidRDefault="007D2B1A" w:rsidP="00481A0B">
      <w:pPr>
        <w:pStyle w:val="Corpodetexto"/>
        <w:ind w:left="1123"/>
        <w:rPr>
          <w:lang w:val="pt-BR"/>
        </w:rPr>
      </w:pPr>
    </w:p>
    <w:p w14:paraId="21E8E6BC" w14:textId="77777777" w:rsidR="00B40630" w:rsidRPr="006F36BD" w:rsidRDefault="00B40630" w:rsidP="00B40630">
      <w:pPr>
        <w:pStyle w:val="Corpodetexto"/>
        <w:rPr>
          <w:lang w:val="pt-BR"/>
        </w:rPr>
      </w:pPr>
    </w:p>
    <w:p w14:paraId="0255998C" w14:textId="77777777" w:rsidR="00B40630" w:rsidRPr="006F36BD" w:rsidRDefault="00B40630" w:rsidP="00B40630">
      <w:pPr>
        <w:pStyle w:val="Corpodetexto"/>
        <w:rPr>
          <w:lang w:val="pt-BR"/>
        </w:rPr>
      </w:pPr>
    </w:p>
    <w:p w14:paraId="305E7868" w14:textId="77777777" w:rsidR="008B5E29" w:rsidRDefault="00530C09">
      <w:pPr>
        <w:pStyle w:val="Ttulo1"/>
        <w:ind w:left="360" w:hanging="360"/>
        <w:rPr>
          <w:sz w:val="20"/>
          <w:szCs w:val="20"/>
          <w:lang w:val="pt-BR"/>
        </w:rPr>
      </w:pPr>
      <w:bookmarkStart w:id="79" w:name="_Toc18208050"/>
      <w:bookmarkStart w:id="80" w:name="_Toc74869596"/>
      <w:bookmarkStart w:id="81" w:name="_Toc74869642"/>
      <w:bookmarkStart w:id="82" w:name="_Toc74869687"/>
      <w:bookmarkStart w:id="83" w:name="_Toc74869732"/>
      <w:bookmarkStart w:id="84" w:name="_Toc74869777"/>
      <w:bookmarkStart w:id="85" w:name="_Toc74869822"/>
      <w:r w:rsidRPr="006F36BD">
        <w:rPr>
          <w:sz w:val="20"/>
          <w:szCs w:val="20"/>
          <w:lang w:val="pt-BR"/>
        </w:rPr>
        <w:t>Requisitos Específicos</w:t>
      </w:r>
      <w:bookmarkEnd w:id="79"/>
      <w:bookmarkEnd w:id="80"/>
      <w:bookmarkEnd w:id="81"/>
      <w:bookmarkEnd w:id="82"/>
      <w:bookmarkEnd w:id="83"/>
      <w:bookmarkEnd w:id="84"/>
      <w:bookmarkEnd w:id="85"/>
      <w:r w:rsidRPr="006F36BD">
        <w:rPr>
          <w:sz w:val="20"/>
          <w:szCs w:val="20"/>
          <w:lang w:val="pt-BR"/>
        </w:rPr>
        <w:t xml:space="preserve"> </w:t>
      </w:r>
    </w:p>
    <w:p w14:paraId="1617A3D7" w14:textId="77777777" w:rsidR="007A617B" w:rsidRPr="007A617B" w:rsidRDefault="007A617B" w:rsidP="007A617B">
      <w:pPr>
        <w:rPr>
          <w:lang w:val="pt-BR"/>
        </w:rPr>
      </w:pPr>
    </w:p>
    <w:p w14:paraId="6D0D9810" w14:textId="77777777" w:rsidR="008B5E29" w:rsidRPr="006F36BD" w:rsidRDefault="00530C09">
      <w:pPr>
        <w:pStyle w:val="Ttulo2"/>
        <w:rPr>
          <w:lang w:val="pt-BR"/>
        </w:rPr>
      </w:pPr>
      <w:bookmarkStart w:id="86" w:name="_Toc18208051"/>
      <w:bookmarkStart w:id="87" w:name="_Toc74869597"/>
      <w:bookmarkStart w:id="88" w:name="_Toc74869643"/>
      <w:bookmarkStart w:id="89" w:name="_Toc74869688"/>
      <w:bookmarkStart w:id="90" w:name="_Toc74869733"/>
      <w:bookmarkStart w:id="91" w:name="_Toc74869778"/>
      <w:bookmarkStart w:id="92" w:name="_Toc74869823"/>
      <w:r w:rsidRPr="006F36BD">
        <w:rPr>
          <w:lang w:val="pt-BR"/>
        </w:rPr>
        <w:t>Funcionalidade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2E5C1351" w14:textId="77777777" w:rsidR="005F3410" w:rsidRPr="006F36BD" w:rsidRDefault="005F3410" w:rsidP="005F3410">
      <w:pPr>
        <w:rPr>
          <w:lang w:val="pt-BR"/>
        </w:rPr>
      </w:pPr>
    </w:p>
    <w:p w14:paraId="0F5D9D7B" w14:textId="686E78EF" w:rsidR="008B5E29" w:rsidRPr="006F36BD" w:rsidRDefault="00BD7D9E">
      <w:pPr>
        <w:pStyle w:val="Ttulo3"/>
        <w:rPr>
          <w:lang w:val="pt-BR"/>
        </w:rPr>
      </w:pPr>
      <w:bookmarkStart w:id="93" w:name="_Toc74869598"/>
      <w:bookmarkStart w:id="94" w:name="_Toc74869644"/>
      <w:bookmarkStart w:id="95" w:name="_Toc74869689"/>
      <w:bookmarkStart w:id="96" w:name="_Toc74869734"/>
      <w:bookmarkStart w:id="97" w:name="_Toc74869779"/>
      <w:bookmarkStart w:id="98" w:name="_Toc74869824"/>
      <w:r w:rsidRPr="006F36BD">
        <w:rPr>
          <w:lang w:val="pt-BR"/>
        </w:rPr>
        <w:t>Requisito Funcional 1</w:t>
      </w:r>
      <w:r w:rsidR="001457F7" w:rsidRPr="006F36BD">
        <w:rPr>
          <w:lang w:val="pt-BR"/>
        </w:rPr>
        <w:t xml:space="preserve"> – </w:t>
      </w:r>
      <w:r w:rsidR="00D03C71" w:rsidRPr="006F36BD">
        <w:rPr>
          <w:lang w:val="pt-BR"/>
        </w:rPr>
        <w:t>Gerenciamento</w:t>
      </w:r>
      <w:r w:rsidR="00DA72D3" w:rsidRPr="006F36BD">
        <w:rPr>
          <w:lang w:val="pt-BR"/>
        </w:rPr>
        <w:t xml:space="preserve"> do Cliente</w:t>
      </w:r>
      <w:bookmarkEnd w:id="93"/>
      <w:bookmarkEnd w:id="94"/>
      <w:bookmarkEnd w:id="95"/>
      <w:bookmarkEnd w:id="96"/>
      <w:bookmarkEnd w:id="97"/>
      <w:bookmarkEnd w:id="98"/>
    </w:p>
    <w:p w14:paraId="0F42F55D" w14:textId="2A852115" w:rsidR="00341A71" w:rsidRPr="006F36BD" w:rsidRDefault="009943D7" w:rsidP="00DA72D3">
      <w:pPr>
        <w:pStyle w:val="Corpodetexto"/>
        <w:rPr>
          <w:lang w:val="pt-BR"/>
        </w:rPr>
      </w:pPr>
      <w:r w:rsidRPr="006F36BD">
        <w:rPr>
          <w:lang w:val="pt-BR"/>
        </w:rPr>
        <w:t>De modo a reduzir o tempo do pedido, a aplicação deverá promover a facilidade para encontrar os dados do cliente. Tal requisito</w:t>
      </w:r>
      <w:r w:rsidR="00304040" w:rsidRPr="006F36BD">
        <w:rPr>
          <w:lang w:val="pt-BR"/>
        </w:rPr>
        <w:t xml:space="preserve"> de cadastro</w:t>
      </w:r>
      <w:r w:rsidRPr="006F36BD">
        <w:rPr>
          <w:lang w:val="pt-BR"/>
        </w:rPr>
        <w:t xml:space="preserve"> é necessário para evitar despender tempo </w:t>
      </w:r>
      <w:r w:rsidR="00341A71" w:rsidRPr="006F36BD">
        <w:rPr>
          <w:lang w:val="pt-BR"/>
        </w:rPr>
        <w:t>a cada nova compra do cliente.</w:t>
      </w:r>
    </w:p>
    <w:p w14:paraId="76D234AF" w14:textId="39DCE782" w:rsidR="00DA72D3" w:rsidRPr="006F36BD" w:rsidRDefault="00341A71" w:rsidP="00DA72D3">
      <w:pPr>
        <w:pStyle w:val="Corpodetexto"/>
        <w:rPr>
          <w:lang w:val="pt-BR"/>
        </w:rPr>
      </w:pPr>
      <w:r w:rsidRPr="006F36BD">
        <w:rPr>
          <w:lang w:val="pt-BR"/>
        </w:rPr>
        <w:t xml:space="preserve">Por isto, </w:t>
      </w:r>
      <w:r w:rsidR="007C0CDC" w:rsidRPr="006F36BD">
        <w:rPr>
          <w:lang w:val="pt-BR"/>
        </w:rPr>
        <w:t>o c</w:t>
      </w:r>
      <w:r w:rsidR="00F047CB" w:rsidRPr="006F36BD">
        <w:rPr>
          <w:lang w:val="pt-BR"/>
        </w:rPr>
        <w:t xml:space="preserve">adastro do cliente deve ser composto pelas seguintes </w:t>
      </w:r>
      <w:r w:rsidR="00D529EA" w:rsidRPr="006F36BD">
        <w:rPr>
          <w:lang w:val="pt-BR"/>
        </w:rPr>
        <w:t>informações:</w:t>
      </w:r>
      <w:r w:rsidR="00F047CB" w:rsidRPr="006F36BD">
        <w:rPr>
          <w:lang w:val="pt-BR"/>
        </w:rPr>
        <w:t xml:space="preserve"> telefone, nome completo e endereço completo.</w:t>
      </w:r>
      <w:r w:rsidR="00DA72D3" w:rsidRPr="006F36BD">
        <w:rPr>
          <w:lang w:val="pt-BR"/>
        </w:rPr>
        <w:t xml:space="preserve"> </w:t>
      </w:r>
    </w:p>
    <w:p w14:paraId="5F16AD19" w14:textId="22BF8479" w:rsidR="00E8448C" w:rsidRPr="006F36BD" w:rsidRDefault="00E8448C" w:rsidP="00DA72D3">
      <w:pPr>
        <w:pStyle w:val="Corpodetexto"/>
        <w:rPr>
          <w:lang w:val="pt-BR"/>
        </w:rPr>
      </w:pPr>
      <w:r w:rsidRPr="006F36BD">
        <w:rPr>
          <w:lang w:val="pt-BR"/>
        </w:rPr>
        <w:t xml:space="preserve">Da mesma forma, uma vez que os cliente podem mudar de endereço, a aplicação deve permitir editar os dados do cliente, bem como excluir seus </w:t>
      </w:r>
      <w:proofErr w:type="gramStart"/>
      <w:r w:rsidRPr="006F36BD">
        <w:rPr>
          <w:lang w:val="pt-BR"/>
        </w:rPr>
        <w:t>dados(</w:t>
      </w:r>
      <w:proofErr w:type="gramEnd"/>
      <w:r w:rsidRPr="006F36BD">
        <w:rPr>
          <w:lang w:val="pt-BR"/>
        </w:rPr>
        <w:t>se o cliente solicitar).</w:t>
      </w:r>
    </w:p>
    <w:p w14:paraId="4BB785D8" w14:textId="77777777" w:rsidR="00F047CB" w:rsidRPr="006F36BD" w:rsidRDefault="00F047CB" w:rsidP="00DA72D3">
      <w:pPr>
        <w:pStyle w:val="Corpodetexto"/>
        <w:rPr>
          <w:lang w:val="pt-BR"/>
        </w:rPr>
      </w:pPr>
    </w:p>
    <w:p w14:paraId="59EDE697" w14:textId="2B351A70" w:rsidR="00F047CB" w:rsidRPr="006F36BD" w:rsidRDefault="00F047CB" w:rsidP="00F047CB">
      <w:pPr>
        <w:pStyle w:val="Ttulo3"/>
        <w:rPr>
          <w:lang w:val="pt-BR"/>
        </w:rPr>
      </w:pPr>
      <w:bookmarkStart w:id="99" w:name="_Toc74869599"/>
      <w:bookmarkStart w:id="100" w:name="_Toc74869645"/>
      <w:bookmarkStart w:id="101" w:name="_Toc74869690"/>
      <w:bookmarkStart w:id="102" w:name="_Toc74869735"/>
      <w:bookmarkStart w:id="103" w:name="_Toc74869780"/>
      <w:bookmarkStart w:id="104" w:name="_Toc74869825"/>
      <w:r w:rsidRPr="006F36BD">
        <w:rPr>
          <w:lang w:val="pt-BR"/>
        </w:rPr>
        <w:t>Requisito Funcional 2 – Chave de Identificação</w:t>
      </w:r>
      <w:bookmarkEnd w:id="99"/>
      <w:bookmarkEnd w:id="100"/>
      <w:bookmarkEnd w:id="101"/>
      <w:bookmarkEnd w:id="102"/>
      <w:bookmarkEnd w:id="103"/>
      <w:bookmarkEnd w:id="104"/>
    </w:p>
    <w:p w14:paraId="5A967AB2" w14:textId="1526DE6A" w:rsidR="00F047CB" w:rsidRPr="006F36BD" w:rsidRDefault="0059480C" w:rsidP="00F047CB">
      <w:pPr>
        <w:pStyle w:val="Corpodetexto"/>
        <w:rPr>
          <w:lang w:val="pt-BR"/>
        </w:rPr>
      </w:pPr>
      <w:r w:rsidRPr="006F36BD">
        <w:rPr>
          <w:lang w:val="pt-BR"/>
        </w:rPr>
        <w:t>Uma vez recebida a ligação do cliente, o número de telefone mostrado no identificador de chamada será a chave necessária para buscar o cadastro completo do cliente.</w:t>
      </w:r>
    </w:p>
    <w:p w14:paraId="4DE66CFB" w14:textId="77777777" w:rsidR="00D529EA" w:rsidRPr="006F36BD" w:rsidRDefault="00D529EA" w:rsidP="00F047CB">
      <w:pPr>
        <w:pStyle w:val="Corpodetexto"/>
        <w:rPr>
          <w:lang w:val="pt-BR"/>
        </w:rPr>
      </w:pPr>
    </w:p>
    <w:p w14:paraId="56493820" w14:textId="64E07E9D" w:rsidR="00D529EA" w:rsidRPr="006F36BD" w:rsidRDefault="00D529EA" w:rsidP="00D529EA">
      <w:pPr>
        <w:pStyle w:val="Ttulo3"/>
        <w:rPr>
          <w:lang w:val="pt-BR"/>
        </w:rPr>
      </w:pPr>
      <w:bookmarkStart w:id="105" w:name="_Toc74869600"/>
      <w:bookmarkStart w:id="106" w:name="_Toc74869646"/>
      <w:bookmarkStart w:id="107" w:name="_Toc74869691"/>
      <w:bookmarkStart w:id="108" w:name="_Toc74869736"/>
      <w:bookmarkStart w:id="109" w:name="_Toc74869781"/>
      <w:bookmarkStart w:id="110" w:name="_Toc74869826"/>
      <w:r w:rsidRPr="006F36BD">
        <w:rPr>
          <w:lang w:val="pt-BR"/>
        </w:rPr>
        <w:t>Requisito Funcional 3 – Comunicação do Pedido com a Cozinha</w:t>
      </w:r>
      <w:bookmarkEnd w:id="105"/>
      <w:bookmarkEnd w:id="106"/>
      <w:bookmarkEnd w:id="107"/>
      <w:bookmarkEnd w:id="108"/>
      <w:bookmarkEnd w:id="109"/>
      <w:bookmarkEnd w:id="110"/>
    </w:p>
    <w:p w14:paraId="5373DBF1" w14:textId="1EC99707" w:rsidR="00D529EA" w:rsidRPr="006F36BD" w:rsidRDefault="00D529EA" w:rsidP="00D529EA">
      <w:pPr>
        <w:pStyle w:val="Corpodetexto"/>
        <w:rPr>
          <w:lang w:val="pt-BR"/>
        </w:rPr>
      </w:pPr>
      <w:r w:rsidRPr="006F36BD">
        <w:rPr>
          <w:lang w:val="pt-BR"/>
        </w:rPr>
        <w:t xml:space="preserve">Visando a eliminar o uso de papel, o pedido é registrado pelo atendente no sistema. </w:t>
      </w:r>
    </w:p>
    <w:p w14:paraId="36B39F4A" w14:textId="14CCFDEA" w:rsidR="00D529EA" w:rsidRPr="006F36BD" w:rsidRDefault="00D529EA" w:rsidP="00D529EA">
      <w:pPr>
        <w:pStyle w:val="Corpodetexto"/>
        <w:rPr>
          <w:lang w:val="pt-BR"/>
        </w:rPr>
      </w:pPr>
      <w:r w:rsidRPr="006F36BD">
        <w:rPr>
          <w:lang w:val="pt-BR"/>
        </w:rPr>
        <w:t xml:space="preserve">Uma vez finalizado o pedido, </w:t>
      </w:r>
      <w:r w:rsidR="00D03C71" w:rsidRPr="006F36BD">
        <w:rPr>
          <w:lang w:val="pt-BR"/>
        </w:rPr>
        <w:t>a lista de itens a serem preparados na cozinha é mostrada em um monitor táctil na cozinha.</w:t>
      </w:r>
    </w:p>
    <w:p w14:paraId="45F9A21D" w14:textId="26710258" w:rsidR="00D03C71" w:rsidRPr="006F36BD" w:rsidRDefault="00D03C71" w:rsidP="00D529EA">
      <w:pPr>
        <w:pStyle w:val="Corpodetexto"/>
        <w:rPr>
          <w:lang w:val="pt-BR"/>
        </w:rPr>
      </w:pPr>
      <w:r w:rsidRPr="006F36BD">
        <w:rPr>
          <w:lang w:val="pt-BR"/>
        </w:rPr>
        <w:t>Os pedidos são mostrados na ordem que devem ser preparados, respeitando a ordem de clientes.</w:t>
      </w:r>
    </w:p>
    <w:p w14:paraId="7EED7503" w14:textId="0FB2A7B8" w:rsidR="0045324D" w:rsidRPr="006F36BD" w:rsidRDefault="0045324D" w:rsidP="00D529EA">
      <w:pPr>
        <w:pStyle w:val="Corpodetexto"/>
        <w:rPr>
          <w:lang w:val="pt-BR"/>
        </w:rPr>
      </w:pPr>
      <w:r w:rsidRPr="006F36BD">
        <w:rPr>
          <w:lang w:val="pt-BR"/>
        </w:rPr>
        <w:t xml:space="preserve">Os pedidos são mostrados dentro de </w:t>
      </w:r>
      <w:r w:rsidR="00AA318B" w:rsidRPr="006F36BD">
        <w:rPr>
          <w:lang w:val="pt-BR"/>
        </w:rPr>
        <w:t>caixas que contém o número do pedido e os itens a serem preparados.</w:t>
      </w:r>
    </w:p>
    <w:p w14:paraId="2B58FB6F" w14:textId="63B1F7FD" w:rsidR="00AA318B" w:rsidRPr="006F36BD" w:rsidRDefault="00AA318B" w:rsidP="00D529EA">
      <w:pPr>
        <w:pStyle w:val="Corpodetexto"/>
        <w:rPr>
          <w:lang w:val="pt-BR"/>
        </w:rPr>
      </w:pPr>
      <w:r w:rsidRPr="006F36BD">
        <w:rPr>
          <w:lang w:val="pt-BR"/>
        </w:rPr>
        <w:t xml:space="preserve">Uma vez finalizado a preparação, o </w:t>
      </w:r>
      <w:proofErr w:type="spellStart"/>
      <w:r w:rsidRPr="006F36BD">
        <w:rPr>
          <w:lang w:val="pt-BR"/>
        </w:rPr>
        <w:t>pizzaiolo</w:t>
      </w:r>
      <w:proofErr w:type="spellEnd"/>
      <w:r w:rsidRPr="006F36BD">
        <w:rPr>
          <w:lang w:val="pt-BR"/>
        </w:rPr>
        <w:t xml:space="preserve"> ou o assistente pressionam o botão concluído e o sistema passa para o próximo pedido a ser preparado.</w:t>
      </w:r>
    </w:p>
    <w:p w14:paraId="422CEDEE" w14:textId="77777777" w:rsidR="00603C19" w:rsidRPr="006F36BD" w:rsidRDefault="00603C19" w:rsidP="00D529EA">
      <w:pPr>
        <w:pStyle w:val="Corpodetexto"/>
        <w:rPr>
          <w:lang w:val="pt-BR"/>
        </w:rPr>
      </w:pPr>
    </w:p>
    <w:p w14:paraId="0DEE4097" w14:textId="5855B385" w:rsidR="00E94C81" w:rsidRPr="006F36BD" w:rsidRDefault="00E94C81" w:rsidP="00E94C81">
      <w:pPr>
        <w:pStyle w:val="Ttulo3"/>
        <w:rPr>
          <w:lang w:val="pt-BR"/>
        </w:rPr>
      </w:pPr>
      <w:bookmarkStart w:id="111" w:name="_Toc74869601"/>
      <w:bookmarkStart w:id="112" w:name="_Toc74869647"/>
      <w:bookmarkStart w:id="113" w:name="_Toc74869692"/>
      <w:bookmarkStart w:id="114" w:name="_Toc74869737"/>
      <w:bookmarkStart w:id="115" w:name="_Toc74869782"/>
      <w:bookmarkStart w:id="116" w:name="_Toc74869827"/>
      <w:r w:rsidRPr="006F36BD">
        <w:rPr>
          <w:lang w:val="pt-BR"/>
        </w:rPr>
        <w:t>Requisito Funcional 4 – Registro do Pedido</w:t>
      </w:r>
      <w:bookmarkEnd w:id="111"/>
      <w:bookmarkEnd w:id="112"/>
      <w:bookmarkEnd w:id="113"/>
      <w:bookmarkEnd w:id="114"/>
      <w:bookmarkEnd w:id="115"/>
      <w:bookmarkEnd w:id="116"/>
    </w:p>
    <w:p w14:paraId="7E001B67" w14:textId="47C6A948" w:rsidR="00491786" w:rsidRPr="006F36BD" w:rsidRDefault="00491786" w:rsidP="00E94C81">
      <w:pPr>
        <w:pStyle w:val="Corpodetexto"/>
        <w:rPr>
          <w:lang w:val="pt-BR"/>
        </w:rPr>
      </w:pPr>
      <w:r w:rsidRPr="006F36BD">
        <w:rPr>
          <w:lang w:val="pt-BR"/>
        </w:rPr>
        <w:t xml:space="preserve">Ao finalizar o pedido do cliente, o sistema deve registrar no banco de dados as seguintes informações: </w:t>
      </w:r>
      <w:r w:rsidR="00AA318B" w:rsidRPr="006F36BD">
        <w:rPr>
          <w:lang w:val="pt-BR"/>
        </w:rPr>
        <w:t xml:space="preserve">número do pedido, </w:t>
      </w:r>
      <w:r w:rsidRPr="006F36BD">
        <w:rPr>
          <w:lang w:val="pt-BR"/>
        </w:rPr>
        <w:t>horário da compra, dia da compra, itens comprados, dados do cliente (número de telefone, nome completo, endereço completo) e forma de pagamento.</w:t>
      </w:r>
    </w:p>
    <w:p w14:paraId="0830953C" w14:textId="674FBF31" w:rsidR="00E94C81" w:rsidRPr="006F36BD" w:rsidRDefault="00491786" w:rsidP="00E94C81">
      <w:pPr>
        <w:pStyle w:val="Corpodetexto"/>
        <w:rPr>
          <w:lang w:val="pt-BR"/>
        </w:rPr>
      </w:pPr>
      <w:r w:rsidRPr="006F36BD">
        <w:rPr>
          <w:lang w:val="pt-BR"/>
        </w:rPr>
        <w:t xml:space="preserve">Tais informações serão importantes para </w:t>
      </w:r>
      <w:r w:rsidR="00535953" w:rsidRPr="006F36BD">
        <w:rPr>
          <w:lang w:val="pt-BR"/>
        </w:rPr>
        <w:t>o requisito funcional de geração de relatórios de vendas.</w:t>
      </w:r>
      <w:r w:rsidRPr="006F36BD">
        <w:rPr>
          <w:lang w:val="pt-BR"/>
        </w:rPr>
        <w:t xml:space="preserve"> </w:t>
      </w:r>
      <w:r w:rsidR="00E94C81" w:rsidRPr="006F36BD">
        <w:rPr>
          <w:lang w:val="pt-BR"/>
        </w:rPr>
        <w:t xml:space="preserve"> </w:t>
      </w:r>
    </w:p>
    <w:p w14:paraId="611C18BF" w14:textId="77777777" w:rsidR="00E94C81" w:rsidRPr="006F36BD" w:rsidRDefault="00E94C81" w:rsidP="00D529EA">
      <w:pPr>
        <w:pStyle w:val="Corpodetexto"/>
        <w:rPr>
          <w:lang w:val="pt-BR"/>
        </w:rPr>
      </w:pPr>
    </w:p>
    <w:p w14:paraId="03860661" w14:textId="77777777" w:rsidR="00B9463C" w:rsidRPr="006F36BD" w:rsidRDefault="00B9463C" w:rsidP="00D529EA">
      <w:pPr>
        <w:pStyle w:val="Corpodetexto"/>
        <w:rPr>
          <w:lang w:val="pt-BR"/>
        </w:rPr>
      </w:pPr>
    </w:p>
    <w:p w14:paraId="6CBCB906" w14:textId="77777777" w:rsidR="001F1024" w:rsidRPr="006F36BD" w:rsidRDefault="001F1024" w:rsidP="00D529EA">
      <w:pPr>
        <w:pStyle w:val="Corpodetexto"/>
        <w:rPr>
          <w:lang w:val="pt-BR"/>
        </w:rPr>
      </w:pPr>
    </w:p>
    <w:p w14:paraId="1F1306DB" w14:textId="77777777" w:rsidR="001F1024" w:rsidRPr="006F36BD" w:rsidRDefault="001F1024" w:rsidP="00D529EA">
      <w:pPr>
        <w:pStyle w:val="Corpodetexto"/>
        <w:rPr>
          <w:lang w:val="pt-BR"/>
        </w:rPr>
      </w:pPr>
    </w:p>
    <w:p w14:paraId="37FAB3C9" w14:textId="77777777" w:rsidR="001F1024" w:rsidRPr="006F36BD" w:rsidRDefault="001F1024" w:rsidP="00D529EA">
      <w:pPr>
        <w:pStyle w:val="Corpodetexto"/>
        <w:rPr>
          <w:lang w:val="pt-BR"/>
        </w:rPr>
      </w:pPr>
    </w:p>
    <w:p w14:paraId="27CFF0A6" w14:textId="77777777" w:rsidR="001F1024" w:rsidRPr="006F36BD" w:rsidRDefault="001F1024" w:rsidP="00D529EA">
      <w:pPr>
        <w:pStyle w:val="Corpodetexto"/>
        <w:rPr>
          <w:lang w:val="pt-BR"/>
        </w:rPr>
      </w:pPr>
    </w:p>
    <w:p w14:paraId="6F4FE6D8" w14:textId="77777777" w:rsidR="001F1024" w:rsidRPr="006F36BD" w:rsidRDefault="001F1024" w:rsidP="00D529EA">
      <w:pPr>
        <w:pStyle w:val="Corpodetexto"/>
        <w:rPr>
          <w:lang w:val="pt-BR"/>
        </w:rPr>
      </w:pPr>
    </w:p>
    <w:p w14:paraId="308C556B" w14:textId="02389667" w:rsidR="00B9463C" w:rsidRPr="006F36BD" w:rsidRDefault="00E94C81" w:rsidP="00B9463C">
      <w:pPr>
        <w:pStyle w:val="Ttulo3"/>
        <w:rPr>
          <w:lang w:val="pt-BR"/>
        </w:rPr>
      </w:pPr>
      <w:bookmarkStart w:id="117" w:name="_Toc74869602"/>
      <w:bookmarkStart w:id="118" w:name="_Toc74869648"/>
      <w:bookmarkStart w:id="119" w:name="_Toc74869693"/>
      <w:bookmarkStart w:id="120" w:name="_Toc74869738"/>
      <w:bookmarkStart w:id="121" w:name="_Toc74869783"/>
      <w:bookmarkStart w:id="122" w:name="_Toc74869828"/>
      <w:r w:rsidRPr="006F36BD">
        <w:rPr>
          <w:lang w:val="pt-BR"/>
        </w:rPr>
        <w:lastRenderedPageBreak/>
        <w:t>Requisito Funcional 5</w:t>
      </w:r>
      <w:r w:rsidR="00B9463C" w:rsidRPr="006F36BD">
        <w:rPr>
          <w:lang w:val="pt-BR"/>
        </w:rPr>
        <w:t xml:space="preserve"> – </w:t>
      </w:r>
      <w:r w:rsidR="00DE4989" w:rsidRPr="006F36BD">
        <w:rPr>
          <w:lang w:val="pt-BR"/>
        </w:rPr>
        <w:t>Gerenciamento do Cardápio</w:t>
      </w:r>
      <w:bookmarkEnd w:id="117"/>
      <w:bookmarkEnd w:id="118"/>
      <w:bookmarkEnd w:id="119"/>
      <w:bookmarkEnd w:id="120"/>
      <w:bookmarkEnd w:id="121"/>
      <w:bookmarkEnd w:id="122"/>
    </w:p>
    <w:p w14:paraId="0B551A00" w14:textId="77777777" w:rsidR="00A8224C" w:rsidRPr="006F36BD" w:rsidRDefault="00AE28E0" w:rsidP="00B9463C">
      <w:pPr>
        <w:pStyle w:val="Corpodetexto"/>
        <w:rPr>
          <w:lang w:val="pt-BR"/>
        </w:rPr>
      </w:pPr>
      <w:r w:rsidRPr="006F36BD">
        <w:rPr>
          <w:lang w:val="pt-BR"/>
        </w:rPr>
        <w:t xml:space="preserve">O cardápio da pizzaria deve estar catalogado no sistema. Este requisito é importante </w:t>
      </w:r>
      <w:r w:rsidR="00C52F8C" w:rsidRPr="006F36BD">
        <w:rPr>
          <w:lang w:val="pt-BR"/>
        </w:rPr>
        <w:t xml:space="preserve">para </w:t>
      </w:r>
      <w:r w:rsidR="00A8224C" w:rsidRPr="006F36BD">
        <w:rPr>
          <w:lang w:val="pt-BR"/>
        </w:rPr>
        <w:t>facilitar a listagem dos pedidos feitos pelo cliente, evitando, com isto, a necessidade de o atendente consultar outros documentos para identificar o pedido feito. Ao mesmo tempo, isto reduz a chance de o atendente cometer erro ao registrar o pedido do cliente.</w:t>
      </w:r>
    </w:p>
    <w:p w14:paraId="7E7CCED6" w14:textId="7D8E3A6E" w:rsidR="00246393" w:rsidRPr="006F36BD" w:rsidRDefault="00246393" w:rsidP="00B9463C">
      <w:pPr>
        <w:pStyle w:val="Corpodetexto"/>
        <w:rPr>
          <w:lang w:val="pt-BR"/>
        </w:rPr>
      </w:pPr>
      <w:r w:rsidRPr="006F36BD">
        <w:rPr>
          <w:lang w:val="pt-BR"/>
        </w:rPr>
        <w:t xml:space="preserve">Por isto, o cardápio deve ser uma lista de itens, os quais deverão ser dispostos em uma lista com as seguintes informações: código do item, nome do item e um campo </w:t>
      </w:r>
      <w:r w:rsidR="00487698" w:rsidRPr="006F36BD">
        <w:rPr>
          <w:lang w:val="pt-BR"/>
        </w:rPr>
        <w:t>capaz de armazenar os ingredientes usados naquele item.</w:t>
      </w:r>
    </w:p>
    <w:p w14:paraId="79D42CE7" w14:textId="6757E4CD" w:rsidR="00246393" w:rsidRPr="006F36BD" w:rsidRDefault="00A8224C" w:rsidP="001F1024">
      <w:pPr>
        <w:pStyle w:val="Corpodetexto"/>
        <w:rPr>
          <w:lang w:val="pt-BR"/>
        </w:rPr>
      </w:pPr>
      <w:r w:rsidRPr="006F36BD">
        <w:rPr>
          <w:lang w:val="pt-BR"/>
        </w:rPr>
        <w:t>Como o cardápio de uma pizzaria é mutável, deve-se contemplar a possibilidade de editar o cardápio de modo a incluir e excluir produtos, conforme a necessidade do dono da pizzaria. Tal necessidade surgirá de modo a atender prover os produtos mais requisitados pelos clientes, e com isto, maximizar as receitas do empreendimento.</w:t>
      </w:r>
    </w:p>
    <w:p w14:paraId="31F181E3" w14:textId="77777777" w:rsidR="001F1024" w:rsidRPr="006F36BD" w:rsidRDefault="001F1024" w:rsidP="001F1024">
      <w:pPr>
        <w:pStyle w:val="Corpodetexto"/>
        <w:rPr>
          <w:lang w:val="pt-BR"/>
        </w:rPr>
      </w:pPr>
    </w:p>
    <w:p w14:paraId="2B54DAE9" w14:textId="12AA6B55" w:rsidR="00246393" w:rsidRPr="006F36BD" w:rsidRDefault="00E94C81" w:rsidP="00246393">
      <w:pPr>
        <w:pStyle w:val="Ttulo3"/>
        <w:rPr>
          <w:lang w:val="pt-BR"/>
        </w:rPr>
      </w:pPr>
      <w:bookmarkStart w:id="123" w:name="_Toc74869603"/>
      <w:bookmarkStart w:id="124" w:name="_Toc74869649"/>
      <w:bookmarkStart w:id="125" w:name="_Toc74869694"/>
      <w:bookmarkStart w:id="126" w:name="_Toc74869739"/>
      <w:bookmarkStart w:id="127" w:name="_Toc74869784"/>
      <w:bookmarkStart w:id="128" w:name="_Toc74869829"/>
      <w:r w:rsidRPr="006F36BD">
        <w:rPr>
          <w:lang w:val="pt-BR"/>
        </w:rPr>
        <w:t>Requisito Funcional 6</w:t>
      </w:r>
      <w:r w:rsidR="00246393" w:rsidRPr="006F36BD">
        <w:rPr>
          <w:lang w:val="pt-BR"/>
        </w:rPr>
        <w:t xml:space="preserve"> – Gerenciamento do Estoque</w:t>
      </w:r>
      <w:bookmarkEnd w:id="123"/>
      <w:bookmarkEnd w:id="124"/>
      <w:bookmarkEnd w:id="125"/>
      <w:bookmarkEnd w:id="126"/>
      <w:bookmarkEnd w:id="127"/>
      <w:bookmarkEnd w:id="128"/>
    </w:p>
    <w:p w14:paraId="5BCB8FB4" w14:textId="43A521A5" w:rsidR="00246393" w:rsidRPr="006F36BD" w:rsidRDefault="00E95E1A" w:rsidP="00246393">
      <w:pPr>
        <w:pStyle w:val="Corpodetexto"/>
        <w:rPr>
          <w:lang w:val="pt-BR"/>
        </w:rPr>
      </w:pPr>
      <w:r w:rsidRPr="006F36BD">
        <w:rPr>
          <w:lang w:val="pt-BR"/>
        </w:rPr>
        <w:t xml:space="preserve">Para gerenciar o estoque, a solução deve contemplar a seguinte </w:t>
      </w:r>
      <w:r w:rsidR="00307B2F" w:rsidRPr="006F36BD">
        <w:rPr>
          <w:lang w:val="pt-BR"/>
        </w:rPr>
        <w:t>atividades</w:t>
      </w:r>
    </w:p>
    <w:p w14:paraId="39C7501E" w14:textId="1F0B3A37" w:rsidR="00174EEF" w:rsidRPr="006F36BD" w:rsidRDefault="00B86B44" w:rsidP="00174EEF">
      <w:pPr>
        <w:pStyle w:val="Ttulo4"/>
        <w:rPr>
          <w:lang w:val="pt-BR"/>
        </w:rPr>
      </w:pPr>
      <w:r w:rsidRPr="006F36BD">
        <w:rPr>
          <w:lang w:val="pt-BR"/>
        </w:rPr>
        <w:t>Cadastro de matérias primas</w:t>
      </w:r>
    </w:p>
    <w:p w14:paraId="351E0CE9" w14:textId="5E1B0530" w:rsidR="00B86B44" w:rsidRPr="006F36BD" w:rsidRDefault="00B86B44" w:rsidP="00B86B44">
      <w:pPr>
        <w:pStyle w:val="Corpodetexto"/>
        <w:rPr>
          <w:lang w:val="pt-BR"/>
        </w:rPr>
      </w:pPr>
      <w:r w:rsidRPr="006F36BD">
        <w:rPr>
          <w:lang w:val="pt-BR"/>
        </w:rPr>
        <w:t xml:space="preserve">As matérias primas permitidas devem ser cadastradas no sistema. Para isto, </w:t>
      </w:r>
      <w:proofErr w:type="gramStart"/>
      <w:r w:rsidRPr="006F36BD">
        <w:rPr>
          <w:lang w:val="pt-BR"/>
        </w:rPr>
        <w:t>elas deve</w:t>
      </w:r>
      <w:proofErr w:type="gramEnd"/>
      <w:r w:rsidRPr="006F36BD">
        <w:rPr>
          <w:lang w:val="pt-BR"/>
        </w:rPr>
        <w:t xml:space="preserve"> conter as seguintes informações: nome da matéria prima, marca, quantidade por unidade, unidade de medida, data de fabricação e data de validade.</w:t>
      </w:r>
    </w:p>
    <w:p w14:paraId="4AA1CC12" w14:textId="77777777" w:rsidR="00034FA2" w:rsidRPr="006F36BD" w:rsidRDefault="00034FA2" w:rsidP="00B86B44">
      <w:pPr>
        <w:pStyle w:val="Corpodetexto"/>
        <w:rPr>
          <w:lang w:val="pt-BR"/>
        </w:rPr>
      </w:pPr>
    </w:p>
    <w:p w14:paraId="6256CEE3" w14:textId="236B564B" w:rsidR="00B86B44" w:rsidRPr="006F36BD" w:rsidRDefault="00B86B44" w:rsidP="00B86B44">
      <w:pPr>
        <w:pStyle w:val="Ttulo4"/>
        <w:rPr>
          <w:lang w:val="pt-BR"/>
        </w:rPr>
      </w:pPr>
      <w:r w:rsidRPr="006F36BD">
        <w:rPr>
          <w:lang w:val="pt-BR"/>
        </w:rPr>
        <w:t>Retirada de matéria prima do estoque</w:t>
      </w:r>
    </w:p>
    <w:p w14:paraId="1D7666EA" w14:textId="08103AAB" w:rsidR="00B86B44" w:rsidRPr="006F36BD" w:rsidRDefault="00B86B44" w:rsidP="00B86B44">
      <w:pPr>
        <w:pStyle w:val="Corpodetexto"/>
        <w:rPr>
          <w:lang w:val="pt-BR"/>
        </w:rPr>
      </w:pPr>
      <w:r w:rsidRPr="006F36BD">
        <w:rPr>
          <w:lang w:val="pt-BR"/>
        </w:rPr>
        <w:t>Uma vez que a matéria prima é retirada do estoque para ser usada na produção das pizzas, o registro deve ser realizado. Para isto, o registro de retirada deve ter os seguintes campos: nome da matéria prima, marca, data de fabricação, data de validade e quantidade retirada.</w:t>
      </w:r>
    </w:p>
    <w:p w14:paraId="7F31C92A" w14:textId="77777777" w:rsidR="004752D3" w:rsidRPr="006F36BD" w:rsidRDefault="004752D3" w:rsidP="00B86B44">
      <w:pPr>
        <w:pStyle w:val="Corpodetexto"/>
        <w:rPr>
          <w:lang w:val="pt-BR"/>
        </w:rPr>
      </w:pPr>
    </w:p>
    <w:p w14:paraId="6442F619" w14:textId="09E04C3F" w:rsidR="004752D3" w:rsidRPr="006F36BD" w:rsidRDefault="004752D3" w:rsidP="004752D3">
      <w:pPr>
        <w:pStyle w:val="Ttulo4"/>
        <w:rPr>
          <w:lang w:val="pt-BR"/>
        </w:rPr>
      </w:pPr>
      <w:r w:rsidRPr="006F36BD">
        <w:rPr>
          <w:lang w:val="pt-BR"/>
        </w:rPr>
        <w:t>Entrada de matéria prima do estoque</w:t>
      </w:r>
    </w:p>
    <w:p w14:paraId="77E80E38" w14:textId="45D1959A" w:rsidR="004752D3" w:rsidRPr="006F36BD" w:rsidRDefault="004752D3" w:rsidP="004752D3">
      <w:pPr>
        <w:pStyle w:val="Corpodetexto"/>
        <w:rPr>
          <w:lang w:val="pt-BR"/>
        </w:rPr>
      </w:pPr>
      <w:r w:rsidRPr="006F36BD">
        <w:rPr>
          <w:lang w:val="pt-BR"/>
        </w:rPr>
        <w:t>Uma vez que a matéria prima é comprada e recebida, ela precisa ser contabilizada no estoque. Para isto, o registro de entrada deve ter os seguintes campos: nome da matéria prima, marca, data de fabricação, data de validade e quantidade de entrada no estoque.</w:t>
      </w:r>
    </w:p>
    <w:p w14:paraId="76090E21" w14:textId="77777777" w:rsidR="007340D1" w:rsidRPr="006F36BD" w:rsidRDefault="007340D1" w:rsidP="004752D3">
      <w:pPr>
        <w:pStyle w:val="Corpodetexto"/>
        <w:rPr>
          <w:lang w:val="pt-BR"/>
        </w:rPr>
      </w:pPr>
    </w:p>
    <w:p w14:paraId="661172E9" w14:textId="45B8880E" w:rsidR="007340D1" w:rsidRPr="006F36BD" w:rsidRDefault="00F8726B" w:rsidP="007340D1">
      <w:pPr>
        <w:pStyle w:val="Ttulo4"/>
        <w:rPr>
          <w:lang w:val="pt-BR"/>
        </w:rPr>
      </w:pPr>
      <w:r w:rsidRPr="006F36BD">
        <w:rPr>
          <w:lang w:val="pt-BR"/>
        </w:rPr>
        <w:t>Inventário</w:t>
      </w:r>
    </w:p>
    <w:p w14:paraId="4672506D" w14:textId="6315C3DE" w:rsidR="007340D1" w:rsidRPr="006F36BD" w:rsidRDefault="00F8726B" w:rsidP="007340D1">
      <w:pPr>
        <w:pStyle w:val="Corpodetexto"/>
        <w:rPr>
          <w:lang w:val="pt-BR"/>
        </w:rPr>
      </w:pPr>
      <w:r w:rsidRPr="006F36BD">
        <w:rPr>
          <w:lang w:val="pt-BR"/>
        </w:rPr>
        <w:t xml:space="preserve">Uma vez que o registro de entrada e saída de matérias primas do estoque é dinâmico, isto é, o registro acontece no momento da entrada/saída da matéria prima do estoque, a solução deve ser capaz de </w:t>
      </w:r>
      <w:r w:rsidR="00D85680" w:rsidRPr="006F36BD">
        <w:rPr>
          <w:lang w:val="pt-BR"/>
        </w:rPr>
        <w:t xml:space="preserve">contabilizar tais quantidades no momento que acontecem. Dessa forma, o inventário pode ser </w:t>
      </w:r>
      <w:r w:rsidR="00AC0F8E" w:rsidRPr="006F36BD">
        <w:rPr>
          <w:lang w:val="pt-BR"/>
        </w:rPr>
        <w:t>obtido sem a necessidade de contagem diário de todo o estoque.</w:t>
      </w:r>
    </w:p>
    <w:p w14:paraId="1CE46CC2" w14:textId="77777777" w:rsidR="007559A1" w:rsidRPr="006F36BD" w:rsidRDefault="007559A1" w:rsidP="007559A1">
      <w:pPr>
        <w:pStyle w:val="Corpodetexto"/>
        <w:rPr>
          <w:lang w:val="pt-BR"/>
        </w:rPr>
      </w:pPr>
    </w:p>
    <w:p w14:paraId="022D10DE" w14:textId="77777777" w:rsidR="007559A1" w:rsidRPr="006F36BD" w:rsidRDefault="007559A1" w:rsidP="007559A1">
      <w:pPr>
        <w:pStyle w:val="Corpodetexto"/>
        <w:rPr>
          <w:lang w:val="pt-BR"/>
        </w:rPr>
      </w:pPr>
    </w:p>
    <w:p w14:paraId="4036EE7C" w14:textId="07FBC547" w:rsidR="007559A1" w:rsidRPr="006F36BD" w:rsidRDefault="00E94C81" w:rsidP="007559A1">
      <w:pPr>
        <w:pStyle w:val="Ttulo3"/>
        <w:rPr>
          <w:lang w:val="pt-BR"/>
        </w:rPr>
      </w:pPr>
      <w:bookmarkStart w:id="129" w:name="_Toc74869604"/>
      <w:bookmarkStart w:id="130" w:name="_Toc74869650"/>
      <w:bookmarkStart w:id="131" w:name="_Toc74869695"/>
      <w:bookmarkStart w:id="132" w:name="_Toc74869740"/>
      <w:bookmarkStart w:id="133" w:name="_Toc74869785"/>
      <w:bookmarkStart w:id="134" w:name="_Toc74869830"/>
      <w:r w:rsidRPr="006F36BD">
        <w:rPr>
          <w:lang w:val="pt-BR"/>
        </w:rPr>
        <w:t>Requisito Funcional 7</w:t>
      </w:r>
      <w:r w:rsidR="007559A1" w:rsidRPr="006F36BD">
        <w:rPr>
          <w:lang w:val="pt-BR"/>
        </w:rPr>
        <w:t xml:space="preserve"> – </w:t>
      </w:r>
      <w:r w:rsidRPr="006F36BD">
        <w:rPr>
          <w:lang w:val="pt-BR"/>
        </w:rPr>
        <w:t>Relatório de Venda</w:t>
      </w:r>
      <w:bookmarkEnd w:id="129"/>
      <w:bookmarkEnd w:id="130"/>
      <w:bookmarkEnd w:id="131"/>
      <w:bookmarkEnd w:id="132"/>
      <w:bookmarkEnd w:id="133"/>
      <w:bookmarkEnd w:id="134"/>
    </w:p>
    <w:p w14:paraId="1667DAD9" w14:textId="76652EF5" w:rsidR="007559A1" w:rsidRPr="006F36BD" w:rsidRDefault="00E94C81" w:rsidP="007559A1">
      <w:pPr>
        <w:pStyle w:val="Corpodetexto"/>
        <w:rPr>
          <w:lang w:val="pt-BR"/>
        </w:rPr>
      </w:pPr>
      <w:r w:rsidRPr="006F36BD">
        <w:rPr>
          <w:lang w:val="pt-BR"/>
        </w:rPr>
        <w:t>A medida que os dados de venda dos produtos são registrados no sistema, cria-se um banco de dados no qual é possível cruzar informações de modo a se obter análises que podem direcionar os rumos do negócio.</w:t>
      </w:r>
    </w:p>
    <w:p w14:paraId="4E136F85" w14:textId="1283A833" w:rsidR="00B027BE" w:rsidRPr="006F36BD" w:rsidRDefault="00B027BE" w:rsidP="007559A1">
      <w:pPr>
        <w:pStyle w:val="Corpodetexto"/>
        <w:rPr>
          <w:lang w:val="pt-BR"/>
        </w:rPr>
      </w:pPr>
      <w:r w:rsidRPr="006F36BD">
        <w:rPr>
          <w:lang w:val="pt-BR"/>
        </w:rPr>
        <w:t xml:space="preserve">Dessa forma, o objetivo é gerar um relatório de vendas que apresente o principal produto vendido em determinado dia </w:t>
      </w:r>
      <w:r w:rsidR="00625A3D" w:rsidRPr="006F36BD">
        <w:rPr>
          <w:lang w:val="pt-BR"/>
        </w:rPr>
        <w:t>(escolhido pelo operador do sistema).</w:t>
      </w:r>
    </w:p>
    <w:p w14:paraId="2CD69B12" w14:textId="77777777" w:rsidR="00AD7A10" w:rsidRPr="006F36BD" w:rsidRDefault="00AD7A10" w:rsidP="007559A1">
      <w:pPr>
        <w:pStyle w:val="Corpodetexto"/>
        <w:rPr>
          <w:lang w:val="pt-BR"/>
        </w:rPr>
      </w:pPr>
    </w:p>
    <w:p w14:paraId="07D41149" w14:textId="4AD27BEE" w:rsidR="00AD7A10" w:rsidRPr="006F36BD" w:rsidRDefault="00AD7A10" w:rsidP="00AD7A10">
      <w:pPr>
        <w:pStyle w:val="Ttulo3"/>
        <w:rPr>
          <w:lang w:val="pt-BR"/>
        </w:rPr>
      </w:pPr>
      <w:bookmarkStart w:id="135" w:name="_Toc74869605"/>
      <w:bookmarkStart w:id="136" w:name="_Toc74869651"/>
      <w:bookmarkStart w:id="137" w:name="_Toc74869696"/>
      <w:bookmarkStart w:id="138" w:name="_Toc74869741"/>
      <w:bookmarkStart w:id="139" w:name="_Toc74869786"/>
      <w:bookmarkStart w:id="140" w:name="_Toc74869831"/>
      <w:r w:rsidRPr="006F36BD">
        <w:rPr>
          <w:lang w:val="pt-BR"/>
        </w:rPr>
        <w:t>Requisito Funcional 8 – Relatório de Venda</w:t>
      </w:r>
      <w:bookmarkEnd w:id="135"/>
      <w:bookmarkEnd w:id="136"/>
      <w:bookmarkEnd w:id="137"/>
      <w:bookmarkEnd w:id="138"/>
      <w:bookmarkEnd w:id="139"/>
      <w:bookmarkEnd w:id="140"/>
    </w:p>
    <w:p w14:paraId="4007D71C" w14:textId="5343555C" w:rsidR="00AD7A10" w:rsidRPr="006F36BD" w:rsidRDefault="00AD7A10" w:rsidP="00AD7A10">
      <w:pPr>
        <w:pStyle w:val="Corpodetexto"/>
        <w:rPr>
          <w:lang w:val="pt-BR"/>
        </w:rPr>
      </w:pPr>
      <w:r w:rsidRPr="006F36BD">
        <w:rPr>
          <w:lang w:val="pt-BR"/>
        </w:rPr>
        <w:t>A medida que os dados de venda dos produtos são registrados no sistema, cria-se um banco de dados no qual é possível cruzar informações de modo a se obter</w:t>
      </w:r>
      <w:r w:rsidR="009A3B81" w:rsidRPr="006F36BD">
        <w:rPr>
          <w:lang w:val="pt-BR"/>
        </w:rPr>
        <w:t xml:space="preserve"> o produto mais vendido em determinado dia e horário.</w:t>
      </w:r>
    </w:p>
    <w:p w14:paraId="61F0D310" w14:textId="77777777" w:rsidR="002B3BEE" w:rsidRPr="006F36BD" w:rsidRDefault="002B3BEE" w:rsidP="00AD7A10">
      <w:pPr>
        <w:pStyle w:val="Corpodetexto"/>
        <w:rPr>
          <w:lang w:val="pt-BR"/>
        </w:rPr>
      </w:pPr>
    </w:p>
    <w:p w14:paraId="3DC30B50" w14:textId="22F0269E" w:rsidR="002B3BEE" w:rsidRPr="006F36BD" w:rsidRDefault="002B3BEE" w:rsidP="002B3BEE">
      <w:pPr>
        <w:pStyle w:val="Ttulo3"/>
        <w:rPr>
          <w:lang w:val="pt-BR"/>
        </w:rPr>
      </w:pPr>
      <w:bookmarkStart w:id="141" w:name="_Toc74869606"/>
      <w:bookmarkStart w:id="142" w:name="_Toc74869652"/>
      <w:bookmarkStart w:id="143" w:name="_Toc74869697"/>
      <w:bookmarkStart w:id="144" w:name="_Toc74869742"/>
      <w:bookmarkStart w:id="145" w:name="_Toc74869787"/>
      <w:bookmarkStart w:id="146" w:name="_Toc74869832"/>
      <w:r w:rsidRPr="006F36BD">
        <w:rPr>
          <w:lang w:val="pt-BR"/>
        </w:rPr>
        <w:t>Requisito Funcional 9 – Gerenciar Usuários</w:t>
      </w:r>
      <w:bookmarkEnd w:id="141"/>
      <w:bookmarkEnd w:id="142"/>
      <w:bookmarkEnd w:id="143"/>
      <w:bookmarkEnd w:id="144"/>
      <w:bookmarkEnd w:id="145"/>
      <w:bookmarkEnd w:id="146"/>
    </w:p>
    <w:p w14:paraId="7E95DB25" w14:textId="12C7BE5F" w:rsidR="002B3BEE" w:rsidRPr="006F36BD" w:rsidRDefault="008F0C04" w:rsidP="002B3BEE">
      <w:pPr>
        <w:pStyle w:val="Corpodetexto"/>
        <w:rPr>
          <w:lang w:val="pt-BR"/>
        </w:rPr>
      </w:pPr>
      <w:r w:rsidRPr="006F36BD">
        <w:rPr>
          <w:lang w:val="pt-BR"/>
        </w:rPr>
        <w:t xml:space="preserve">O dono/gerente da pizzaria deve ter o privilégio de </w:t>
      </w:r>
      <w:r w:rsidR="00F158AB" w:rsidRPr="006F36BD">
        <w:rPr>
          <w:lang w:val="pt-BR"/>
        </w:rPr>
        <w:t>registrar, editar e remover usuários.</w:t>
      </w:r>
    </w:p>
    <w:p w14:paraId="77E03824" w14:textId="77777777" w:rsidR="00F158AB" w:rsidRPr="006F36BD" w:rsidRDefault="00F158AB" w:rsidP="002B3BEE">
      <w:pPr>
        <w:pStyle w:val="Corpodetexto"/>
        <w:rPr>
          <w:lang w:val="pt-BR"/>
        </w:rPr>
      </w:pPr>
    </w:p>
    <w:p w14:paraId="188D8E7F" w14:textId="425ADBED" w:rsidR="00F158AB" w:rsidRPr="006F36BD" w:rsidRDefault="00F158AB" w:rsidP="00F158AB">
      <w:pPr>
        <w:pStyle w:val="Ttulo4"/>
        <w:rPr>
          <w:lang w:val="pt-BR"/>
        </w:rPr>
      </w:pPr>
      <w:r w:rsidRPr="006F36BD">
        <w:rPr>
          <w:lang w:val="pt-BR"/>
        </w:rPr>
        <w:t>Registrar usuários</w:t>
      </w:r>
    </w:p>
    <w:p w14:paraId="6FD6A53A" w14:textId="08AC11B0" w:rsidR="00F158AB" w:rsidRPr="006F36BD" w:rsidRDefault="00F158AB" w:rsidP="00F158AB">
      <w:pPr>
        <w:pStyle w:val="Corpodetexto"/>
        <w:rPr>
          <w:lang w:val="pt-BR"/>
        </w:rPr>
      </w:pPr>
      <w:r w:rsidRPr="006F36BD">
        <w:rPr>
          <w:lang w:val="pt-BR"/>
        </w:rPr>
        <w:t xml:space="preserve">O dono da pizzaria adiciona usuários ao sistema, conferindo a eles os privilégios adequados aos seus cargos. Desse modo, para registrar qualquer novo usuário as seguintes informações precisarão ser registradas: nome completo, número do crachá, função, nível de </w:t>
      </w:r>
      <w:r w:rsidR="009C6014" w:rsidRPr="006F36BD">
        <w:rPr>
          <w:lang w:val="pt-BR"/>
        </w:rPr>
        <w:t>privilégio</w:t>
      </w:r>
      <w:r w:rsidRPr="006F36BD">
        <w:rPr>
          <w:lang w:val="pt-BR"/>
        </w:rPr>
        <w:t xml:space="preserve">. Dessa forma, baseado no nível de privilégio informado, o sistema encarrega-se de garantir </w:t>
      </w:r>
      <w:r w:rsidR="001B75CE" w:rsidRPr="006F36BD">
        <w:rPr>
          <w:lang w:val="pt-BR"/>
        </w:rPr>
        <w:t>aos funcionários</w:t>
      </w:r>
      <w:r w:rsidRPr="006F36BD">
        <w:rPr>
          <w:lang w:val="pt-BR"/>
        </w:rPr>
        <w:t xml:space="preserve"> acesso aos módulos necessários para desempenhar suas tarefas.</w:t>
      </w:r>
    </w:p>
    <w:p w14:paraId="7E6D322C" w14:textId="2C86F514" w:rsidR="00834193" w:rsidRPr="006F36BD" w:rsidRDefault="00834193" w:rsidP="00834193">
      <w:pPr>
        <w:pStyle w:val="Ttulo4"/>
        <w:rPr>
          <w:lang w:val="pt-BR"/>
        </w:rPr>
      </w:pPr>
      <w:r w:rsidRPr="006F36BD">
        <w:rPr>
          <w:lang w:val="pt-BR"/>
        </w:rPr>
        <w:t>Editar usuários</w:t>
      </w:r>
    </w:p>
    <w:p w14:paraId="48FBC97A" w14:textId="61459705" w:rsidR="00834193" w:rsidRPr="006F36BD" w:rsidRDefault="00834193" w:rsidP="00834193">
      <w:pPr>
        <w:pStyle w:val="Corpodetexto"/>
        <w:rPr>
          <w:lang w:val="pt-BR"/>
        </w:rPr>
      </w:pPr>
      <w:r w:rsidRPr="006F36BD">
        <w:rPr>
          <w:lang w:val="pt-BR"/>
        </w:rPr>
        <w:t xml:space="preserve">O dono da pizzaria pode editar os dados dos usuários cadastrados no sistema. Para isto, basta que ele/ela </w:t>
      </w:r>
      <w:r w:rsidR="00F06907" w:rsidRPr="006F36BD">
        <w:rPr>
          <w:lang w:val="pt-BR"/>
        </w:rPr>
        <w:t>informe o número do crachá ao sistema. Dessa forma, o sistema disponibilizará os dados do respectivo funcionário para que seus dados ou privilégios sejam alterados.</w:t>
      </w:r>
    </w:p>
    <w:p w14:paraId="6A94B13C" w14:textId="77777777" w:rsidR="0033664B" w:rsidRPr="006F36BD" w:rsidRDefault="0033664B" w:rsidP="00834193">
      <w:pPr>
        <w:pStyle w:val="Corpodetexto"/>
        <w:rPr>
          <w:lang w:val="pt-BR"/>
        </w:rPr>
      </w:pPr>
    </w:p>
    <w:p w14:paraId="36449D8D" w14:textId="061A9CA9" w:rsidR="0033664B" w:rsidRPr="006F36BD" w:rsidRDefault="0033664B" w:rsidP="0033664B">
      <w:pPr>
        <w:pStyle w:val="Ttulo4"/>
        <w:rPr>
          <w:lang w:val="pt-BR"/>
        </w:rPr>
      </w:pPr>
      <w:r w:rsidRPr="006F36BD">
        <w:rPr>
          <w:lang w:val="pt-BR"/>
        </w:rPr>
        <w:t>Remover usuários</w:t>
      </w:r>
    </w:p>
    <w:p w14:paraId="015CE7D1" w14:textId="749262BF" w:rsidR="0033664B" w:rsidRPr="006F36BD" w:rsidRDefault="0033664B" w:rsidP="0033664B">
      <w:pPr>
        <w:pStyle w:val="Corpodetexto"/>
        <w:rPr>
          <w:lang w:val="pt-BR"/>
        </w:rPr>
      </w:pPr>
      <w:r w:rsidRPr="006F36BD">
        <w:rPr>
          <w:lang w:val="pt-BR"/>
        </w:rPr>
        <w:t>O dono da pizzaria pode remover os dados dos usuários cadastrados no sistema. Para isto, basta que ele/ela informe o número do crachá ao sistema. Dessa forma, o sistema disponibilizará os dados do respectivo funcionário para que seus dados sejam removidos.</w:t>
      </w:r>
    </w:p>
    <w:p w14:paraId="656030FF" w14:textId="77777777" w:rsidR="0033664B" w:rsidRPr="006F36BD" w:rsidRDefault="0033664B" w:rsidP="00834193">
      <w:pPr>
        <w:pStyle w:val="Corpodetexto"/>
        <w:rPr>
          <w:lang w:val="pt-BR"/>
        </w:rPr>
      </w:pPr>
    </w:p>
    <w:p w14:paraId="1EC8A752" w14:textId="77777777" w:rsidR="00F158AB" w:rsidRPr="006F36BD" w:rsidRDefault="00F158AB" w:rsidP="002B3BEE">
      <w:pPr>
        <w:pStyle w:val="Corpodetexto"/>
        <w:rPr>
          <w:lang w:val="pt-BR"/>
        </w:rPr>
      </w:pPr>
    </w:p>
    <w:p w14:paraId="13DF043A" w14:textId="77777777" w:rsidR="00F158AB" w:rsidRPr="006F36BD" w:rsidRDefault="00F158AB" w:rsidP="002B3BEE">
      <w:pPr>
        <w:pStyle w:val="Corpodetexto"/>
        <w:rPr>
          <w:lang w:val="pt-BR"/>
        </w:rPr>
      </w:pPr>
    </w:p>
    <w:p w14:paraId="4DBF44E6" w14:textId="77777777" w:rsidR="002B3BEE" w:rsidRPr="006F36BD" w:rsidRDefault="002B3BEE" w:rsidP="00AD7A10">
      <w:pPr>
        <w:pStyle w:val="Corpodetexto"/>
        <w:rPr>
          <w:lang w:val="pt-BR"/>
        </w:rPr>
      </w:pPr>
    </w:p>
    <w:p w14:paraId="287E8D6F" w14:textId="77777777" w:rsidR="007559A1" w:rsidRPr="006F36BD" w:rsidRDefault="007559A1" w:rsidP="007340D1">
      <w:pPr>
        <w:pStyle w:val="Corpodetexto"/>
        <w:rPr>
          <w:lang w:val="pt-BR"/>
        </w:rPr>
      </w:pPr>
    </w:p>
    <w:p w14:paraId="546FF4DC" w14:textId="77777777" w:rsidR="007340D1" w:rsidRPr="006F36BD" w:rsidRDefault="007340D1" w:rsidP="004752D3">
      <w:pPr>
        <w:pStyle w:val="Corpodetexto"/>
        <w:rPr>
          <w:lang w:val="pt-BR"/>
        </w:rPr>
      </w:pPr>
    </w:p>
    <w:p w14:paraId="33FF4D3D" w14:textId="77777777" w:rsidR="004752D3" w:rsidRPr="006F36BD" w:rsidRDefault="004752D3" w:rsidP="00B86B44">
      <w:pPr>
        <w:pStyle w:val="Corpodetexto"/>
        <w:rPr>
          <w:lang w:val="pt-BR"/>
        </w:rPr>
      </w:pPr>
    </w:p>
    <w:p w14:paraId="2759A510" w14:textId="77777777" w:rsidR="00B86B44" w:rsidRPr="006F36BD" w:rsidRDefault="00B86B44" w:rsidP="00B86B44">
      <w:pPr>
        <w:rPr>
          <w:lang w:val="pt-BR"/>
        </w:rPr>
      </w:pPr>
    </w:p>
    <w:p w14:paraId="0235B6B9" w14:textId="1CBD5B06" w:rsidR="00B86B44" w:rsidRPr="006F36BD" w:rsidRDefault="00B86B44" w:rsidP="00B86B44">
      <w:pPr>
        <w:rPr>
          <w:lang w:val="pt-BR"/>
        </w:rPr>
      </w:pPr>
    </w:p>
    <w:p w14:paraId="7B0C399D" w14:textId="77777777" w:rsidR="00B86B44" w:rsidRPr="006F36BD" w:rsidRDefault="00B86B44" w:rsidP="00B86B44">
      <w:pPr>
        <w:ind w:left="720"/>
        <w:rPr>
          <w:lang w:val="pt-BR"/>
        </w:rPr>
      </w:pPr>
    </w:p>
    <w:p w14:paraId="1A689921" w14:textId="77777777" w:rsidR="00174EEF" w:rsidRPr="006F36BD" w:rsidRDefault="00174EEF" w:rsidP="00246393">
      <w:pPr>
        <w:pStyle w:val="Corpodetexto"/>
        <w:rPr>
          <w:lang w:val="pt-BR"/>
        </w:rPr>
      </w:pPr>
    </w:p>
    <w:p w14:paraId="6BC390BD" w14:textId="189A049F" w:rsidR="00174EEF" w:rsidRPr="006F36BD" w:rsidRDefault="00174EEF" w:rsidP="00246393">
      <w:pPr>
        <w:pStyle w:val="Corpodetexto"/>
        <w:rPr>
          <w:lang w:val="pt-BR"/>
        </w:rPr>
      </w:pPr>
    </w:p>
    <w:p w14:paraId="7AD7CB74" w14:textId="77777777" w:rsidR="00307B2F" w:rsidRPr="006F36BD" w:rsidRDefault="00307B2F" w:rsidP="00246393">
      <w:pPr>
        <w:pStyle w:val="Corpodetexto"/>
        <w:rPr>
          <w:lang w:val="pt-BR"/>
        </w:rPr>
      </w:pPr>
    </w:p>
    <w:p w14:paraId="47AF70EF" w14:textId="77777777" w:rsidR="00B9463C" w:rsidRPr="006F36BD" w:rsidRDefault="00B9463C" w:rsidP="00D529EA">
      <w:pPr>
        <w:pStyle w:val="Corpodetexto"/>
        <w:rPr>
          <w:lang w:val="pt-BR"/>
        </w:rPr>
      </w:pPr>
    </w:p>
    <w:p w14:paraId="1BEFB6EC" w14:textId="77777777" w:rsidR="00D529EA" w:rsidRPr="006F36BD" w:rsidRDefault="00D529EA" w:rsidP="00F047CB">
      <w:pPr>
        <w:pStyle w:val="Corpodetexto"/>
        <w:rPr>
          <w:lang w:val="pt-BR"/>
        </w:rPr>
      </w:pPr>
    </w:p>
    <w:p w14:paraId="5E3F59F8" w14:textId="77777777" w:rsidR="00F047CB" w:rsidRPr="006F36BD" w:rsidRDefault="00F047CB" w:rsidP="00F047CB">
      <w:pPr>
        <w:pStyle w:val="Corpodetexto"/>
        <w:rPr>
          <w:lang w:val="pt-BR"/>
        </w:rPr>
      </w:pPr>
    </w:p>
    <w:p w14:paraId="15B8298F" w14:textId="77777777" w:rsidR="00F047CB" w:rsidRPr="006F36BD" w:rsidRDefault="00F047CB" w:rsidP="00F047CB">
      <w:pPr>
        <w:pStyle w:val="Corpodetexto"/>
        <w:rPr>
          <w:lang w:val="pt-BR"/>
        </w:rPr>
      </w:pPr>
    </w:p>
    <w:p w14:paraId="657E4E10" w14:textId="77777777" w:rsidR="008B5E29" w:rsidRPr="006F36BD" w:rsidRDefault="00530C09">
      <w:pPr>
        <w:pStyle w:val="Ttulo2"/>
        <w:ind w:left="720" w:hanging="720"/>
        <w:rPr>
          <w:lang w:val="pt-BR"/>
        </w:rPr>
      </w:pPr>
      <w:bookmarkStart w:id="147" w:name="_Toc18208053"/>
      <w:bookmarkStart w:id="148" w:name="_Toc74869607"/>
      <w:bookmarkStart w:id="149" w:name="_Toc74869653"/>
      <w:bookmarkStart w:id="150" w:name="_Toc74869698"/>
      <w:bookmarkStart w:id="151" w:name="_Toc74869743"/>
      <w:bookmarkStart w:id="152" w:name="_Toc74869788"/>
      <w:bookmarkStart w:id="153" w:name="_Toc74869833"/>
      <w:r w:rsidRPr="006F36BD">
        <w:rPr>
          <w:lang w:val="pt-BR"/>
        </w:rPr>
        <w:t>Usabilidade</w:t>
      </w:r>
      <w:bookmarkEnd w:id="147"/>
      <w:bookmarkEnd w:id="148"/>
      <w:bookmarkEnd w:id="149"/>
      <w:bookmarkEnd w:id="150"/>
      <w:bookmarkEnd w:id="151"/>
      <w:bookmarkEnd w:id="152"/>
      <w:bookmarkEnd w:id="153"/>
      <w:r w:rsidRPr="006F36BD">
        <w:rPr>
          <w:lang w:val="pt-BR"/>
        </w:rPr>
        <w:t xml:space="preserve"> </w:t>
      </w:r>
    </w:p>
    <w:p w14:paraId="3C1EA5C2" w14:textId="77777777" w:rsidR="00034FA2" w:rsidRPr="006F36BD" w:rsidRDefault="00034FA2" w:rsidP="00034FA2">
      <w:pPr>
        <w:rPr>
          <w:lang w:val="pt-BR"/>
        </w:rPr>
      </w:pPr>
    </w:p>
    <w:p w14:paraId="3560BBAB" w14:textId="0F9AA161" w:rsidR="00533A77" w:rsidRPr="006F36BD" w:rsidRDefault="00533A77" w:rsidP="00533A77">
      <w:pPr>
        <w:pStyle w:val="Ttulo3"/>
        <w:ind w:left="720" w:hanging="720"/>
        <w:rPr>
          <w:lang w:val="pt-BR"/>
        </w:rPr>
      </w:pPr>
      <w:bookmarkStart w:id="154" w:name="_Toc74869608"/>
      <w:bookmarkStart w:id="155" w:name="_Toc74869654"/>
      <w:bookmarkStart w:id="156" w:name="_Toc74869699"/>
      <w:bookmarkStart w:id="157" w:name="_Toc74869744"/>
      <w:bookmarkStart w:id="158" w:name="_Toc74869789"/>
      <w:bookmarkStart w:id="159" w:name="_Toc74869834"/>
      <w:r w:rsidRPr="006F36BD">
        <w:rPr>
          <w:lang w:val="pt-BR"/>
        </w:rPr>
        <w:t>Requisito de Usabilidade 1 – Tempo de Treinamento</w:t>
      </w:r>
      <w:bookmarkEnd w:id="154"/>
      <w:bookmarkEnd w:id="155"/>
      <w:bookmarkEnd w:id="156"/>
      <w:bookmarkEnd w:id="157"/>
      <w:bookmarkEnd w:id="158"/>
      <w:bookmarkEnd w:id="159"/>
    </w:p>
    <w:p w14:paraId="1CF6712E" w14:textId="77777777" w:rsidR="00533A77" w:rsidRPr="006F36BD" w:rsidRDefault="00533A77" w:rsidP="00533A77">
      <w:pPr>
        <w:pStyle w:val="Corpodetexto"/>
        <w:rPr>
          <w:lang w:val="pt-BR"/>
        </w:rPr>
      </w:pPr>
    </w:p>
    <w:p w14:paraId="610F754C" w14:textId="640BFF5B" w:rsidR="00200257" w:rsidRPr="006F36BD" w:rsidRDefault="00AE5F47" w:rsidP="00AE5F47">
      <w:pPr>
        <w:pStyle w:val="Corpodetexto"/>
        <w:numPr>
          <w:ilvl w:val="1"/>
          <w:numId w:val="2"/>
        </w:numPr>
        <w:rPr>
          <w:lang w:val="pt-BR"/>
        </w:rPr>
      </w:pPr>
      <w:r w:rsidRPr="006F36BD">
        <w:rPr>
          <w:lang w:val="pt-BR"/>
        </w:rPr>
        <w:t>O período de treinamento para os funcionários deve estabelecido conforme abaixo:</w:t>
      </w:r>
    </w:p>
    <w:p w14:paraId="6CE68F15" w14:textId="107AA0B7" w:rsidR="00AE5F47" w:rsidRPr="006F36BD" w:rsidRDefault="00AE5F47" w:rsidP="00AE5F47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Atendente: 1 hora de treinamento com a consultoria para receber treinamento no módulo de realizar pedido. Posteriormente, 4 horas de operação supervisionada pela consultoria para finalizar o treinamento.</w:t>
      </w:r>
    </w:p>
    <w:p w14:paraId="0C902225" w14:textId="7F9B62C8" w:rsidR="00AE5F47" w:rsidRPr="006F36BD" w:rsidRDefault="00AE5F47" w:rsidP="00AE5F47">
      <w:pPr>
        <w:pStyle w:val="Corpodetexto"/>
        <w:numPr>
          <w:ilvl w:val="2"/>
          <w:numId w:val="2"/>
        </w:numPr>
        <w:rPr>
          <w:lang w:val="pt-BR"/>
        </w:rPr>
      </w:pPr>
      <w:proofErr w:type="spellStart"/>
      <w:r w:rsidRPr="006F36BD">
        <w:rPr>
          <w:lang w:val="pt-BR"/>
        </w:rPr>
        <w:t>Pizzaiolo</w:t>
      </w:r>
      <w:proofErr w:type="spellEnd"/>
      <w:r w:rsidRPr="006F36BD">
        <w:rPr>
          <w:lang w:val="pt-BR"/>
        </w:rPr>
        <w:t xml:space="preserve"> e assistente: 1 hora de treinamento com a consultoria para receber treinamento no módulo de gestão de pedidos. Posteriormente, 1</w:t>
      </w:r>
      <w:r w:rsidR="00EA363A" w:rsidRPr="006F36BD">
        <w:rPr>
          <w:lang w:val="pt-BR"/>
        </w:rPr>
        <w:t xml:space="preserve"> hora</w:t>
      </w:r>
      <w:r w:rsidRPr="006F36BD">
        <w:rPr>
          <w:lang w:val="pt-BR"/>
        </w:rPr>
        <w:t xml:space="preserve"> de operação supervisionada pela consultoria para finalizar o treinamento.</w:t>
      </w:r>
    </w:p>
    <w:p w14:paraId="26332FA8" w14:textId="0D89B137" w:rsidR="00B7301E" w:rsidRPr="006F36BD" w:rsidRDefault="00B7301E" w:rsidP="00AE5F47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Gerente do Restaurante: 8 horas de treinamento com a consultoria para receber treinamento nos módulos de realizar pedido, gerenciar cliente, gerenciar cardápio, gerenciar estoque, gerar relatório de vendas e gerenciar usuário. Posteriormente, 1 semana de operação supervisionada pela consultoria para finalizar o treinamento.</w:t>
      </w:r>
    </w:p>
    <w:p w14:paraId="41E55B04" w14:textId="070A8747" w:rsidR="00130891" w:rsidRPr="006F36BD" w:rsidRDefault="00130891" w:rsidP="00130891">
      <w:pPr>
        <w:pStyle w:val="Ttulo3"/>
        <w:ind w:left="720" w:hanging="720"/>
        <w:rPr>
          <w:lang w:val="pt-BR"/>
        </w:rPr>
      </w:pPr>
      <w:bookmarkStart w:id="160" w:name="_Toc74869609"/>
      <w:bookmarkStart w:id="161" w:name="_Toc74869655"/>
      <w:bookmarkStart w:id="162" w:name="_Toc74869700"/>
      <w:bookmarkStart w:id="163" w:name="_Toc74869745"/>
      <w:bookmarkStart w:id="164" w:name="_Toc74869790"/>
      <w:bookmarkStart w:id="165" w:name="_Toc74869835"/>
      <w:r w:rsidRPr="006F36BD">
        <w:rPr>
          <w:lang w:val="pt-BR"/>
        </w:rPr>
        <w:t>Requisito de Usabilidade 2 – Tempo para Realização/Conclusão das Tarefas</w:t>
      </w:r>
      <w:bookmarkEnd w:id="160"/>
      <w:bookmarkEnd w:id="161"/>
      <w:bookmarkEnd w:id="162"/>
      <w:bookmarkEnd w:id="163"/>
      <w:bookmarkEnd w:id="164"/>
      <w:bookmarkEnd w:id="165"/>
    </w:p>
    <w:p w14:paraId="44FD3BA1" w14:textId="77777777" w:rsidR="00130891" w:rsidRPr="006F36BD" w:rsidRDefault="00130891" w:rsidP="00130891">
      <w:pPr>
        <w:pStyle w:val="Corpodetexto"/>
        <w:rPr>
          <w:lang w:val="pt-BR"/>
        </w:rPr>
      </w:pPr>
    </w:p>
    <w:p w14:paraId="4AE5711F" w14:textId="79215D3B" w:rsidR="00F408F2" w:rsidRPr="006F36BD" w:rsidRDefault="00F408F2" w:rsidP="00F408F2">
      <w:pPr>
        <w:pStyle w:val="Corpodetexto"/>
        <w:numPr>
          <w:ilvl w:val="1"/>
          <w:numId w:val="2"/>
        </w:numPr>
        <w:rPr>
          <w:lang w:val="pt-BR"/>
        </w:rPr>
      </w:pPr>
      <w:r w:rsidRPr="006F36BD">
        <w:rPr>
          <w:lang w:val="pt-BR"/>
        </w:rPr>
        <w:t>Os tempos estimados para as tarefas se dividem da seguinte forma:</w:t>
      </w:r>
    </w:p>
    <w:p w14:paraId="0DA11EA5" w14:textId="6A8E1548" w:rsidR="00F408F2" w:rsidRPr="006F36BD" w:rsidRDefault="00F408F2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finalizar um pedido é de 3 minutos.</w:t>
      </w:r>
    </w:p>
    <w:p w14:paraId="32405F20" w14:textId="7304CF90" w:rsidR="00F408F2" w:rsidRPr="006F36BD" w:rsidRDefault="00F408F2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incluir um novo cadastro de cliente é 2 minutos.</w:t>
      </w:r>
    </w:p>
    <w:p w14:paraId="3A4DE720" w14:textId="2D8588FB" w:rsidR="00F408F2" w:rsidRPr="006F36BD" w:rsidRDefault="00F408F2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editar o cadastro de um cliente pré-existente é 1 minuto.</w:t>
      </w:r>
    </w:p>
    <w:p w14:paraId="6313070E" w14:textId="67820664" w:rsidR="00F408F2" w:rsidRPr="006F36BD" w:rsidRDefault="00F408F2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incluir</w:t>
      </w:r>
      <w:r w:rsidR="003131F8" w:rsidRPr="006F36BD">
        <w:rPr>
          <w:lang w:val="pt-BR"/>
        </w:rPr>
        <w:t xml:space="preserve"> um novo produto no cardápio é 3</w:t>
      </w:r>
      <w:r w:rsidRPr="006F36BD">
        <w:rPr>
          <w:lang w:val="pt-BR"/>
        </w:rPr>
        <w:t xml:space="preserve"> minutos.</w:t>
      </w:r>
    </w:p>
    <w:p w14:paraId="664DB0FA" w14:textId="6BF6F094" w:rsidR="003131F8" w:rsidRPr="006F36BD" w:rsidRDefault="003131F8" w:rsidP="003131F8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editar um produto no cardápio é 2 minutos.</w:t>
      </w:r>
    </w:p>
    <w:p w14:paraId="50ABE804" w14:textId="5D3B5321" w:rsidR="003131F8" w:rsidRPr="006F36BD" w:rsidRDefault="003131F8" w:rsidP="003131F8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excluir um produto no cardápio é 1 minuto.</w:t>
      </w:r>
    </w:p>
    <w:p w14:paraId="45807886" w14:textId="21F0AE22" w:rsidR="00F408F2" w:rsidRPr="006F36BD" w:rsidRDefault="005D5C0D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gerar um relatório de vendas é 5 minutos.</w:t>
      </w:r>
    </w:p>
    <w:p w14:paraId="3B3CAE1F" w14:textId="72B867C6" w:rsidR="005D5C0D" w:rsidRPr="006F36BD" w:rsidRDefault="005D5C0D" w:rsidP="00F408F2">
      <w:pPr>
        <w:pStyle w:val="Corpodetexto"/>
        <w:numPr>
          <w:ilvl w:val="2"/>
          <w:numId w:val="2"/>
        </w:numPr>
        <w:rPr>
          <w:lang w:val="pt-BR"/>
        </w:rPr>
      </w:pPr>
      <w:r w:rsidRPr="006F36BD">
        <w:rPr>
          <w:lang w:val="pt-BR"/>
        </w:rPr>
        <w:t>O tempo estimado para incluir um novo usuário é 4 minutos.</w:t>
      </w:r>
    </w:p>
    <w:p w14:paraId="32AF715B" w14:textId="77777777" w:rsidR="008B5E29" w:rsidRPr="006F36BD" w:rsidRDefault="00530C09">
      <w:pPr>
        <w:pStyle w:val="Ttulo2"/>
        <w:rPr>
          <w:lang w:val="pt-BR"/>
        </w:rPr>
      </w:pPr>
      <w:bookmarkStart w:id="166" w:name="_Toc18208055"/>
      <w:bookmarkStart w:id="167" w:name="_Toc74869610"/>
      <w:bookmarkStart w:id="168" w:name="_Toc74869656"/>
      <w:bookmarkStart w:id="169" w:name="_Toc74869701"/>
      <w:bookmarkStart w:id="170" w:name="_Toc74869746"/>
      <w:bookmarkStart w:id="171" w:name="_Toc74869791"/>
      <w:bookmarkStart w:id="172" w:name="_Toc74869836"/>
      <w:r w:rsidRPr="006F36BD">
        <w:rPr>
          <w:lang w:val="pt-BR"/>
        </w:rPr>
        <w:t>Confiabilidade</w:t>
      </w:r>
      <w:bookmarkEnd w:id="166"/>
      <w:bookmarkEnd w:id="167"/>
      <w:bookmarkEnd w:id="168"/>
      <w:bookmarkEnd w:id="169"/>
      <w:bookmarkEnd w:id="170"/>
      <w:bookmarkEnd w:id="171"/>
      <w:bookmarkEnd w:id="172"/>
      <w:r w:rsidRPr="006F36BD">
        <w:rPr>
          <w:lang w:val="pt-BR"/>
        </w:rPr>
        <w:t xml:space="preserve"> </w:t>
      </w:r>
    </w:p>
    <w:p w14:paraId="5988915E" w14:textId="0EED5A3D" w:rsidR="008B5E29" w:rsidRPr="006F36BD" w:rsidRDefault="00BC7C0A">
      <w:pPr>
        <w:pStyle w:val="Ttulo3"/>
        <w:ind w:left="720" w:hanging="720"/>
        <w:rPr>
          <w:lang w:val="pt-BR"/>
        </w:rPr>
      </w:pPr>
      <w:bookmarkStart w:id="173" w:name="_Toc74869611"/>
      <w:bookmarkStart w:id="174" w:name="_Toc74869657"/>
      <w:bookmarkStart w:id="175" w:name="_Toc74869702"/>
      <w:bookmarkStart w:id="176" w:name="_Toc74869747"/>
      <w:bookmarkStart w:id="177" w:name="_Toc74869792"/>
      <w:bookmarkStart w:id="178" w:name="_Toc74869837"/>
      <w:r w:rsidRPr="006F36BD">
        <w:rPr>
          <w:lang w:val="pt-BR"/>
        </w:rPr>
        <w:t>Requisito de Confiabilidade 1</w:t>
      </w:r>
      <w:bookmarkEnd w:id="173"/>
      <w:bookmarkEnd w:id="174"/>
      <w:bookmarkEnd w:id="175"/>
      <w:bookmarkEnd w:id="176"/>
      <w:bookmarkEnd w:id="177"/>
      <w:bookmarkEnd w:id="178"/>
    </w:p>
    <w:p w14:paraId="39891C47" w14:textId="77777777" w:rsidR="00CC6572" w:rsidRPr="006F36BD" w:rsidRDefault="00CC6572" w:rsidP="00CC6572">
      <w:pPr>
        <w:rPr>
          <w:lang w:val="pt-BR"/>
        </w:rPr>
      </w:pPr>
    </w:p>
    <w:p w14:paraId="4850DD4E" w14:textId="5B010AAA" w:rsidR="00BC7C0A" w:rsidRPr="006F36BD" w:rsidRDefault="00BC7C0A" w:rsidP="00BC7C0A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O Sistema deve estar operante em 95% do tempo. Como o sistema depende somente de energia e de uma rede interna de comunicação, o nível de confiabilidade deve ser alto.</w:t>
      </w:r>
    </w:p>
    <w:p w14:paraId="7A1CA5A0" w14:textId="77777777" w:rsidR="00E844C6" w:rsidRPr="006F36BD" w:rsidRDefault="00E844C6" w:rsidP="00E844C6">
      <w:pPr>
        <w:pStyle w:val="Corpodetexto"/>
        <w:rPr>
          <w:lang w:val="pt-BR"/>
        </w:rPr>
      </w:pPr>
    </w:p>
    <w:p w14:paraId="380AD466" w14:textId="77777777" w:rsidR="00E844C6" w:rsidRPr="006F36BD" w:rsidRDefault="00E844C6" w:rsidP="00E844C6">
      <w:pPr>
        <w:pStyle w:val="Corpodetexto"/>
        <w:rPr>
          <w:lang w:val="pt-BR"/>
        </w:rPr>
      </w:pPr>
    </w:p>
    <w:p w14:paraId="51781B91" w14:textId="77777777" w:rsidR="00E844C6" w:rsidRPr="006F36BD" w:rsidRDefault="00E844C6" w:rsidP="00E844C6">
      <w:pPr>
        <w:pStyle w:val="Corpodetexto"/>
        <w:rPr>
          <w:lang w:val="pt-BR"/>
        </w:rPr>
      </w:pPr>
    </w:p>
    <w:p w14:paraId="07C65FC6" w14:textId="77777777" w:rsidR="00E844C6" w:rsidRPr="006F36BD" w:rsidRDefault="00E844C6" w:rsidP="00E844C6">
      <w:pPr>
        <w:pStyle w:val="Corpodetexto"/>
        <w:rPr>
          <w:lang w:val="pt-BR"/>
        </w:rPr>
      </w:pPr>
    </w:p>
    <w:p w14:paraId="6054D717" w14:textId="77777777" w:rsidR="00E844C6" w:rsidRPr="006F36BD" w:rsidRDefault="00E844C6" w:rsidP="00E844C6">
      <w:pPr>
        <w:pStyle w:val="Corpodetexto"/>
        <w:rPr>
          <w:lang w:val="pt-BR"/>
        </w:rPr>
      </w:pPr>
    </w:p>
    <w:p w14:paraId="31CC74FC" w14:textId="77777777" w:rsidR="00E844C6" w:rsidRPr="006F36BD" w:rsidRDefault="00E844C6" w:rsidP="00E844C6">
      <w:pPr>
        <w:pStyle w:val="Corpodetexto"/>
        <w:rPr>
          <w:lang w:val="pt-BR"/>
        </w:rPr>
      </w:pPr>
    </w:p>
    <w:p w14:paraId="43FB4DB8" w14:textId="77777777" w:rsidR="008B5E29" w:rsidRPr="006F36BD" w:rsidRDefault="00530C09">
      <w:pPr>
        <w:pStyle w:val="Ttulo2"/>
        <w:rPr>
          <w:lang w:val="pt-BR"/>
        </w:rPr>
      </w:pPr>
      <w:bookmarkStart w:id="179" w:name="_Toc18208057"/>
      <w:bookmarkStart w:id="180" w:name="_Toc74869612"/>
      <w:bookmarkStart w:id="181" w:name="_Toc74869658"/>
      <w:bookmarkStart w:id="182" w:name="_Toc74869703"/>
      <w:bookmarkStart w:id="183" w:name="_Toc74869748"/>
      <w:bookmarkStart w:id="184" w:name="_Toc74869793"/>
      <w:bookmarkStart w:id="185" w:name="_Toc74869838"/>
      <w:r w:rsidRPr="006F36BD">
        <w:rPr>
          <w:lang w:val="pt-BR"/>
        </w:rPr>
        <w:lastRenderedPageBreak/>
        <w:t>Desempenho</w:t>
      </w:r>
      <w:bookmarkEnd w:id="179"/>
      <w:bookmarkEnd w:id="180"/>
      <w:bookmarkEnd w:id="181"/>
      <w:bookmarkEnd w:id="182"/>
      <w:bookmarkEnd w:id="183"/>
      <w:bookmarkEnd w:id="184"/>
      <w:bookmarkEnd w:id="185"/>
    </w:p>
    <w:p w14:paraId="284F026C" w14:textId="77777777" w:rsidR="00E844C6" w:rsidRPr="006F36BD" w:rsidRDefault="00E844C6" w:rsidP="00E844C6">
      <w:pPr>
        <w:rPr>
          <w:lang w:val="pt-BR"/>
        </w:rPr>
      </w:pPr>
    </w:p>
    <w:p w14:paraId="17C87F1B" w14:textId="4626BCF2" w:rsidR="008B5E29" w:rsidRPr="006F36BD" w:rsidRDefault="000E128E">
      <w:pPr>
        <w:pStyle w:val="Ttulo3"/>
        <w:ind w:left="720" w:hanging="720"/>
        <w:rPr>
          <w:lang w:val="pt-BR"/>
        </w:rPr>
      </w:pPr>
      <w:bookmarkStart w:id="186" w:name="_Toc74869613"/>
      <w:bookmarkStart w:id="187" w:name="_Toc74869659"/>
      <w:bookmarkStart w:id="188" w:name="_Toc74869704"/>
      <w:bookmarkStart w:id="189" w:name="_Toc74869749"/>
      <w:bookmarkStart w:id="190" w:name="_Toc74869794"/>
      <w:bookmarkStart w:id="191" w:name="_Toc74869839"/>
      <w:r w:rsidRPr="006F36BD">
        <w:rPr>
          <w:lang w:val="pt-BR"/>
        </w:rPr>
        <w:t>Requisito de Desempenho 1</w:t>
      </w:r>
      <w:r w:rsidR="00CD6B96" w:rsidRPr="006F36BD">
        <w:rPr>
          <w:lang w:val="pt-BR"/>
        </w:rPr>
        <w:t xml:space="preserve"> – Tempo de Resposta</w:t>
      </w:r>
      <w:bookmarkEnd w:id="186"/>
      <w:bookmarkEnd w:id="187"/>
      <w:bookmarkEnd w:id="188"/>
      <w:bookmarkEnd w:id="189"/>
      <w:bookmarkEnd w:id="190"/>
      <w:bookmarkEnd w:id="191"/>
    </w:p>
    <w:p w14:paraId="0BB0A30B" w14:textId="77777777" w:rsidR="00E844C6" w:rsidRPr="006F36BD" w:rsidRDefault="00E844C6" w:rsidP="00E844C6">
      <w:pPr>
        <w:rPr>
          <w:lang w:val="pt-BR"/>
        </w:rPr>
      </w:pPr>
    </w:p>
    <w:p w14:paraId="6EBD9746" w14:textId="1540257E" w:rsidR="00B2660E" w:rsidRPr="006F36BD" w:rsidRDefault="00B2660E" w:rsidP="00B2660E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Devido a comunicação entre o banco de dados e a aplicação</w:t>
      </w:r>
      <w:r w:rsidR="00AB3ECA" w:rsidRPr="006F36BD">
        <w:rPr>
          <w:lang w:val="pt-BR"/>
        </w:rPr>
        <w:t>,</w:t>
      </w:r>
      <w:r w:rsidRPr="006F36BD">
        <w:rPr>
          <w:lang w:val="pt-BR"/>
        </w:rPr>
        <w:t xml:space="preserve"> o tempo máximo de resposta para a atividade de gerenciamento de cadastro de cliente deve ser 500ms.</w:t>
      </w:r>
    </w:p>
    <w:p w14:paraId="301448F8" w14:textId="631FAB50" w:rsidR="00AB3ECA" w:rsidRPr="006F36BD" w:rsidRDefault="00AB3ECA" w:rsidP="00AB3ECA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Devido a comunicação entre o banco de dados e a aplicação, o tempo máximo de resposta para a atividade de fazer pedido deve ser de no máximo 700ms.</w:t>
      </w:r>
    </w:p>
    <w:p w14:paraId="36A3369B" w14:textId="79015687" w:rsidR="006B0FAB" w:rsidRPr="006F36BD" w:rsidRDefault="006B0FAB" w:rsidP="00AB3ECA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Para as demais atividades, o tempo de resposta máximo é de 900ms.</w:t>
      </w:r>
    </w:p>
    <w:p w14:paraId="540AA6C6" w14:textId="77690EEF" w:rsidR="00CD6B96" w:rsidRPr="006F36BD" w:rsidRDefault="00CD6B96" w:rsidP="00CD6B96">
      <w:pPr>
        <w:pStyle w:val="Ttulo3"/>
        <w:ind w:left="720" w:hanging="720"/>
        <w:rPr>
          <w:lang w:val="pt-BR"/>
        </w:rPr>
      </w:pPr>
      <w:bookmarkStart w:id="192" w:name="_Toc74869614"/>
      <w:bookmarkStart w:id="193" w:name="_Toc74869660"/>
      <w:bookmarkStart w:id="194" w:name="_Toc74869705"/>
      <w:bookmarkStart w:id="195" w:name="_Toc74869750"/>
      <w:bookmarkStart w:id="196" w:name="_Toc74869795"/>
      <w:bookmarkStart w:id="197" w:name="_Toc74869840"/>
      <w:r w:rsidRPr="006F36BD">
        <w:rPr>
          <w:lang w:val="pt-BR"/>
        </w:rPr>
        <w:t>Requisito de Desempenho 2 – Fila Máxima de Pedidos</w:t>
      </w:r>
      <w:bookmarkEnd w:id="192"/>
      <w:bookmarkEnd w:id="193"/>
      <w:bookmarkEnd w:id="194"/>
      <w:bookmarkEnd w:id="195"/>
      <w:bookmarkEnd w:id="196"/>
      <w:bookmarkEnd w:id="197"/>
    </w:p>
    <w:p w14:paraId="126B9904" w14:textId="77777777" w:rsidR="00E844C6" w:rsidRPr="006F36BD" w:rsidRDefault="00E844C6" w:rsidP="00E844C6">
      <w:pPr>
        <w:rPr>
          <w:lang w:val="pt-BR"/>
        </w:rPr>
      </w:pPr>
    </w:p>
    <w:p w14:paraId="7BAF84F6" w14:textId="72CA5899" w:rsidR="00CD6B96" w:rsidRPr="006F36BD" w:rsidRDefault="00CD6B96" w:rsidP="00CD6B96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A fila máxima de pedidos que criada é de 25 clientes. Tal restrição foi feita pelo cliente. Uma vez que isto aconteça, novos pedidos não poderão ser feitos até que a fila de pedidos atinja a quantidade de 10 pedidos em espera.</w:t>
      </w:r>
    </w:p>
    <w:p w14:paraId="58760E71" w14:textId="74BA4CAC" w:rsidR="008A344F" w:rsidRPr="006F36BD" w:rsidRDefault="008A344F" w:rsidP="008A344F">
      <w:pPr>
        <w:pStyle w:val="Ttulo3"/>
        <w:ind w:left="720" w:hanging="720"/>
        <w:rPr>
          <w:lang w:val="pt-BR"/>
        </w:rPr>
      </w:pPr>
      <w:bookmarkStart w:id="198" w:name="_Toc74869615"/>
      <w:bookmarkStart w:id="199" w:name="_Toc74869661"/>
      <w:bookmarkStart w:id="200" w:name="_Toc74869706"/>
      <w:bookmarkStart w:id="201" w:name="_Toc74869751"/>
      <w:bookmarkStart w:id="202" w:name="_Toc74869796"/>
      <w:bookmarkStart w:id="203" w:name="_Toc74869841"/>
      <w:r w:rsidRPr="006F36BD">
        <w:rPr>
          <w:lang w:val="pt-BR"/>
        </w:rPr>
        <w:t xml:space="preserve">Requisito de Desempenho 3 – </w:t>
      </w:r>
      <w:r w:rsidR="009965E4" w:rsidRPr="006F36BD">
        <w:rPr>
          <w:lang w:val="pt-BR"/>
        </w:rPr>
        <w:t>Hardware Recomendado</w:t>
      </w:r>
      <w:bookmarkEnd w:id="198"/>
      <w:bookmarkEnd w:id="199"/>
      <w:bookmarkEnd w:id="200"/>
      <w:bookmarkEnd w:id="201"/>
      <w:bookmarkEnd w:id="202"/>
      <w:bookmarkEnd w:id="203"/>
    </w:p>
    <w:p w14:paraId="44D9F4E3" w14:textId="77777777" w:rsidR="00E844C6" w:rsidRPr="006F36BD" w:rsidRDefault="00E844C6" w:rsidP="00E844C6">
      <w:pPr>
        <w:pStyle w:val="Corpodetexto"/>
        <w:ind w:left="1438"/>
        <w:rPr>
          <w:lang w:val="pt-BR"/>
        </w:rPr>
      </w:pPr>
    </w:p>
    <w:p w14:paraId="6F222939" w14:textId="0357A580" w:rsidR="008A344F" w:rsidRPr="006F36BD" w:rsidRDefault="009965E4" w:rsidP="008A344F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O hardware recomendado para garantir o perfeito funcioname</w:t>
      </w:r>
      <w:r w:rsidR="00570F5D">
        <w:rPr>
          <w:lang w:val="pt-BR"/>
        </w:rPr>
        <w:t>nto do sistema é: processador i3</w:t>
      </w:r>
      <w:r w:rsidRPr="006F36BD">
        <w:rPr>
          <w:lang w:val="pt-BR"/>
        </w:rPr>
        <w:t xml:space="preserve"> ou superior e no mínimo 4 </w:t>
      </w:r>
      <w:proofErr w:type="spellStart"/>
      <w:r w:rsidRPr="006F36BD">
        <w:rPr>
          <w:lang w:val="pt-BR"/>
        </w:rPr>
        <w:t>gb</w:t>
      </w:r>
      <w:proofErr w:type="spellEnd"/>
      <w:r w:rsidRPr="006F36BD">
        <w:rPr>
          <w:lang w:val="pt-BR"/>
        </w:rPr>
        <w:t xml:space="preserve"> de memória </w:t>
      </w:r>
      <w:proofErr w:type="spellStart"/>
      <w:r w:rsidRPr="006F36BD">
        <w:rPr>
          <w:lang w:val="pt-BR"/>
        </w:rPr>
        <w:t>ram</w:t>
      </w:r>
      <w:proofErr w:type="spellEnd"/>
    </w:p>
    <w:p w14:paraId="3F48E17B" w14:textId="77777777" w:rsidR="00B2660E" w:rsidRPr="006F36BD" w:rsidRDefault="00B2660E" w:rsidP="00A949B1">
      <w:pPr>
        <w:pStyle w:val="Corpodetexto"/>
        <w:ind w:left="0"/>
        <w:rPr>
          <w:lang w:val="pt-BR"/>
        </w:rPr>
      </w:pPr>
    </w:p>
    <w:p w14:paraId="62453EB4" w14:textId="77777777" w:rsidR="008B5E29" w:rsidRPr="006F36BD" w:rsidRDefault="00530C09">
      <w:pPr>
        <w:pStyle w:val="Ttulo2"/>
        <w:rPr>
          <w:lang w:val="pt-BR"/>
        </w:rPr>
      </w:pPr>
      <w:bookmarkStart w:id="204" w:name="_Toc18208059"/>
      <w:bookmarkStart w:id="205" w:name="_Toc74869616"/>
      <w:bookmarkStart w:id="206" w:name="_Toc74869662"/>
      <w:bookmarkStart w:id="207" w:name="_Toc74869707"/>
      <w:bookmarkStart w:id="208" w:name="_Toc74869752"/>
      <w:bookmarkStart w:id="209" w:name="_Toc74869797"/>
      <w:bookmarkStart w:id="210" w:name="_Toc74869842"/>
      <w:proofErr w:type="spellStart"/>
      <w:r w:rsidRPr="006F36BD">
        <w:rPr>
          <w:lang w:val="pt-BR"/>
        </w:rPr>
        <w:t>Suportabilidade</w:t>
      </w:r>
      <w:bookmarkEnd w:id="204"/>
      <w:bookmarkEnd w:id="205"/>
      <w:bookmarkEnd w:id="206"/>
      <w:bookmarkEnd w:id="207"/>
      <w:bookmarkEnd w:id="208"/>
      <w:bookmarkEnd w:id="209"/>
      <w:bookmarkEnd w:id="210"/>
      <w:proofErr w:type="spellEnd"/>
    </w:p>
    <w:p w14:paraId="7091C04F" w14:textId="77777777" w:rsidR="002A6008" w:rsidRPr="006F36BD" w:rsidRDefault="002A6008" w:rsidP="002A6008">
      <w:pPr>
        <w:rPr>
          <w:lang w:val="pt-BR"/>
        </w:rPr>
      </w:pPr>
    </w:p>
    <w:p w14:paraId="6DDD3442" w14:textId="6AB084F0" w:rsidR="008B5E29" w:rsidRPr="006F36BD" w:rsidRDefault="00A949B1">
      <w:pPr>
        <w:pStyle w:val="Ttulo3"/>
        <w:ind w:left="720" w:hanging="720"/>
        <w:rPr>
          <w:lang w:val="pt-BR"/>
        </w:rPr>
      </w:pPr>
      <w:bookmarkStart w:id="211" w:name="_Toc74869617"/>
      <w:bookmarkStart w:id="212" w:name="_Toc74869663"/>
      <w:bookmarkStart w:id="213" w:name="_Toc74869708"/>
      <w:bookmarkStart w:id="214" w:name="_Toc74869753"/>
      <w:bookmarkStart w:id="215" w:name="_Toc74869798"/>
      <w:bookmarkStart w:id="216" w:name="_Toc74869843"/>
      <w:r w:rsidRPr="006F36BD">
        <w:rPr>
          <w:lang w:val="pt-BR"/>
        </w:rPr>
        <w:t xml:space="preserve">Requisito de </w:t>
      </w:r>
      <w:proofErr w:type="spellStart"/>
      <w:r w:rsidRPr="006F36BD">
        <w:rPr>
          <w:lang w:val="pt-BR"/>
        </w:rPr>
        <w:t>Suportabilidade</w:t>
      </w:r>
      <w:proofErr w:type="spellEnd"/>
      <w:r w:rsidRPr="006F36BD">
        <w:rPr>
          <w:lang w:val="pt-BR"/>
        </w:rPr>
        <w:t xml:space="preserve"> 1 - Classes</w:t>
      </w:r>
      <w:bookmarkEnd w:id="211"/>
      <w:bookmarkEnd w:id="212"/>
      <w:bookmarkEnd w:id="213"/>
      <w:bookmarkEnd w:id="214"/>
      <w:bookmarkEnd w:id="215"/>
      <w:bookmarkEnd w:id="216"/>
    </w:p>
    <w:p w14:paraId="228B84EC" w14:textId="77777777" w:rsidR="002A6008" w:rsidRPr="006F36BD" w:rsidRDefault="002A6008" w:rsidP="00A949B1">
      <w:pPr>
        <w:pStyle w:val="Corpodetexto"/>
        <w:rPr>
          <w:lang w:val="pt-BR"/>
        </w:rPr>
      </w:pPr>
    </w:p>
    <w:p w14:paraId="10E8E254" w14:textId="6384F698" w:rsidR="00A949B1" w:rsidRPr="006F36BD" w:rsidRDefault="00A949B1" w:rsidP="00A949B1">
      <w:pPr>
        <w:pStyle w:val="Corpodetexto"/>
        <w:rPr>
          <w:lang w:val="pt-BR"/>
        </w:rPr>
      </w:pPr>
      <w:r w:rsidRPr="006F36BD">
        <w:rPr>
          <w:lang w:val="pt-BR"/>
        </w:rPr>
        <w:t>As funções deverão ser agrupadas em classes de acordo com o diagrama de casos de uso. Dessa forma, todos os métodos referentes a um caso de uso deverão ser criados dentro de uma classe com o mesmo nome do caso de uso.</w:t>
      </w:r>
    </w:p>
    <w:p w14:paraId="10602537" w14:textId="77777777" w:rsidR="0009031E" w:rsidRPr="006F36BD" w:rsidRDefault="0009031E" w:rsidP="00A949B1">
      <w:pPr>
        <w:pStyle w:val="Corpodetexto"/>
        <w:rPr>
          <w:lang w:val="pt-BR"/>
        </w:rPr>
      </w:pPr>
    </w:p>
    <w:p w14:paraId="3B2F2D5B" w14:textId="2E85749A" w:rsidR="002A6008" w:rsidRPr="006F36BD" w:rsidRDefault="0009031E" w:rsidP="002A6008">
      <w:pPr>
        <w:pStyle w:val="Ttulo3"/>
        <w:ind w:left="720" w:hanging="720"/>
        <w:rPr>
          <w:lang w:val="pt-BR"/>
        </w:rPr>
      </w:pPr>
      <w:bookmarkStart w:id="217" w:name="_Toc74869618"/>
      <w:bookmarkStart w:id="218" w:name="_Toc74869664"/>
      <w:bookmarkStart w:id="219" w:name="_Toc74869709"/>
      <w:bookmarkStart w:id="220" w:name="_Toc74869754"/>
      <w:bookmarkStart w:id="221" w:name="_Toc74869799"/>
      <w:bookmarkStart w:id="222" w:name="_Toc74869844"/>
      <w:r w:rsidRPr="006F36BD">
        <w:rPr>
          <w:lang w:val="pt-BR"/>
        </w:rPr>
        <w:t xml:space="preserve">Requisito de </w:t>
      </w:r>
      <w:proofErr w:type="spellStart"/>
      <w:r w:rsidR="002A1F21" w:rsidRPr="006F36BD">
        <w:rPr>
          <w:lang w:val="pt-BR"/>
        </w:rPr>
        <w:t>Suportabilidade</w:t>
      </w:r>
      <w:proofErr w:type="spellEnd"/>
      <w:r w:rsidR="002A1F21" w:rsidRPr="006F36BD">
        <w:rPr>
          <w:lang w:val="pt-BR"/>
        </w:rPr>
        <w:t xml:space="preserve"> 2</w:t>
      </w:r>
      <w:r w:rsidRPr="006F36BD">
        <w:rPr>
          <w:lang w:val="pt-BR"/>
        </w:rPr>
        <w:t xml:space="preserve"> </w:t>
      </w:r>
      <w:r w:rsidR="002A6008" w:rsidRPr="006F36BD">
        <w:rPr>
          <w:lang w:val="pt-BR"/>
        </w:rPr>
        <w:t>–</w:t>
      </w:r>
      <w:r w:rsidRPr="006F36BD">
        <w:rPr>
          <w:lang w:val="pt-BR"/>
        </w:rPr>
        <w:t xml:space="preserve"> </w:t>
      </w:r>
      <w:r w:rsidR="002A1F21" w:rsidRPr="006F36BD">
        <w:rPr>
          <w:lang w:val="pt-BR"/>
        </w:rPr>
        <w:t>Variáveis</w:t>
      </w:r>
      <w:bookmarkEnd w:id="217"/>
      <w:bookmarkEnd w:id="218"/>
      <w:bookmarkEnd w:id="219"/>
      <w:bookmarkEnd w:id="220"/>
      <w:bookmarkEnd w:id="221"/>
      <w:bookmarkEnd w:id="222"/>
    </w:p>
    <w:p w14:paraId="005A5F2C" w14:textId="77777777" w:rsidR="002A6008" w:rsidRPr="006F36BD" w:rsidRDefault="002A6008" w:rsidP="002A6008">
      <w:pPr>
        <w:rPr>
          <w:lang w:val="pt-BR"/>
        </w:rPr>
      </w:pPr>
    </w:p>
    <w:p w14:paraId="4D1C0D82" w14:textId="01CC2B58" w:rsidR="0009031E" w:rsidRPr="006F36BD" w:rsidRDefault="002A1F21" w:rsidP="0009031E">
      <w:pPr>
        <w:pStyle w:val="Corpodetexto"/>
        <w:rPr>
          <w:lang w:val="pt-BR"/>
        </w:rPr>
      </w:pPr>
      <w:r w:rsidRPr="006F36BD">
        <w:rPr>
          <w:lang w:val="pt-BR"/>
        </w:rPr>
        <w:t xml:space="preserve">Todas as variáveis deverão ser criadas como </w:t>
      </w:r>
      <w:proofErr w:type="spellStart"/>
      <w:r w:rsidRPr="006F36BD">
        <w:rPr>
          <w:lang w:val="pt-BR"/>
        </w:rPr>
        <w:t>private</w:t>
      </w:r>
      <w:proofErr w:type="spellEnd"/>
      <w:r w:rsidRPr="006F36BD">
        <w:rPr>
          <w:lang w:val="pt-BR"/>
        </w:rPr>
        <w:t xml:space="preserve">. Dessa forma, o código das classes deve fazer uso de </w:t>
      </w:r>
      <w:proofErr w:type="spellStart"/>
      <w:r w:rsidRPr="006F36BD">
        <w:rPr>
          <w:lang w:val="pt-BR"/>
        </w:rPr>
        <w:t>getters</w:t>
      </w:r>
      <w:proofErr w:type="spellEnd"/>
      <w:r w:rsidRPr="006F36BD">
        <w:rPr>
          <w:lang w:val="pt-BR"/>
        </w:rPr>
        <w:t xml:space="preserve"> e </w:t>
      </w:r>
      <w:proofErr w:type="spellStart"/>
      <w:r w:rsidRPr="006F36BD">
        <w:rPr>
          <w:lang w:val="pt-BR"/>
        </w:rPr>
        <w:t>setters</w:t>
      </w:r>
      <w:proofErr w:type="spellEnd"/>
      <w:r w:rsidRPr="006F36BD">
        <w:rPr>
          <w:lang w:val="pt-BR"/>
        </w:rPr>
        <w:t>.</w:t>
      </w:r>
    </w:p>
    <w:p w14:paraId="747B0A60" w14:textId="77777777" w:rsidR="00767634" w:rsidRPr="006F36BD" w:rsidRDefault="00767634" w:rsidP="0009031E">
      <w:pPr>
        <w:pStyle w:val="Corpodetexto"/>
        <w:rPr>
          <w:lang w:val="pt-BR"/>
        </w:rPr>
      </w:pPr>
    </w:p>
    <w:p w14:paraId="43CBD7F2" w14:textId="13DB6094" w:rsidR="00767634" w:rsidRPr="006F36BD" w:rsidRDefault="00767634" w:rsidP="00767634">
      <w:pPr>
        <w:pStyle w:val="Ttulo3"/>
        <w:ind w:left="720" w:hanging="720"/>
        <w:rPr>
          <w:lang w:val="pt-BR"/>
        </w:rPr>
      </w:pPr>
      <w:bookmarkStart w:id="223" w:name="_Toc74869619"/>
      <w:bookmarkStart w:id="224" w:name="_Toc74869665"/>
      <w:bookmarkStart w:id="225" w:name="_Toc74869710"/>
      <w:bookmarkStart w:id="226" w:name="_Toc74869755"/>
      <w:bookmarkStart w:id="227" w:name="_Toc74869800"/>
      <w:bookmarkStart w:id="228" w:name="_Toc74869845"/>
      <w:r w:rsidRPr="006F36BD">
        <w:rPr>
          <w:lang w:val="pt-BR"/>
        </w:rPr>
        <w:t xml:space="preserve">Requisito de </w:t>
      </w:r>
      <w:proofErr w:type="spellStart"/>
      <w:r w:rsidRPr="006F36BD">
        <w:rPr>
          <w:lang w:val="pt-BR"/>
        </w:rPr>
        <w:t>Suportabilidade</w:t>
      </w:r>
      <w:proofErr w:type="spellEnd"/>
      <w:r w:rsidRPr="006F36BD">
        <w:rPr>
          <w:lang w:val="pt-BR"/>
        </w:rPr>
        <w:t xml:space="preserve"> 3 </w:t>
      </w:r>
      <w:r w:rsidR="002A6008" w:rsidRPr="006F36BD">
        <w:rPr>
          <w:lang w:val="pt-BR"/>
        </w:rPr>
        <w:t>–</w:t>
      </w:r>
      <w:r w:rsidRPr="006F36BD">
        <w:rPr>
          <w:lang w:val="pt-BR"/>
        </w:rPr>
        <w:t xml:space="preserve"> </w:t>
      </w:r>
      <w:proofErr w:type="spellStart"/>
      <w:r w:rsidRPr="006F36BD">
        <w:rPr>
          <w:lang w:val="pt-BR"/>
        </w:rPr>
        <w:t>Main</w:t>
      </w:r>
      <w:bookmarkEnd w:id="223"/>
      <w:bookmarkEnd w:id="224"/>
      <w:bookmarkEnd w:id="225"/>
      <w:bookmarkEnd w:id="226"/>
      <w:bookmarkEnd w:id="227"/>
      <w:bookmarkEnd w:id="228"/>
      <w:proofErr w:type="spellEnd"/>
    </w:p>
    <w:p w14:paraId="50D70845" w14:textId="77777777" w:rsidR="002A6008" w:rsidRPr="006F36BD" w:rsidRDefault="002A6008" w:rsidP="002A6008">
      <w:pPr>
        <w:rPr>
          <w:lang w:val="pt-BR"/>
        </w:rPr>
      </w:pPr>
    </w:p>
    <w:p w14:paraId="653ED681" w14:textId="5252AFCE" w:rsidR="00767634" w:rsidRPr="006F36BD" w:rsidRDefault="00767634" w:rsidP="00767634">
      <w:pPr>
        <w:pStyle w:val="Corpodetexto"/>
        <w:rPr>
          <w:lang w:val="pt-BR"/>
        </w:rPr>
      </w:pPr>
      <w:r w:rsidRPr="006F36BD">
        <w:rPr>
          <w:lang w:val="pt-BR"/>
        </w:rPr>
        <w:t>Todas as classes devem ser instancia</w:t>
      </w:r>
      <w:r w:rsidR="00561402" w:rsidRPr="006F36BD">
        <w:rPr>
          <w:lang w:val="pt-BR"/>
        </w:rPr>
        <w:t xml:space="preserve">das em uma classe </w:t>
      </w:r>
      <w:proofErr w:type="spellStart"/>
      <w:r w:rsidR="00561402" w:rsidRPr="006F36BD">
        <w:rPr>
          <w:lang w:val="pt-BR"/>
        </w:rPr>
        <w:t>Main</w:t>
      </w:r>
      <w:proofErr w:type="spellEnd"/>
      <w:r w:rsidR="00561402" w:rsidRPr="006F36BD">
        <w:rPr>
          <w:lang w:val="pt-BR"/>
        </w:rPr>
        <w:t>, a qual será responsável por acionar as classes necessárias para cumprir as tarefas necessárias para atingir o objetivo do software.</w:t>
      </w:r>
    </w:p>
    <w:p w14:paraId="2F49F86A" w14:textId="77777777" w:rsidR="00767634" w:rsidRPr="006F36BD" w:rsidRDefault="00767634" w:rsidP="0009031E">
      <w:pPr>
        <w:pStyle w:val="Corpodetexto"/>
        <w:rPr>
          <w:lang w:val="pt-BR"/>
        </w:rPr>
      </w:pPr>
    </w:p>
    <w:p w14:paraId="53807350" w14:textId="77777777" w:rsidR="0009031E" w:rsidRPr="006F36BD" w:rsidRDefault="0009031E" w:rsidP="00A949B1">
      <w:pPr>
        <w:pStyle w:val="Corpodetexto"/>
        <w:rPr>
          <w:lang w:val="pt-BR"/>
        </w:rPr>
      </w:pPr>
    </w:p>
    <w:p w14:paraId="6214D2C6" w14:textId="77777777" w:rsidR="002A6008" w:rsidRPr="006F36BD" w:rsidRDefault="002A6008" w:rsidP="00A949B1">
      <w:pPr>
        <w:pStyle w:val="Corpodetexto"/>
        <w:rPr>
          <w:lang w:val="pt-BR"/>
        </w:rPr>
      </w:pPr>
    </w:p>
    <w:p w14:paraId="53E6DAEF" w14:textId="77777777" w:rsidR="002A6008" w:rsidRPr="006F36BD" w:rsidRDefault="002A6008" w:rsidP="00A949B1">
      <w:pPr>
        <w:pStyle w:val="Corpodetexto"/>
        <w:rPr>
          <w:lang w:val="pt-BR"/>
        </w:rPr>
      </w:pPr>
    </w:p>
    <w:p w14:paraId="5A69D6F8" w14:textId="77777777" w:rsidR="002A6008" w:rsidRPr="006F36BD" w:rsidRDefault="002A6008" w:rsidP="00A949B1">
      <w:pPr>
        <w:pStyle w:val="Corpodetexto"/>
        <w:rPr>
          <w:lang w:val="pt-BR"/>
        </w:rPr>
      </w:pPr>
    </w:p>
    <w:p w14:paraId="333DA1D7" w14:textId="77777777" w:rsidR="008B5E29" w:rsidRDefault="00530C09">
      <w:pPr>
        <w:pStyle w:val="Ttulo2"/>
        <w:rPr>
          <w:lang w:val="pt-BR"/>
        </w:rPr>
      </w:pPr>
      <w:bookmarkStart w:id="229" w:name="_Toc18208061"/>
      <w:bookmarkStart w:id="230" w:name="_Toc74869620"/>
      <w:bookmarkStart w:id="231" w:name="_Toc74869666"/>
      <w:bookmarkStart w:id="232" w:name="_Toc74869711"/>
      <w:bookmarkStart w:id="233" w:name="_Toc74869756"/>
      <w:bookmarkStart w:id="234" w:name="_Toc74869801"/>
      <w:bookmarkStart w:id="235" w:name="_Toc74869846"/>
      <w:r w:rsidRPr="006F36BD">
        <w:rPr>
          <w:lang w:val="pt-BR"/>
        </w:rPr>
        <w:lastRenderedPageBreak/>
        <w:t>Restrições de Design</w:t>
      </w:r>
      <w:bookmarkEnd w:id="229"/>
      <w:bookmarkEnd w:id="230"/>
      <w:bookmarkEnd w:id="231"/>
      <w:bookmarkEnd w:id="232"/>
      <w:bookmarkEnd w:id="233"/>
      <w:bookmarkEnd w:id="234"/>
      <w:bookmarkEnd w:id="235"/>
    </w:p>
    <w:p w14:paraId="096A2787" w14:textId="77777777" w:rsidR="00A7751F" w:rsidRPr="00A7751F" w:rsidRDefault="00A7751F" w:rsidP="00A7751F">
      <w:pPr>
        <w:rPr>
          <w:lang w:val="pt-BR"/>
        </w:rPr>
      </w:pPr>
    </w:p>
    <w:p w14:paraId="037C60EE" w14:textId="7D170FB9" w:rsidR="008B5E29" w:rsidRPr="006F36BD" w:rsidRDefault="000A661B">
      <w:pPr>
        <w:pStyle w:val="Ttulo3"/>
        <w:ind w:left="720" w:hanging="720"/>
        <w:rPr>
          <w:lang w:val="pt-BR"/>
        </w:rPr>
      </w:pPr>
      <w:bookmarkStart w:id="236" w:name="_Toc74869621"/>
      <w:bookmarkStart w:id="237" w:name="_Toc74869667"/>
      <w:bookmarkStart w:id="238" w:name="_Toc74869712"/>
      <w:bookmarkStart w:id="239" w:name="_Toc74869757"/>
      <w:bookmarkStart w:id="240" w:name="_Toc74869802"/>
      <w:bookmarkStart w:id="241" w:name="_Toc74869847"/>
      <w:r w:rsidRPr="006F36BD">
        <w:rPr>
          <w:lang w:val="pt-BR"/>
        </w:rPr>
        <w:t>Restrição de Design 1 - Linguagem</w:t>
      </w:r>
      <w:bookmarkEnd w:id="236"/>
      <w:bookmarkEnd w:id="237"/>
      <w:bookmarkEnd w:id="238"/>
      <w:bookmarkEnd w:id="239"/>
      <w:bookmarkEnd w:id="240"/>
      <w:bookmarkEnd w:id="241"/>
    </w:p>
    <w:p w14:paraId="6707647C" w14:textId="7E9F0BA1" w:rsidR="005B63F8" w:rsidRDefault="000A661B" w:rsidP="00A7751F">
      <w:pPr>
        <w:pStyle w:val="Corpodetexto"/>
        <w:rPr>
          <w:lang w:val="pt-BR"/>
        </w:rPr>
      </w:pPr>
      <w:r w:rsidRPr="006F36BD">
        <w:rPr>
          <w:lang w:val="pt-BR"/>
        </w:rPr>
        <w:t xml:space="preserve">A aplicação deverá ser </w:t>
      </w:r>
      <w:r w:rsidR="00820B9E" w:rsidRPr="006F36BD">
        <w:rPr>
          <w:lang w:val="pt-BR"/>
        </w:rPr>
        <w:t xml:space="preserve">desenvolvida usando a linguagem JAVA. Isto é necessário devido a possiblidade de reutilizar o código existente com outros clientes, uma vez que </w:t>
      </w:r>
      <w:r w:rsidR="00027BE9" w:rsidRPr="006F36BD">
        <w:rPr>
          <w:lang w:val="pt-BR"/>
        </w:rPr>
        <w:t>mesmas</w:t>
      </w:r>
      <w:r w:rsidR="00820B9E" w:rsidRPr="006F36BD">
        <w:rPr>
          <w:lang w:val="pt-BR"/>
        </w:rPr>
        <w:t xml:space="preserve"> regras de negócio se aplicam a outros negócios. </w:t>
      </w:r>
      <w:r w:rsidR="00027BE9" w:rsidRPr="006F36BD">
        <w:rPr>
          <w:lang w:val="pt-BR"/>
        </w:rPr>
        <w:t>Por isto, programar orientado a objetos facilitará esta adaptação e reutilização do código.</w:t>
      </w:r>
    </w:p>
    <w:p w14:paraId="487B1F96" w14:textId="77777777" w:rsidR="00A7751F" w:rsidRPr="006F36BD" w:rsidRDefault="00A7751F" w:rsidP="00A7751F">
      <w:pPr>
        <w:pStyle w:val="Corpodetexto"/>
        <w:rPr>
          <w:lang w:val="pt-BR"/>
        </w:rPr>
      </w:pPr>
    </w:p>
    <w:p w14:paraId="577164DE" w14:textId="77777777" w:rsidR="008B5E29" w:rsidRPr="006F36BD" w:rsidRDefault="00530C09">
      <w:pPr>
        <w:pStyle w:val="Ttulo2"/>
        <w:rPr>
          <w:lang w:val="pt-BR"/>
        </w:rPr>
      </w:pPr>
      <w:bookmarkStart w:id="242" w:name="_Toc18208063"/>
      <w:bookmarkStart w:id="243" w:name="_Toc74869622"/>
      <w:bookmarkStart w:id="244" w:name="_Toc74869668"/>
      <w:bookmarkStart w:id="245" w:name="_Toc74869713"/>
      <w:bookmarkStart w:id="246" w:name="_Toc74869758"/>
      <w:bookmarkStart w:id="247" w:name="_Toc74869803"/>
      <w:bookmarkStart w:id="248" w:name="_Toc74869848"/>
      <w:r w:rsidRPr="006F36BD">
        <w:rPr>
          <w:lang w:val="pt-BR"/>
        </w:rPr>
        <w:t>Requisitos de Sistema de Ajuda e de Documentação de Usuário On-line</w:t>
      </w:r>
      <w:bookmarkEnd w:id="242"/>
      <w:bookmarkEnd w:id="243"/>
      <w:bookmarkEnd w:id="244"/>
      <w:bookmarkEnd w:id="245"/>
      <w:bookmarkEnd w:id="246"/>
      <w:bookmarkEnd w:id="247"/>
      <w:bookmarkEnd w:id="248"/>
    </w:p>
    <w:p w14:paraId="36162703" w14:textId="77777777" w:rsidR="002A6008" w:rsidRPr="006F36BD" w:rsidRDefault="002A6008" w:rsidP="002A6008">
      <w:pPr>
        <w:rPr>
          <w:lang w:val="pt-BR"/>
        </w:rPr>
      </w:pPr>
    </w:p>
    <w:p w14:paraId="452D5D76" w14:textId="1789DEB0" w:rsidR="00007445" w:rsidRDefault="00F22328" w:rsidP="00007445">
      <w:pPr>
        <w:pStyle w:val="Corpodetexto"/>
        <w:rPr>
          <w:lang w:val="pt-BR"/>
        </w:rPr>
      </w:pPr>
      <w:r w:rsidRPr="006F36BD">
        <w:rPr>
          <w:lang w:val="pt-BR"/>
        </w:rPr>
        <w:t>Junto do treinamento fornecido, é entregue ao cliente a documentação do sistema. Neste documento constam os módulos que o sistema cobre, bem como o passo-a-passo de como navegar entre as telas do sistema para cumprir a tarefa desejada.</w:t>
      </w:r>
    </w:p>
    <w:p w14:paraId="1A769256" w14:textId="77777777" w:rsidR="000C5278" w:rsidRPr="006F36BD" w:rsidRDefault="000C5278" w:rsidP="00007445">
      <w:pPr>
        <w:pStyle w:val="Corpodetexto"/>
        <w:rPr>
          <w:lang w:val="pt-BR"/>
        </w:rPr>
      </w:pPr>
    </w:p>
    <w:p w14:paraId="52AAE37B" w14:textId="77777777" w:rsidR="008B5E29" w:rsidRDefault="00530C09">
      <w:pPr>
        <w:pStyle w:val="Ttulo2"/>
        <w:rPr>
          <w:lang w:val="pt-BR"/>
        </w:rPr>
      </w:pPr>
      <w:bookmarkStart w:id="249" w:name="_Toc18208064"/>
      <w:bookmarkStart w:id="250" w:name="_Toc74869623"/>
      <w:bookmarkStart w:id="251" w:name="_Toc74869669"/>
      <w:bookmarkStart w:id="252" w:name="_Toc74869714"/>
      <w:bookmarkStart w:id="253" w:name="_Toc74869759"/>
      <w:bookmarkStart w:id="254" w:name="_Toc74869804"/>
      <w:bookmarkStart w:id="255" w:name="_Toc74869849"/>
      <w:r w:rsidRPr="006F36BD">
        <w:rPr>
          <w:lang w:val="pt-BR"/>
        </w:rPr>
        <w:t>Componentes Adquiridos</w:t>
      </w:r>
      <w:bookmarkEnd w:id="249"/>
      <w:bookmarkEnd w:id="250"/>
      <w:bookmarkEnd w:id="251"/>
      <w:bookmarkEnd w:id="252"/>
      <w:bookmarkEnd w:id="253"/>
      <w:bookmarkEnd w:id="254"/>
      <w:bookmarkEnd w:id="255"/>
    </w:p>
    <w:p w14:paraId="666D87A5" w14:textId="77777777" w:rsidR="00A218FE" w:rsidRPr="00A218FE" w:rsidRDefault="00A218FE" w:rsidP="00A218FE">
      <w:pPr>
        <w:rPr>
          <w:lang w:val="pt-BR"/>
        </w:rPr>
      </w:pPr>
    </w:p>
    <w:p w14:paraId="06FE9A5A" w14:textId="34E5940D" w:rsidR="00A218FE" w:rsidRPr="00A218FE" w:rsidRDefault="00A218FE" w:rsidP="00A218FE">
      <w:pPr>
        <w:pStyle w:val="Corpodetexto"/>
        <w:rPr>
          <w:lang w:val="pt-BR"/>
        </w:rPr>
      </w:pPr>
      <w:r>
        <w:rPr>
          <w:lang w:val="pt-BR"/>
        </w:rPr>
        <w:t xml:space="preserve">Como a aplicação desenvolvida utiliza um banco de dados MySQL, é necessário garantir a existência do driver </w:t>
      </w:r>
      <w:proofErr w:type="spellStart"/>
      <w:r>
        <w:rPr>
          <w:lang w:val="pt-BR"/>
        </w:rPr>
        <w:t>mysqlconnector</w:t>
      </w:r>
      <w:proofErr w:type="spellEnd"/>
      <w:r>
        <w:rPr>
          <w:lang w:val="pt-BR"/>
        </w:rPr>
        <w:t xml:space="preserve"> para troca de informações entre o JAVA e o banco de dados.</w:t>
      </w:r>
    </w:p>
    <w:p w14:paraId="09AC20F3" w14:textId="77777777" w:rsidR="008B5E29" w:rsidRPr="006F36BD" w:rsidRDefault="00530C09">
      <w:pPr>
        <w:pStyle w:val="Ttulo2"/>
        <w:rPr>
          <w:lang w:val="pt-BR"/>
        </w:rPr>
      </w:pPr>
      <w:bookmarkStart w:id="256" w:name="_Toc18208065"/>
      <w:bookmarkStart w:id="257" w:name="_Toc74869624"/>
      <w:bookmarkStart w:id="258" w:name="_Toc74869670"/>
      <w:bookmarkStart w:id="259" w:name="_Toc74869715"/>
      <w:bookmarkStart w:id="260" w:name="_Toc74869760"/>
      <w:bookmarkStart w:id="261" w:name="_Toc74869805"/>
      <w:bookmarkStart w:id="262" w:name="_Toc74869850"/>
      <w:r w:rsidRPr="006F36BD">
        <w:rPr>
          <w:lang w:val="pt-BR"/>
        </w:rPr>
        <w:t>Interfaces</w:t>
      </w:r>
      <w:bookmarkEnd w:id="256"/>
      <w:bookmarkEnd w:id="257"/>
      <w:bookmarkEnd w:id="258"/>
      <w:bookmarkEnd w:id="259"/>
      <w:bookmarkEnd w:id="260"/>
      <w:bookmarkEnd w:id="261"/>
      <w:bookmarkEnd w:id="262"/>
    </w:p>
    <w:p w14:paraId="159CA943" w14:textId="77777777" w:rsidR="002A6008" w:rsidRPr="006F36BD" w:rsidRDefault="002A6008" w:rsidP="002A6008">
      <w:pPr>
        <w:rPr>
          <w:lang w:val="pt-BR"/>
        </w:rPr>
      </w:pPr>
    </w:p>
    <w:p w14:paraId="521D11E6" w14:textId="77777777" w:rsidR="008B5E29" w:rsidRPr="006F36BD" w:rsidRDefault="00530C09">
      <w:pPr>
        <w:pStyle w:val="Ttulo3"/>
        <w:ind w:left="720" w:hanging="720"/>
        <w:rPr>
          <w:lang w:val="pt-BR"/>
        </w:rPr>
      </w:pPr>
      <w:bookmarkStart w:id="263" w:name="_Toc18208066"/>
      <w:bookmarkStart w:id="264" w:name="_Toc74869625"/>
      <w:bookmarkStart w:id="265" w:name="_Toc74869671"/>
      <w:bookmarkStart w:id="266" w:name="_Toc74869716"/>
      <w:bookmarkStart w:id="267" w:name="_Toc74869761"/>
      <w:bookmarkStart w:id="268" w:name="_Toc74869806"/>
      <w:bookmarkStart w:id="269" w:name="_Toc74869851"/>
      <w:r w:rsidRPr="006F36BD">
        <w:rPr>
          <w:lang w:val="pt-BR"/>
        </w:rPr>
        <w:t>Interfaces do Usuário</w:t>
      </w:r>
      <w:bookmarkEnd w:id="263"/>
      <w:bookmarkEnd w:id="264"/>
      <w:bookmarkEnd w:id="265"/>
      <w:bookmarkEnd w:id="266"/>
      <w:bookmarkEnd w:id="267"/>
      <w:bookmarkEnd w:id="268"/>
      <w:bookmarkEnd w:id="269"/>
    </w:p>
    <w:p w14:paraId="2968C143" w14:textId="77777777" w:rsidR="002A6008" w:rsidRPr="006F36BD" w:rsidRDefault="002A6008" w:rsidP="002A6008">
      <w:pPr>
        <w:rPr>
          <w:lang w:val="pt-BR"/>
        </w:rPr>
      </w:pPr>
    </w:p>
    <w:p w14:paraId="125A1782" w14:textId="1E834503" w:rsidR="00F22328" w:rsidRPr="006F36BD" w:rsidRDefault="00F22328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Interface de realização de pedido: em tal interface deverão constar os campos para informar o número de telefone do cliente, os pedidos e suas quantidade e 3 botões (finalizar pedido, editar pedido e cancelar pedido).</w:t>
      </w:r>
    </w:p>
    <w:p w14:paraId="2CFB498D" w14:textId="63BA3D33" w:rsidR="00F22328" w:rsidRPr="006F36BD" w:rsidRDefault="00F22328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Interface de Comunicação do Pedido para a Cozinha: nesta interface deverão estar dispostos os pedidos dentro de quadrados contendo o número do pedido e os itens que devem ser preparados pela cozinha.</w:t>
      </w:r>
    </w:p>
    <w:p w14:paraId="420C7A42" w14:textId="7ECC0792" w:rsidR="000E50E2" w:rsidRPr="006F36BD" w:rsidRDefault="000E50E2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Interface para cadastro e edição dos dados do cliente: nesta interface deverão estas presentes os campos nome completo, número de telefone e endereço completo</w:t>
      </w:r>
      <w:r w:rsidR="002F37A8" w:rsidRPr="006F36BD">
        <w:rPr>
          <w:lang w:val="pt-BR"/>
        </w:rPr>
        <w:t xml:space="preserve">, além de um botão para confirmar e um botão para </w:t>
      </w:r>
      <w:r w:rsidR="00A923A7" w:rsidRPr="006F36BD">
        <w:rPr>
          <w:lang w:val="pt-BR"/>
        </w:rPr>
        <w:t>cancelar</w:t>
      </w:r>
      <w:r w:rsidR="002F37A8" w:rsidRPr="006F36BD">
        <w:rPr>
          <w:lang w:val="pt-BR"/>
        </w:rPr>
        <w:t xml:space="preserve"> a operaçã</w:t>
      </w:r>
      <w:r w:rsidR="000278AF" w:rsidRPr="006F36BD">
        <w:rPr>
          <w:lang w:val="pt-BR"/>
        </w:rPr>
        <w:t>o</w:t>
      </w:r>
      <w:r w:rsidRPr="006F36BD">
        <w:rPr>
          <w:lang w:val="pt-BR"/>
        </w:rPr>
        <w:t>.</w:t>
      </w:r>
    </w:p>
    <w:p w14:paraId="5764FF64" w14:textId="744B6366" w:rsidR="002F37A8" w:rsidRPr="006F36BD" w:rsidRDefault="002F37A8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>Interface para gerenciar cadastro</w:t>
      </w:r>
      <w:r w:rsidR="0044206C" w:rsidRPr="006F36BD">
        <w:rPr>
          <w:lang w:val="pt-BR"/>
        </w:rPr>
        <w:t xml:space="preserve"> de cardápio: nesta interface deverão estar presentes os campos código do produto, preço unitário, nome do produto e </w:t>
      </w:r>
      <w:r w:rsidR="00A923A7" w:rsidRPr="006F36BD">
        <w:rPr>
          <w:lang w:val="pt-BR"/>
        </w:rPr>
        <w:t>um campo capaz de armazenar os ingredientes usados no produto.</w:t>
      </w:r>
    </w:p>
    <w:p w14:paraId="0B312789" w14:textId="45C43CBA" w:rsidR="00A923A7" w:rsidRPr="006F36BD" w:rsidRDefault="00A923A7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 xml:space="preserve">Interface para gerenciar estoque: nesta interface as </w:t>
      </w:r>
      <w:r w:rsidR="00FA0B6C" w:rsidRPr="006F36BD">
        <w:rPr>
          <w:lang w:val="pt-BR"/>
        </w:rPr>
        <w:t>informações (</w:t>
      </w:r>
      <w:r w:rsidR="00EB638D" w:rsidRPr="006F36BD">
        <w:rPr>
          <w:lang w:val="pt-BR"/>
        </w:rPr>
        <w:t>campos)</w:t>
      </w:r>
      <w:r w:rsidRPr="006F36BD">
        <w:rPr>
          <w:lang w:val="pt-BR"/>
        </w:rPr>
        <w:t xml:space="preserve"> de código da matéria-prima, </w:t>
      </w:r>
      <w:r w:rsidR="00EB638D" w:rsidRPr="006F36BD">
        <w:rPr>
          <w:lang w:val="pt-BR"/>
        </w:rPr>
        <w:t xml:space="preserve">unidade, preço unitário, data de validade e data de fabricação deverão estar presentes. Ademais, os botões confirmar e cancelar deverão </w:t>
      </w:r>
      <w:r w:rsidR="00FD2AFB" w:rsidRPr="006F36BD">
        <w:rPr>
          <w:lang w:val="pt-BR"/>
        </w:rPr>
        <w:t>também</w:t>
      </w:r>
      <w:r w:rsidR="00EB638D" w:rsidRPr="006F36BD">
        <w:rPr>
          <w:lang w:val="pt-BR"/>
        </w:rPr>
        <w:t xml:space="preserve"> estar presentes.</w:t>
      </w:r>
    </w:p>
    <w:p w14:paraId="145A8989" w14:textId="249F5208" w:rsidR="00FA0B6C" w:rsidRPr="006F36BD" w:rsidRDefault="00FA0B6C" w:rsidP="00F22328">
      <w:pPr>
        <w:pStyle w:val="Corpodetexto"/>
        <w:numPr>
          <w:ilvl w:val="1"/>
          <w:numId w:val="9"/>
        </w:numPr>
        <w:rPr>
          <w:lang w:val="pt-BR"/>
        </w:rPr>
      </w:pPr>
      <w:r w:rsidRPr="006F36BD">
        <w:rPr>
          <w:lang w:val="pt-BR"/>
        </w:rPr>
        <w:t xml:space="preserve">Interface para gerar relatório de vendas: </w:t>
      </w:r>
      <w:r w:rsidR="00ED3B26" w:rsidRPr="006F36BD">
        <w:rPr>
          <w:lang w:val="pt-BR"/>
        </w:rPr>
        <w:t>Nesta interface deverã</w:t>
      </w:r>
      <w:r w:rsidR="00267C02" w:rsidRPr="006F36BD">
        <w:rPr>
          <w:lang w:val="pt-BR"/>
        </w:rPr>
        <w:t>o constar os campos para selecionar o período de tempo desejado para que o sistema possa então mostrar o produto mais vendido naquele período escolhido.</w:t>
      </w:r>
    </w:p>
    <w:p w14:paraId="1F30C840" w14:textId="77777777" w:rsidR="00F22328" w:rsidRPr="006F36BD" w:rsidRDefault="00F22328" w:rsidP="00F22328">
      <w:pPr>
        <w:pStyle w:val="Corpodetexto"/>
        <w:rPr>
          <w:lang w:val="pt-BR"/>
        </w:rPr>
      </w:pPr>
    </w:p>
    <w:p w14:paraId="5385633B" w14:textId="77777777" w:rsidR="008B5E29" w:rsidRPr="006F36BD" w:rsidRDefault="00530C09">
      <w:pPr>
        <w:pStyle w:val="Ttulo2"/>
        <w:rPr>
          <w:lang w:val="pt-BR"/>
        </w:rPr>
      </w:pPr>
      <w:bookmarkStart w:id="270" w:name="_Toc18208070"/>
      <w:bookmarkStart w:id="271" w:name="_Toc74869626"/>
      <w:bookmarkStart w:id="272" w:name="_Toc74869672"/>
      <w:bookmarkStart w:id="273" w:name="_Toc74869717"/>
      <w:bookmarkStart w:id="274" w:name="_Toc74869762"/>
      <w:bookmarkStart w:id="275" w:name="_Toc74869807"/>
      <w:bookmarkStart w:id="276" w:name="_Toc74869852"/>
      <w:r w:rsidRPr="006F36BD">
        <w:rPr>
          <w:lang w:val="pt-BR"/>
        </w:rPr>
        <w:t>Requisitos de Licenciamento</w:t>
      </w:r>
      <w:bookmarkEnd w:id="270"/>
      <w:bookmarkEnd w:id="271"/>
      <w:bookmarkEnd w:id="272"/>
      <w:bookmarkEnd w:id="273"/>
      <w:bookmarkEnd w:id="274"/>
      <w:bookmarkEnd w:id="275"/>
      <w:bookmarkEnd w:id="276"/>
    </w:p>
    <w:p w14:paraId="0AE3765C" w14:textId="77777777" w:rsidR="002A6008" w:rsidRPr="006F36BD" w:rsidRDefault="002A6008" w:rsidP="002A6008">
      <w:pPr>
        <w:rPr>
          <w:lang w:val="pt-BR"/>
        </w:rPr>
      </w:pPr>
    </w:p>
    <w:p w14:paraId="5276EA3B" w14:textId="1BD001B1" w:rsidR="00095594" w:rsidRPr="006F36BD" w:rsidRDefault="00095594" w:rsidP="00095594">
      <w:pPr>
        <w:pStyle w:val="Corpodetexto"/>
        <w:rPr>
          <w:lang w:val="pt-BR"/>
        </w:rPr>
      </w:pPr>
      <w:r w:rsidRPr="006F36BD">
        <w:rPr>
          <w:lang w:val="pt-BR"/>
        </w:rPr>
        <w:t>A licença desta solução é do tipo copyright.</w:t>
      </w:r>
    </w:p>
    <w:p w14:paraId="26E0DECC" w14:textId="77777777" w:rsidR="00095594" w:rsidRPr="006F36BD" w:rsidRDefault="00095594" w:rsidP="00095594">
      <w:pPr>
        <w:pStyle w:val="Corpodetexto"/>
        <w:rPr>
          <w:lang w:val="pt-BR"/>
        </w:rPr>
      </w:pPr>
    </w:p>
    <w:p w14:paraId="140DA2BE" w14:textId="77777777" w:rsidR="008B5E29" w:rsidRPr="006F36BD" w:rsidRDefault="00530C09">
      <w:pPr>
        <w:pStyle w:val="Ttulo2"/>
        <w:rPr>
          <w:lang w:val="pt-BR"/>
        </w:rPr>
      </w:pPr>
      <w:bookmarkStart w:id="277" w:name="_Toc18208071"/>
      <w:bookmarkStart w:id="278" w:name="_Toc74869627"/>
      <w:bookmarkStart w:id="279" w:name="_Toc74869673"/>
      <w:bookmarkStart w:id="280" w:name="_Toc74869718"/>
      <w:bookmarkStart w:id="281" w:name="_Toc74869763"/>
      <w:bookmarkStart w:id="282" w:name="_Toc74869808"/>
      <w:bookmarkStart w:id="283" w:name="_Toc74869853"/>
      <w:r w:rsidRPr="006F36BD">
        <w:rPr>
          <w:lang w:val="pt-BR"/>
        </w:rPr>
        <w:t>Observações Legais, de Copyright e Outras</w:t>
      </w:r>
      <w:bookmarkEnd w:id="277"/>
      <w:bookmarkEnd w:id="278"/>
      <w:bookmarkEnd w:id="279"/>
      <w:bookmarkEnd w:id="280"/>
      <w:bookmarkEnd w:id="281"/>
      <w:bookmarkEnd w:id="282"/>
      <w:bookmarkEnd w:id="283"/>
    </w:p>
    <w:p w14:paraId="534059D9" w14:textId="77777777" w:rsidR="002A6008" w:rsidRPr="006F36BD" w:rsidRDefault="002A6008" w:rsidP="002A6008">
      <w:pPr>
        <w:rPr>
          <w:lang w:val="pt-BR"/>
        </w:rPr>
      </w:pPr>
    </w:p>
    <w:p w14:paraId="3C0121D7" w14:textId="4A2D5A59" w:rsidR="00891661" w:rsidRPr="006F36BD" w:rsidRDefault="00891661" w:rsidP="00891661">
      <w:pPr>
        <w:pStyle w:val="Corpodetexto"/>
        <w:rPr>
          <w:lang w:val="pt-BR"/>
        </w:rPr>
      </w:pPr>
      <w:r w:rsidRPr="006F36BD">
        <w:rPr>
          <w:lang w:val="pt-BR"/>
        </w:rPr>
        <w:t xml:space="preserve">O produto em questão é destinado somente para o uso exclusivo da empresa Pizza </w:t>
      </w:r>
      <w:proofErr w:type="spellStart"/>
      <w:r w:rsidRPr="006F36BD">
        <w:rPr>
          <w:lang w:val="pt-BR"/>
        </w:rPr>
        <w:t>Pizza</w:t>
      </w:r>
      <w:proofErr w:type="spellEnd"/>
      <w:r w:rsidRPr="006F36BD">
        <w:rPr>
          <w:lang w:val="pt-BR"/>
        </w:rPr>
        <w:t xml:space="preserve"> </w:t>
      </w:r>
      <w:proofErr w:type="spellStart"/>
      <w:r w:rsidRPr="006F36BD">
        <w:rPr>
          <w:lang w:val="pt-BR"/>
        </w:rPr>
        <w:t>Pizza</w:t>
      </w:r>
      <w:proofErr w:type="spellEnd"/>
      <w:r w:rsidRPr="006F36BD">
        <w:rPr>
          <w:lang w:val="pt-BR"/>
        </w:rPr>
        <w:t xml:space="preserve">. Os direitos autorais deste produto pertencem à empresa de desenvolvimento de software </w:t>
      </w:r>
      <w:proofErr w:type="spellStart"/>
      <w:r w:rsidRPr="006F36BD">
        <w:rPr>
          <w:lang w:val="pt-BR"/>
        </w:rPr>
        <w:t>FatecFactory</w:t>
      </w:r>
      <w:proofErr w:type="spellEnd"/>
      <w:r w:rsidRPr="006F36BD">
        <w:rPr>
          <w:lang w:val="pt-BR"/>
        </w:rPr>
        <w:t>.</w:t>
      </w:r>
    </w:p>
    <w:p w14:paraId="2D277267" w14:textId="20440E17" w:rsidR="00D25EB9" w:rsidRPr="006F36BD" w:rsidRDefault="00D25EB9" w:rsidP="00891661">
      <w:pPr>
        <w:pStyle w:val="Corpodetexto"/>
        <w:rPr>
          <w:lang w:val="pt-BR"/>
        </w:rPr>
      </w:pPr>
      <w:r w:rsidRPr="006F36BD">
        <w:rPr>
          <w:lang w:val="pt-BR"/>
        </w:rPr>
        <w:t xml:space="preserve">Qualquer uso, venda ou replicação do sistema sem a prévia autorização da empresa </w:t>
      </w:r>
      <w:proofErr w:type="spellStart"/>
      <w:r w:rsidRPr="006F36BD">
        <w:rPr>
          <w:lang w:val="pt-BR"/>
        </w:rPr>
        <w:t>FatecFactory</w:t>
      </w:r>
      <w:proofErr w:type="spellEnd"/>
      <w:r w:rsidRPr="006F36BD">
        <w:rPr>
          <w:lang w:val="pt-BR"/>
        </w:rPr>
        <w:t xml:space="preserve"> poderá resultar em acionamentos através de mecanismos legais.</w:t>
      </w:r>
    </w:p>
    <w:p w14:paraId="66C3BD09" w14:textId="77777777" w:rsidR="002A6008" w:rsidRPr="006F36BD" w:rsidRDefault="002A6008" w:rsidP="00891661">
      <w:pPr>
        <w:pStyle w:val="Corpodetexto"/>
        <w:rPr>
          <w:lang w:val="pt-BR"/>
        </w:rPr>
      </w:pPr>
    </w:p>
    <w:p w14:paraId="25B7A03B" w14:textId="77777777" w:rsidR="008B5E29" w:rsidRPr="006F36BD" w:rsidRDefault="00530C09">
      <w:pPr>
        <w:pStyle w:val="Ttulo1"/>
        <w:ind w:left="360" w:hanging="360"/>
        <w:rPr>
          <w:sz w:val="20"/>
          <w:szCs w:val="20"/>
          <w:lang w:val="pt-BR"/>
        </w:rPr>
      </w:pPr>
      <w:bookmarkStart w:id="284" w:name="_Toc18208073"/>
      <w:bookmarkStart w:id="285" w:name="_Toc74869628"/>
      <w:bookmarkStart w:id="286" w:name="_Toc74869674"/>
      <w:bookmarkStart w:id="287" w:name="_Toc74869719"/>
      <w:bookmarkStart w:id="288" w:name="_Toc74869764"/>
      <w:bookmarkStart w:id="289" w:name="_Toc74869809"/>
      <w:bookmarkStart w:id="290" w:name="_Toc74869854"/>
      <w:r w:rsidRPr="006F36BD">
        <w:rPr>
          <w:sz w:val="20"/>
          <w:szCs w:val="20"/>
          <w:lang w:val="pt-BR"/>
        </w:rPr>
        <w:t>Informações de Suporte</w:t>
      </w:r>
      <w:bookmarkEnd w:id="284"/>
      <w:bookmarkEnd w:id="285"/>
      <w:bookmarkEnd w:id="286"/>
      <w:bookmarkEnd w:id="287"/>
      <w:bookmarkEnd w:id="288"/>
      <w:bookmarkEnd w:id="289"/>
      <w:bookmarkEnd w:id="290"/>
    </w:p>
    <w:p w14:paraId="75716B27" w14:textId="77777777" w:rsidR="006F36BD" w:rsidRPr="006F36BD" w:rsidRDefault="006F36BD" w:rsidP="006F36BD">
      <w:pPr>
        <w:pStyle w:val="Corpodetexto"/>
        <w:rPr>
          <w:lang w:val="pt-BR"/>
        </w:rPr>
      </w:pPr>
    </w:p>
    <w:p w14:paraId="1B28A1B8" w14:textId="1631A2D8" w:rsidR="006F36BD" w:rsidRDefault="006F36BD" w:rsidP="006F36BD">
      <w:pPr>
        <w:pStyle w:val="Corpodetexto"/>
        <w:rPr>
          <w:lang w:val="pt-BR"/>
        </w:rPr>
      </w:pPr>
      <w:r w:rsidRPr="006F36BD">
        <w:rPr>
          <w:lang w:val="pt-BR"/>
        </w:rPr>
        <w:t xml:space="preserve">Dentre as informações de suporte, </w:t>
      </w:r>
      <w:r>
        <w:rPr>
          <w:lang w:val="pt-BR"/>
        </w:rPr>
        <w:t>encontram-se as seguintes documentações para consulta:</w:t>
      </w:r>
    </w:p>
    <w:p w14:paraId="066EE668" w14:textId="77777777" w:rsidR="006F36BD" w:rsidRDefault="006F36BD" w:rsidP="006F36BD">
      <w:pPr>
        <w:pStyle w:val="Corpodetexto"/>
        <w:rPr>
          <w:lang w:val="pt-BR"/>
        </w:rPr>
      </w:pPr>
    </w:p>
    <w:p w14:paraId="6789CC9D" w14:textId="13ABF437" w:rsid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Diagrama de Caso de Uso</w:t>
      </w:r>
    </w:p>
    <w:p w14:paraId="29C55DCB" w14:textId="7DC92521" w:rsid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Documento de Arquitetura de Software</w:t>
      </w:r>
    </w:p>
    <w:p w14:paraId="46C48FB0" w14:textId="7A426F45" w:rsid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Documentos de Casos de Uso</w:t>
      </w:r>
    </w:p>
    <w:p w14:paraId="28A26D28" w14:textId="12855BB5" w:rsid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Documento Glossário</w:t>
      </w:r>
    </w:p>
    <w:p w14:paraId="2B05A485" w14:textId="18839725" w:rsid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Documento Regras de Negócio</w:t>
      </w:r>
    </w:p>
    <w:p w14:paraId="23F5672B" w14:textId="0C85495C" w:rsidR="006F36BD" w:rsidRPr="006F36BD" w:rsidRDefault="006F36BD" w:rsidP="006F36B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Documento Visão de Negócio</w:t>
      </w:r>
    </w:p>
    <w:sectPr w:rsidR="006F36BD" w:rsidRPr="006F36B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868E3" w14:textId="77777777" w:rsidR="00A72BD5" w:rsidRDefault="00A72BD5">
      <w:pPr>
        <w:spacing w:line="240" w:lineRule="auto"/>
      </w:pPr>
      <w:r>
        <w:separator/>
      </w:r>
    </w:p>
  </w:endnote>
  <w:endnote w:type="continuationSeparator" w:id="0">
    <w:p w14:paraId="49E9FCAA" w14:textId="77777777" w:rsidR="00A72BD5" w:rsidRDefault="00A72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8F2" w14:paraId="095EA8E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0B2A1E" w14:textId="77777777" w:rsidR="00F408F2" w:rsidRDefault="00F408F2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5BB172" w14:textId="323577E8" w:rsidR="00F408F2" w:rsidRDefault="00110931">
          <w:pPr>
            <w:jc w:val="center"/>
          </w:pPr>
          <w:proofErr w:type="spellStart"/>
          <w:r>
            <w:t>Fatec</w:t>
          </w:r>
          <w:proofErr w:type="spellEnd"/>
          <w:r>
            <w:t xml:space="preserve"> Factory,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B30F4B" w14:textId="77777777" w:rsidR="00F408F2" w:rsidRDefault="00F408F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aPgina"/>
              <w:lang w:val="pt-BR"/>
            </w:rPr>
            <w:fldChar w:fldCharType="begin"/>
          </w:r>
          <w:r>
            <w:rPr>
              <w:rStyle w:val="NmerodaPgina"/>
              <w:lang w:val="pt-BR"/>
            </w:rPr>
            <w:instrText xml:space="preserve"> PAGE </w:instrText>
          </w:r>
          <w:r>
            <w:rPr>
              <w:rStyle w:val="NmerodaPgina"/>
              <w:lang w:val="pt-BR"/>
            </w:rPr>
            <w:fldChar w:fldCharType="separate"/>
          </w:r>
          <w:r w:rsidR="00440156">
            <w:rPr>
              <w:rStyle w:val="NmerodaPgina"/>
              <w:noProof/>
              <w:lang w:val="pt-BR"/>
            </w:rPr>
            <w:t>3</w:t>
          </w:r>
          <w:r>
            <w:rPr>
              <w:rStyle w:val="NmerodaPgina"/>
              <w:lang w:val="pt-BR"/>
            </w:rPr>
            <w:fldChar w:fldCharType="end"/>
          </w:r>
        </w:p>
      </w:tc>
    </w:tr>
  </w:tbl>
  <w:p w14:paraId="0F81AAAA" w14:textId="77777777" w:rsidR="00F408F2" w:rsidRDefault="00F408F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8F87A" w14:textId="77777777" w:rsidR="00A72BD5" w:rsidRDefault="00A72BD5">
      <w:pPr>
        <w:spacing w:line="240" w:lineRule="auto"/>
      </w:pPr>
      <w:r>
        <w:separator/>
      </w:r>
    </w:p>
  </w:footnote>
  <w:footnote w:type="continuationSeparator" w:id="0">
    <w:p w14:paraId="674CC85D" w14:textId="77777777" w:rsidR="00A72BD5" w:rsidRDefault="00A72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11BF9" w14:textId="77777777" w:rsidR="00F408F2" w:rsidRDefault="00F408F2">
    <w:pPr>
      <w:rPr>
        <w:sz w:val="24"/>
        <w:szCs w:val="24"/>
      </w:rPr>
    </w:pPr>
  </w:p>
  <w:p w14:paraId="3DEAF6D3" w14:textId="77777777" w:rsidR="00F408F2" w:rsidRDefault="00F408F2">
    <w:pPr>
      <w:pBdr>
        <w:top w:val="single" w:sz="6" w:space="1" w:color="auto"/>
      </w:pBdr>
      <w:rPr>
        <w:sz w:val="24"/>
        <w:szCs w:val="24"/>
      </w:rPr>
    </w:pPr>
  </w:p>
  <w:p w14:paraId="7A0BCE8C" w14:textId="272E0C7C" w:rsidR="00F408F2" w:rsidRDefault="0011093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Pizza </w:t>
    </w:r>
    <w:proofErr w:type="spellStart"/>
    <w:r>
      <w:rPr>
        <w:rFonts w:ascii="Arial" w:hAnsi="Arial"/>
        <w:b/>
        <w:bCs/>
        <w:sz w:val="36"/>
        <w:szCs w:val="36"/>
      </w:rPr>
      <w:t>Pizza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Pizza</w:t>
    </w:r>
    <w:proofErr w:type="spellEnd"/>
  </w:p>
  <w:p w14:paraId="31FFBF28" w14:textId="77777777" w:rsidR="00F408F2" w:rsidRDefault="00F408F2">
    <w:pPr>
      <w:pBdr>
        <w:bottom w:val="single" w:sz="6" w:space="1" w:color="auto"/>
      </w:pBdr>
      <w:jc w:val="right"/>
      <w:rPr>
        <w:sz w:val="24"/>
        <w:szCs w:val="24"/>
      </w:rPr>
    </w:pPr>
  </w:p>
  <w:p w14:paraId="3B552365" w14:textId="77777777" w:rsidR="00F408F2" w:rsidRDefault="00F408F2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8F2" w14:paraId="161FCA2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71F074" w14:textId="1857ADEF" w:rsidR="00F408F2" w:rsidRDefault="00110931">
          <w:r>
            <w:t xml:space="preserve">Pizza </w:t>
          </w:r>
          <w:proofErr w:type="spellStart"/>
          <w:r>
            <w:t>Pizza</w:t>
          </w:r>
          <w:proofErr w:type="spellEnd"/>
          <w:r>
            <w:t xml:space="preserve"> </w:t>
          </w:r>
          <w:proofErr w:type="spellStart"/>
          <w:r>
            <w:t>Pizza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225B92" w14:textId="1BC02F0D" w:rsidR="00F408F2" w:rsidRDefault="00F408F2" w:rsidP="0011093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110931">
            <w:t>1.1</w:t>
          </w:r>
        </w:p>
      </w:tc>
    </w:tr>
    <w:tr w:rsidR="00F408F2" w14:paraId="182835C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9C0DE4" w14:textId="77777777" w:rsidR="00F408F2" w:rsidRDefault="00F408F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dos </w:t>
          </w:r>
          <w:proofErr w:type="spellStart"/>
          <w:r>
            <w:t>Requisitos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CDD318" w14:textId="59ED67D6" w:rsidR="00F408F2" w:rsidRDefault="00F408F2" w:rsidP="00110931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110931">
            <w:rPr>
              <w:lang w:val="pt-BR"/>
            </w:rPr>
            <w:t>16/06/2021</w:t>
          </w:r>
        </w:p>
      </w:tc>
    </w:tr>
    <w:tr w:rsidR="00F408F2" w14:paraId="2A9221EF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A503DD" w14:textId="03B55E14" w:rsidR="00F408F2" w:rsidRDefault="00F408F2"/>
      </w:tc>
    </w:tr>
  </w:tbl>
  <w:p w14:paraId="432C8FD6" w14:textId="77777777" w:rsidR="00F408F2" w:rsidRDefault="00F408F2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2C7B1E29"/>
    <w:multiLevelType w:val="hybridMultilevel"/>
    <w:tmpl w:val="763653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40EC6812"/>
    <w:multiLevelType w:val="multilevel"/>
    <w:tmpl w:val="BDFE66C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>
    <w:nsid w:val="61467547"/>
    <w:multiLevelType w:val="multilevel"/>
    <w:tmpl w:val="BDFE66C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>
    <w:nsid w:val="6B3225A2"/>
    <w:multiLevelType w:val="hybridMultilevel"/>
    <w:tmpl w:val="E190EDE8"/>
    <w:lvl w:ilvl="0" w:tplc="0416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>
    <w:nsid w:val="78D54D04"/>
    <w:multiLevelType w:val="multilevel"/>
    <w:tmpl w:val="C69033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4C"/>
    <w:rsid w:val="00001BFF"/>
    <w:rsid w:val="00004659"/>
    <w:rsid w:val="0000535F"/>
    <w:rsid w:val="00007445"/>
    <w:rsid w:val="000278AF"/>
    <w:rsid w:val="00027BE9"/>
    <w:rsid w:val="00034FA2"/>
    <w:rsid w:val="000465BC"/>
    <w:rsid w:val="00077392"/>
    <w:rsid w:val="00082981"/>
    <w:rsid w:val="0009031E"/>
    <w:rsid w:val="00091859"/>
    <w:rsid w:val="00095594"/>
    <w:rsid w:val="000A661B"/>
    <w:rsid w:val="000B4438"/>
    <w:rsid w:val="000C5278"/>
    <w:rsid w:val="000E128E"/>
    <w:rsid w:val="000E50E2"/>
    <w:rsid w:val="00110931"/>
    <w:rsid w:val="00130891"/>
    <w:rsid w:val="001346E1"/>
    <w:rsid w:val="001457F7"/>
    <w:rsid w:val="0017290D"/>
    <w:rsid w:val="00174EEF"/>
    <w:rsid w:val="001B75CE"/>
    <w:rsid w:val="001E3D81"/>
    <w:rsid w:val="001F1024"/>
    <w:rsid w:val="001F4B17"/>
    <w:rsid w:val="001F6FC5"/>
    <w:rsid w:val="00200257"/>
    <w:rsid w:val="00246393"/>
    <w:rsid w:val="002676BD"/>
    <w:rsid w:val="00267C02"/>
    <w:rsid w:val="002A1F21"/>
    <w:rsid w:val="002A6008"/>
    <w:rsid w:val="002B3BEE"/>
    <w:rsid w:val="002C0F08"/>
    <w:rsid w:val="002C7196"/>
    <w:rsid w:val="002F37A8"/>
    <w:rsid w:val="002F5F2F"/>
    <w:rsid w:val="00304040"/>
    <w:rsid w:val="00307B2F"/>
    <w:rsid w:val="003131F8"/>
    <w:rsid w:val="003230AF"/>
    <w:rsid w:val="0033664B"/>
    <w:rsid w:val="00341A71"/>
    <w:rsid w:val="00346284"/>
    <w:rsid w:val="003526A2"/>
    <w:rsid w:val="00366C0F"/>
    <w:rsid w:val="003808C7"/>
    <w:rsid w:val="00404076"/>
    <w:rsid w:val="004106B5"/>
    <w:rsid w:val="00422448"/>
    <w:rsid w:val="0043118C"/>
    <w:rsid w:val="00440156"/>
    <w:rsid w:val="0044206C"/>
    <w:rsid w:val="0045324D"/>
    <w:rsid w:val="004616DC"/>
    <w:rsid w:val="004752D3"/>
    <w:rsid w:val="00481A0B"/>
    <w:rsid w:val="00487698"/>
    <w:rsid w:val="00491786"/>
    <w:rsid w:val="00530C09"/>
    <w:rsid w:val="00533A77"/>
    <w:rsid w:val="00535953"/>
    <w:rsid w:val="0054243A"/>
    <w:rsid w:val="00561402"/>
    <w:rsid w:val="00570F5D"/>
    <w:rsid w:val="0058650E"/>
    <w:rsid w:val="0059480C"/>
    <w:rsid w:val="005B63F8"/>
    <w:rsid w:val="005D5C0D"/>
    <w:rsid w:val="005F3410"/>
    <w:rsid w:val="00601617"/>
    <w:rsid w:val="00603C19"/>
    <w:rsid w:val="00616396"/>
    <w:rsid w:val="00625A3D"/>
    <w:rsid w:val="00632397"/>
    <w:rsid w:val="00657DC8"/>
    <w:rsid w:val="0067204A"/>
    <w:rsid w:val="00672247"/>
    <w:rsid w:val="006B0FAB"/>
    <w:rsid w:val="006C6C88"/>
    <w:rsid w:val="006F36BD"/>
    <w:rsid w:val="006F443F"/>
    <w:rsid w:val="007340D1"/>
    <w:rsid w:val="007559A1"/>
    <w:rsid w:val="00767634"/>
    <w:rsid w:val="00776999"/>
    <w:rsid w:val="007A617B"/>
    <w:rsid w:val="007B013A"/>
    <w:rsid w:val="007C0CDC"/>
    <w:rsid w:val="007D2B1A"/>
    <w:rsid w:val="007E2715"/>
    <w:rsid w:val="00820B9E"/>
    <w:rsid w:val="00834193"/>
    <w:rsid w:val="00851012"/>
    <w:rsid w:val="00891661"/>
    <w:rsid w:val="008A344F"/>
    <w:rsid w:val="008B5E29"/>
    <w:rsid w:val="008F0C04"/>
    <w:rsid w:val="00935F0D"/>
    <w:rsid w:val="009943D7"/>
    <w:rsid w:val="009965E4"/>
    <w:rsid w:val="009A3B81"/>
    <w:rsid w:val="009C6014"/>
    <w:rsid w:val="009D2C8E"/>
    <w:rsid w:val="00A10F9B"/>
    <w:rsid w:val="00A218FE"/>
    <w:rsid w:val="00A72BD5"/>
    <w:rsid w:val="00A7751F"/>
    <w:rsid w:val="00A802A8"/>
    <w:rsid w:val="00A8224C"/>
    <w:rsid w:val="00A91C93"/>
    <w:rsid w:val="00A923A7"/>
    <w:rsid w:val="00A949B1"/>
    <w:rsid w:val="00AA318B"/>
    <w:rsid w:val="00AB3ECA"/>
    <w:rsid w:val="00AC0F8E"/>
    <w:rsid w:val="00AC2857"/>
    <w:rsid w:val="00AD7A10"/>
    <w:rsid w:val="00AE28E0"/>
    <w:rsid w:val="00AE5F47"/>
    <w:rsid w:val="00B027BE"/>
    <w:rsid w:val="00B04254"/>
    <w:rsid w:val="00B12B59"/>
    <w:rsid w:val="00B24338"/>
    <w:rsid w:val="00B24F66"/>
    <w:rsid w:val="00B2660E"/>
    <w:rsid w:val="00B348B8"/>
    <w:rsid w:val="00B40630"/>
    <w:rsid w:val="00B7301E"/>
    <w:rsid w:val="00B73437"/>
    <w:rsid w:val="00B86B44"/>
    <w:rsid w:val="00B9463C"/>
    <w:rsid w:val="00BC7C0A"/>
    <w:rsid w:val="00BD5FF2"/>
    <w:rsid w:val="00BD7D9E"/>
    <w:rsid w:val="00C1321B"/>
    <w:rsid w:val="00C52F8C"/>
    <w:rsid w:val="00C82473"/>
    <w:rsid w:val="00C924EE"/>
    <w:rsid w:val="00CA2F44"/>
    <w:rsid w:val="00CC6572"/>
    <w:rsid w:val="00CD6B96"/>
    <w:rsid w:val="00D03C71"/>
    <w:rsid w:val="00D20334"/>
    <w:rsid w:val="00D25EB9"/>
    <w:rsid w:val="00D406B0"/>
    <w:rsid w:val="00D43E7B"/>
    <w:rsid w:val="00D529EA"/>
    <w:rsid w:val="00D55649"/>
    <w:rsid w:val="00D85680"/>
    <w:rsid w:val="00DA72D3"/>
    <w:rsid w:val="00DD3263"/>
    <w:rsid w:val="00DE4989"/>
    <w:rsid w:val="00E337E4"/>
    <w:rsid w:val="00E41F4C"/>
    <w:rsid w:val="00E42CCD"/>
    <w:rsid w:val="00E44B91"/>
    <w:rsid w:val="00E46886"/>
    <w:rsid w:val="00E8448C"/>
    <w:rsid w:val="00E844C6"/>
    <w:rsid w:val="00E94C81"/>
    <w:rsid w:val="00E95E1A"/>
    <w:rsid w:val="00EA079B"/>
    <w:rsid w:val="00EA363A"/>
    <w:rsid w:val="00EA4EA6"/>
    <w:rsid w:val="00EB638D"/>
    <w:rsid w:val="00ED3B26"/>
    <w:rsid w:val="00EF3F2F"/>
    <w:rsid w:val="00F047CB"/>
    <w:rsid w:val="00F06907"/>
    <w:rsid w:val="00F158AB"/>
    <w:rsid w:val="00F22328"/>
    <w:rsid w:val="00F35E89"/>
    <w:rsid w:val="00F408F2"/>
    <w:rsid w:val="00F757BA"/>
    <w:rsid w:val="00F8726B"/>
    <w:rsid w:val="00FA0B6C"/>
    <w:rsid w:val="00FC0CBD"/>
    <w:rsid w:val="00FD1E05"/>
    <w:rsid w:val="00FD2AFB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FE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rFonts w:asciiTheme="minorHAnsi" w:hAnsiTheme="minorHAnsi"/>
      <w:sz w:val="22"/>
      <w:szCs w:val="22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rFonts w:asciiTheme="minorHAnsi" w:hAnsiTheme="minorHAnsi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i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25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E74B5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ser/Desktop/Graduac&#807;a&#771;o/Semestre%203/Engenharia%20de%20Software%202%20/Atividades/Trabalho%20Final%20da%20Disciplina/Trabalho%20-%20Verso&#771;es/Documento%20Especificac&#807;a&#771;o%20de%20Requisitos%20de%20Software/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64B5BE0F-27B1-8C4B-BDF2-E4D78ADC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modelo-documento-especificacao-requisitos-software.dot</Template>
  <TotalTime>254</TotalTime>
  <Pages>14</Pages>
  <Words>4108</Words>
  <Characters>22184</Characters>
  <Application>Microsoft Macintosh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26240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danielgoor@gmail.com</dc:creator>
  <cp:keywords/>
  <dc:description/>
  <cp:lastModifiedBy>danielgoor@gmail.com</cp:lastModifiedBy>
  <cp:revision>171</cp:revision>
  <dcterms:created xsi:type="dcterms:W3CDTF">2021-06-08T18:50:00Z</dcterms:created>
  <dcterms:modified xsi:type="dcterms:W3CDTF">2021-06-18T03:48:00Z</dcterms:modified>
</cp:coreProperties>
</file>