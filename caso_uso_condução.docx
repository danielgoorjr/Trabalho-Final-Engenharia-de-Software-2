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4ECE" w14:textId="77777777" w:rsidR="004B7357" w:rsidRDefault="004B7357">
      <w:pPr>
        <w:pStyle w:val="Ttulo"/>
        <w:jc w:val="right"/>
      </w:pPr>
    </w:p>
    <w:p w14:paraId="111A67B8" w14:textId="77777777" w:rsidR="004B7357" w:rsidRDefault="004B7357">
      <w:pPr>
        <w:pStyle w:val="Ttulo"/>
        <w:jc w:val="right"/>
      </w:pPr>
    </w:p>
    <w:p w14:paraId="39ECB10E" w14:textId="77777777" w:rsidR="004B7357" w:rsidRDefault="004B7357">
      <w:pPr>
        <w:pStyle w:val="Ttulo"/>
        <w:jc w:val="right"/>
      </w:pPr>
    </w:p>
    <w:p w14:paraId="6D7076E6" w14:textId="77777777" w:rsidR="004B7357" w:rsidRDefault="004B7357">
      <w:pPr>
        <w:pStyle w:val="Ttulo"/>
        <w:jc w:val="right"/>
      </w:pPr>
    </w:p>
    <w:p w14:paraId="3F9F014F" w14:textId="15005588" w:rsidR="00E82F43" w:rsidRPr="005D2D82" w:rsidRDefault="00DA6790">
      <w:pPr>
        <w:pStyle w:val="Ttulo"/>
        <w:jc w:val="right"/>
        <w:rPr>
          <w:lang w:val="pt-BR"/>
        </w:rPr>
      </w:pPr>
      <w:r>
        <w:rPr>
          <w:lang w:val="pt-BR"/>
        </w:rPr>
        <w:t>Pizza Pizza Pizza</w:t>
      </w:r>
    </w:p>
    <w:p w14:paraId="5201FEA0" w14:textId="379389FA" w:rsidR="00E82F43" w:rsidRPr="004B7357" w:rsidRDefault="00076D8A">
      <w:pPr>
        <w:pStyle w:val="Ttulo"/>
        <w:jc w:val="right"/>
        <w:rPr>
          <w:lang w:val="pt-BR"/>
        </w:rPr>
      </w:pPr>
      <w:r>
        <w:fldChar w:fldCharType="begin"/>
      </w:r>
      <w:r w:rsidRPr="005D2D82">
        <w:rPr>
          <w:lang w:val="pt-BR"/>
        </w:rPr>
        <w:instrText xml:space="preserve">TITLE  \* MERGEFORMAT </w:instrText>
      </w:r>
      <w:r>
        <w:fldChar w:fldCharType="separate"/>
      </w:r>
      <w:r w:rsidR="005D2D82" w:rsidRPr="005D2D82">
        <w:rPr>
          <w:lang w:val="pt-BR"/>
        </w:rPr>
        <w:t>Especificação de Caso de Uso:</w:t>
      </w:r>
      <w:r>
        <w:fldChar w:fldCharType="end"/>
      </w:r>
      <w:r w:rsidR="004B7357" w:rsidRPr="004B7357">
        <w:rPr>
          <w:lang w:val="pt-BR"/>
        </w:rPr>
        <w:t xml:space="preserve"> </w:t>
      </w:r>
      <w:r w:rsidR="004B7357">
        <w:rPr>
          <w:lang w:val="pt-BR"/>
        </w:rPr>
        <w:t>Fazer pedido</w:t>
      </w:r>
    </w:p>
    <w:p w14:paraId="3192328B" w14:textId="77777777" w:rsidR="00E82F43" w:rsidRPr="005D2D82" w:rsidRDefault="00E82F43">
      <w:pPr>
        <w:pStyle w:val="Ttulo"/>
        <w:jc w:val="right"/>
        <w:rPr>
          <w:lang w:val="pt-BR"/>
        </w:rPr>
      </w:pPr>
    </w:p>
    <w:p w14:paraId="50A9BFFC" w14:textId="32B9C3C5" w:rsidR="00E82F43" w:rsidRPr="004B7357" w:rsidRDefault="00076D8A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1B36F6F3" w14:textId="77777777" w:rsidR="00E82F43" w:rsidRPr="004B7357" w:rsidRDefault="00E82F43">
      <w:pPr>
        <w:rPr>
          <w:lang w:val="pt-BR"/>
        </w:rPr>
      </w:pPr>
    </w:p>
    <w:p w14:paraId="2C971BFD" w14:textId="77777777" w:rsidR="00E82F43" w:rsidRDefault="00E82F43">
      <w:pPr>
        <w:rPr>
          <w:lang w:val="fr-FR"/>
        </w:rPr>
      </w:pPr>
    </w:p>
    <w:p w14:paraId="3C197407" w14:textId="77777777" w:rsidR="00E82F43" w:rsidRDefault="00E82F43">
      <w:pPr>
        <w:pStyle w:val="Corpodetexto"/>
        <w:rPr>
          <w:lang w:val="fr-FR"/>
        </w:rPr>
      </w:pPr>
    </w:p>
    <w:p w14:paraId="37851672" w14:textId="77777777" w:rsidR="00E82F43" w:rsidRDefault="00E82F43">
      <w:pPr>
        <w:pStyle w:val="Corpodetexto"/>
        <w:rPr>
          <w:lang w:val="fr-FR"/>
        </w:rPr>
      </w:pPr>
    </w:p>
    <w:p w14:paraId="07BAEE75" w14:textId="77777777" w:rsidR="00E82F43" w:rsidRDefault="00E82F43">
      <w:pPr>
        <w:rPr>
          <w:lang w:val="fr-FR"/>
        </w:rPr>
        <w:sectPr w:rsidR="00E82F4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295AA638" w14:textId="77777777" w:rsidR="00E82F43" w:rsidRDefault="00076D8A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82F43" w14:paraId="0DEA063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7702A" w14:textId="77777777" w:rsidR="00E82F43" w:rsidRDefault="00076D8A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6A91D" w14:textId="77777777" w:rsidR="00E82F43" w:rsidRDefault="00076D8A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29DAA" w14:textId="77777777" w:rsidR="00E82F43" w:rsidRDefault="00076D8A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784B0" w14:textId="77777777" w:rsidR="00E82F43" w:rsidRDefault="00076D8A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E82F43" w14:paraId="0A1E7BA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D413F" w14:textId="2C7AC8DE" w:rsidR="00E82F43" w:rsidRDefault="00DA6790">
            <w:pPr>
              <w:pStyle w:val="Tabletext"/>
            </w:pPr>
            <w:r>
              <w:rPr>
                <w:lang w:val="pt-BR"/>
              </w:rPr>
              <w:t>15/06/2021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D02DA" w14:textId="1CCFDFDF" w:rsidR="00E82F43" w:rsidRDefault="00DA679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32D6D" w14:textId="15EF4356" w:rsidR="00E82F43" w:rsidRDefault="00DA679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Elaboração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28C55" w14:textId="4715A93B" w:rsidR="00E82F43" w:rsidRDefault="00DA6790">
            <w:pPr>
              <w:pStyle w:val="Tabletext"/>
            </w:pPr>
            <w:r>
              <w:rPr>
                <w:lang w:val="pt-BR"/>
              </w:rPr>
              <w:t>Ana Paula Pacheco</w:t>
            </w:r>
          </w:p>
        </w:tc>
      </w:tr>
      <w:tr w:rsidR="00E82F43" w14:paraId="7064633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9DF20" w14:textId="77777777" w:rsidR="00E82F43" w:rsidRDefault="00E82F4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1B055" w14:textId="77777777" w:rsidR="00E82F43" w:rsidRDefault="00E82F4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68154" w14:textId="77777777" w:rsidR="00E82F43" w:rsidRDefault="00E82F4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C1BD4" w14:textId="77777777" w:rsidR="00E82F43" w:rsidRDefault="00E82F43">
            <w:pPr>
              <w:pStyle w:val="Tabletext"/>
            </w:pPr>
          </w:p>
        </w:tc>
      </w:tr>
      <w:tr w:rsidR="00E82F43" w14:paraId="4823601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0E98" w14:textId="77777777" w:rsidR="00E82F43" w:rsidRDefault="00E82F4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FC059" w14:textId="77777777" w:rsidR="00E82F43" w:rsidRDefault="00E82F4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2FC15" w14:textId="77777777" w:rsidR="00E82F43" w:rsidRDefault="00E82F4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DA518" w14:textId="77777777" w:rsidR="00E82F43" w:rsidRDefault="00E82F43">
            <w:pPr>
              <w:pStyle w:val="Tabletext"/>
            </w:pPr>
          </w:p>
        </w:tc>
      </w:tr>
      <w:tr w:rsidR="00E82F43" w14:paraId="1B0E1EB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AFC93" w14:textId="77777777" w:rsidR="00E82F43" w:rsidRDefault="00E82F43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8442E" w14:textId="77777777" w:rsidR="00E82F43" w:rsidRDefault="00E82F43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C7C12" w14:textId="77777777" w:rsidR="00E82F43" w:rsidRDefault="00E82F43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06C79" w14:textId="77777777" w:rsidR="00E82F43" w:rsidRDefault="00E82F43">
            <w:pPr>
              <w:pStyle w:val="Tabletext"/>
            </w:pPr>
          </w:p>
        </w:tc>
      </w:tr>
    </w:tbl>
    <w:p w14:paraId="07BC6A1C" w14:textId="77777777" w:rsidR="00E82F43" w:rsidRDefault="00E82F43"/>
    <w:p w14:paraId="623F66AC" w14:textId="77777777" w:rsidR="00E82F43" w:rsidRDefault="00076D8A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3552BEA9" w14:textId="64A454FC" w:rsidR="00E82F43" w:rsidRPr="004B7357" w:rsidRDefault="00076D8A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fldChar w:fldCharType="begin"/>
      </w:r>
      <w:r w:rsidRPr="004B7357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 w:rsidRPr="004B7357">
        <w:rPr>
          <w:noProof/>
          <w:snapToGrid/>
          <w:sz w:val="24"/>
          <w:szCs w:val="24"/>
          <w:lang w:val="pt-BR"/>
        </w:rPr>
        <w:tab/>
      </w:r>
      <w:r w:rsidR="00FC301F">
        <w:rPr>
          <w:noProof/>
          <w:lang w:val="pt-BR"/>
        </w:rPr>
        <w:t>Fazer Pedido</w:t>
      </w:r>
      <w:r w:rsidRPr="004B7357">
        <w:rPr>
          <w:noProof/>
          <w:lang w:val="pt-BR"/>
        </w:rPr>
        <w:tab/>
      </w:r>
      <w:r>
        <w:rPr>
          <w:noProof/>
        </w:rPr>
        <w:fldChar w:fldCharType="begin"/>
      </w:r>
      <w:r w:rsidRPr="004B7357">
        <w:rPr>
          <w:noProof/>
          <w:lang w:val="pt-BR"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 w:rsidRPr="004B735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2691BA2" w14:textId="77777777" w:rsidR="00E82F43" w:rsidRPr="004B7357" w:rsidRDefault="00076D8A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4B7357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Breve Descrição</w:t>
      </w:r>
      <w:r w:rsidRPr="004B7357">
        <w:rPr>
          <w:noProof/>
          <w:lang w:val="pt-BR"/>
        </w:rPr>
        <w:tab/>
      </w:r>
      <w:r>
        <w:rPr>
          <w:noProof/>
        </w:rPr>
        <w:fldChar w:fldCharType="begin"/>
      </w:r>
      <w:r w:rsidRPr="004B7357">
        <w:rPr>
          <w:noProof/>
          <w:lang w:val="pt-BR"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 w:rsidRPr="004B735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555DF35" w14:textId="77777777" w:rsidR="00E82F43" w:rsidRPr="004B7357" w:rsidRDefault="00076D8A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 w:rsidRPr="004B7357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de Eventos</w:t>
      </w:r>
      <w:r w:rsidRPr="004B7357">
        <w:rPr>
          <w:noProof/>
          <w:lang w:val="pt-BR"/>
        </w:rPr>
        <w:tab/>
      </w:r>
      <w:r>
        <w:rPr>
          <w:noProof/>
        </w:rPr>
        <w:fldChar w:fldCharType="begin"/>
      </w:r>
      <w:r w:rsidRPr="004B7357">
        <w:rPr>
          <w:noProof/>
          <w:lang w:val="pt-BR"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 w:rsidRPr="004B735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A60C76C" w14:textId="77777777" w:rsidR="00E82F43" w:rsidRPr="004B7357" w:rsidRDefault="00076D8A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2.1</w:t>
      </w:r>
      <w:r w:rsidRPr="004B7357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Básico</w:t>
      </w:r>
      <w:r w:rsidRPr="004B7357">
        <w:rPr>
          <w:noProof/>
          <w:lang w:val="pt-BR"/>
        </w:rPr>
        <w:tab/>
      </w:r>
      <w:r>
        <w:rPr>
          <w:noProof/>
        </w:rPr>
        <w:fldChar w:fldCharType="begin"/>
      </w:r>
      <w:r w:rsidRPr="004B7357">
        <w:rPr>
          <w:noProof/>
          <w:lang w:val="pt-BR"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 w:rsidRPr="004B735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D5D5874" w14:textId="602CCBF5" w:rsidR="00E82F43" w:rsidRPr="00FC301F" w:rsidRDefault="00076D8A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3.</w:t>
      </w:r>
      <w:r w:rsidRPr="004B7357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Requisitos Especiais</w:t>
      </w:r>
      <w:r w:rsidRPr="004B7357">
        <w:rPr>
          <w:noProof/>
          <w:lang w:val="pt-BR"/>
        </w:rPr>
        <w:tab/>
      </w:r>
      <w:r w:rsidR="00FC301F" w:rsidRPr="00FC301F">
        <w:rPr>
          <w:noProof/>
          <w:lang w:val="pt-BR"/>
        </w:rPr>
        <w:t>4</w:t>
      </w:r>
    </w:p>
    <w:p w14:paraId="2B0249E8" w14:textId="77777777" w:rsidR="00FC301F" w:rsidRDefault="00076D8A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3.1</w:t>
      </w:r>
      <w:r w:rsidRPr="004B7357">
        <w:rPr>
          <w:noProof/>
          <w:snapToGrid/>
          <w:sz w:val="24"/>
          <w:szCs w:val="24"/>
          <w:lang w:val="pt-BR"/>
        </w:rPr>
        <w:tab/>
      </w:r>
      <w:r w:rsidR="00FC301F">
        <w:rPr>
          <w:noProof/>
          <w:lang w:val="pt-BR"/>
        </w:rPr>
        <w:t>Uso de forma intuitira</w:t>
      </w:r>
    </w:p>
    <w:p w14:paraId="21171E8D" w14:textId="621D1D31" w:rsidR="00E82F43" w:rsidRPr="00FC301F" w:rsidRDefault="00FC301F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3.2</w:t>
      </w:r>
      <w:r>
        <w:rPr>
          <w:noProof/>
          <w:lang w:val="pt-BR"/>
        </w:rPr>
        <w:tab/>
        <w:t>Agilidade</w:t>
      </w:r>
      <w:r w:rsidR="00076D8A" w:rsidRPr="004B7357">
        <w:rPr>
          <w:noProof/>
          <w:lang w:val="pt-BR"/>
        </w:rPr>
        <w:tab/>
      </w:r>
      <w:r w:rsidRPr="00FC301F">
        <w:rPr>
          <w:noProof/>
          <w:lang w:val="pt-BR"/>
        </w:rPr>
        <w:t>4</w:t>
      </w:r>
    </w:p>
    <w:p w14:paraId="0EFBDAD9" w14:textId="77777777" w:rsidR="00E82F43" w:rsidRPr="004B7357" w:rsidRDefault="00076D8A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4.</w:t>
      </w:r>
      <w:r w:rsidRPr="004B7357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Precondições</w:t>
      </w:r>
      <w:r w:rsidRPr="004B7357">
        <w:rPr>
          <w:noProof/>
          <w:lang w:val="pt-BR"/>
        </w:rPr>
        <w:tab/>
      </w:r>
      <w:r>
        <w:rPr>
          <w:noProof/>
        </w:rPr>
        <w:fldChar w:fldCharType="begin"/>
      </w:r>
      <w:r w:rsidRPr="004B7357">
        <w:rPr>
          <w:noProof/>
          <w:lang w:val="pt-BR"/>
        </w:rPr>
        <w:instrText xml:space="preserve"> PAGEREF _Toc18208184 \h </w:instrText>
      </w:r>
      <w:r>
        <w:rPr>
          <w:noProof/>
        </w:rPr>
      </w:r>
      <w:r>
        <w:rPr>
          <w:noProof/>
        </w:rPr>
        <w:fldChar w:fldCharType="separate"/>
      </w:r>
      <w:r w:rsidRPr="004B73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F075F37" w14:textId="644A8B53" w:rsidR="00E82F43" w:rsidRPr="004B7357" w:rsidRDefault="00076D8A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4.1</w:t>
      </w:r>
      <w:r w:rsidRPr="004B7357">
        <w:rPr>
          <w:noProof/>
          <w:snapToGrid/>
          <w:sz w:val="24"/>
          <w:szCs w:val="24"/>
          <w:lang w:val="pt-BR"/>
        </w:rPr>
        <w:tab/>
      </w:r>
      <w:r w:rsidR="00FC301F">
        <w:rPr>
          <w:noProof/>
          <w:lang w:val="pt-BR"/>
        </w:rPr>
        <w:t>Sistema operacional Windows</w:t>
      </w:r>
      <w:r w:rsidRPr="004B7357">
        <w:rPr>
          <w:noProof/>
          <w:lang w:val="pt-BR"/>
        </w:rPr>
        <w:tab/>
      </w:r>
      <w:r>
        <w:rPr>
          <w:noProof/>
        </w:rPr>
        <w:fldChar w:fldCharType="begin"/>
      </w:r>
      <w:r w:rsidRPr="004B7357">
        <w:rPr>
          <w:noProof/>
          <w:lang w:val="pt-BR"/>
        </w:rPr>
        <w:instrText xml:space="preserve"> PAGEREF _Toc18208185 \h </w:instrText>
      </w:r>
      <w:r>
        <w:rPr>
          <w:noProof/>
        </w:rPr>
      </w:r>
      <w:r>
        <w:rPr>
          <w:noProof/>
        </w:rPr>
        <w:fldChar w:fldCharType="separate"/>
      </w:r>
      <w:r w:rsidRPr="004B73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8DCBD84" w14:textId="77777777" w:rsidR="00E82F43" w:rsidRPr="004B7357" w:rsidRDefault="00076D8A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5.</w:t>
      </w:r>
      <w:r w:rsidRPr="004B7357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Pós-condições</w:t>
      </w:r>
      <w:r w:rsidRPr="004B7357">
        <w:rPr>
          <w:noProof/>
          <w:lang w:val="pt-BR"/>
        </w:rPr>
        <w:tab/>
      </w:r>
      <w:r>
        <w:rPr>
          <w:noProof/>
        </w:rPr>
        <w:fldChar w:fldCharType="begin"/>
      </w:r>
      <w:r w:rsidRPr="004B7357">
        <w:rPr>
          <w:noProof/>
          <w:lang w:val="pt-BR"/>
        </w:rPr>
        <w:instrText xml:space="preserve"> PAGEREF _Toc18208186 \h </w:instrText>
      </w:r>
      <w:r>
        <w:rPr>
          <w:noProof/>
        </w:rPr>
      </w:r>
      <w:r>
        <w:rPr>
          <w:noProof/>
        </w:rPr>
        <w:fldChar w:fldCharType="separate"/>
      </w:r>
      <w:r w:rsidRPr="004B73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218335E" w14:textId="119403B5" w:rsidR="00E82F43" w:rsidRPr="004B7357" w:rsidRDefault="00076D8A" w:rsidP="00FC301F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5.1</w:t>
      </w:r>
      <w:r w:rsidRPr="004B7357">
        <w:rPr>
          <w:noProof/>
          <w:snapToGrid/>
          <w:sz w:val="24"/>
          <w:szCs w:val="24"/>
          <w:lang w:val="pt-BR"/>
        </w:rPr>
        <w:tab/>
      </w:r>
      <w:r w:rsidR="00FC301F">
        <w:rPr>
          <w:noProof/>
          <w:lang w:val="pt-BR"/>
        </w:rPr>
        <w:t>Operações realizadas e salvas</w:t>
      </w:r>
      <w:r w:rsidRPr="004B7357">
        <w:rPr>
          <w:noProof/>
          <w:lang w:val="pt-BR"/>
        </w:rPr>
        <w:tab/>
      </w:r>
      <w:r>
        <w:rPr>
          <w:noProof/>
        </w:rPr>
        <w:fldChar w:fldCharType="begin"/>
      </w:r>
      <w:r w:rsidRPr="004B7357">
        <w:rPr>
          <w:noProof/>
          <w:lang w:val="pt-BR"/>
        </w:rPr>
        <w:instrText xml:space="preserve"> PAGEREF _Toc18208187 \h </w:instrText>
      </w:r>
      <w:r>
        <w:rPr>
          <w:noProof/>
        </w:rPr>
      </w:r>
      <w:r>
        <w:rPr>
          <w:noProof/>
        </w:rPr>
        <w:fldChar w:fldCharType="separate"/>
      </w:r>
      <w:r w:rsidRPr="004B73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5775666" w14:textId="55E0F973" w:rsidR="00E82F43" w:rsidRPr="005D2D82" w:rsidRDefault="00076D8A">
      <w:pPr>
        <w:pStyle w:val="Ttulo"/>
        <w:rPr>
          <w:lang w:val="pt-BR"/>
        </w:rPr>
      </w:pPr>
      <w:r>
        <w:fldChar w:fldCharType="end"/>
      </w:r>
      <w:r w:rsidRPr="005D2D82">
        <w:rPr>
          <w:lang w:val="pt-BR"/>
        </w:rPr>
        <w:br w:type="page"/>
      </w:r>
      <w:r>
        <w:lastRenderedPageBreak/>
        <w:fldChar w:fldCharType="begin"/>
      </w:r>
      <w:r w:rsidRPr="005D2D82">
        <w:rPr>
          <w:lang w:val="pt-BR"/>
        </w:rPr>
        <w:instrText xml:space="preserve">TITLE  \* MERGEFORMAT </w:instrText>
      </w:r>
      <w:r>
        <w:fldChar w:fldCharType="separate"/>
      </w:r>
      <w:r w:rsidR="005D2D82" w:rsidRPr="005D2D82">
        <w:rPr>
          <w:lang w:val="pt-BR"/>
        </w:rPr>
        <w:t xml:space="preserve">Especificação de Caso de Uso: </w:t>
      </w:r>
      <w:r w:rsidR="00E14061">
        <w:rPr>
          <w:lang w:val="pt-BR"/>
        </w:rPr>
        <w:t>Fazer Pedido</w:t>
      </w:r>
      <w:r>
        <w:fldChar w:fldCharType="end"/>
      </w:r>
      <w:bookmarkStart w:id="0" w:name="_Toc425054503"/>
      <w:bookmarkStart w:id="1" w:name="_Toc423410237"/>
      <w:r w:rsidRPr="005D2D82">
        <w:rPr>
          <w:lang w:val="pt-BR"/>
        </w:rPr>
        <w:t xml:space="preserve"> </w:t>
      </w:r>
      <w:bookmarkEnd w:id="0"/>
      <w:bookmarkEnd w:id="1"/>
    </w:p>
    <w:p w14:paraId="1E3A31D7" w14:textId="77777777" w:rsidR="00E82F43" w:rsidRPr="005D2D82" w:rsidRDefault="00E82F43">
      <w:pPr>
        <w:pStyle w:val="InfoBlue"/>
        <w:rPr>
          <w:lang w:val="pt-BR"/>
        </w:rPr>
      </w:pPr>
    </w:p>
    <w:p w14:paraId="0A8E48BD" w14:textId="7FCB9D63" w:rsidR="00E82F43" w:rsidRDefault="00E14061">
      <w:pPr>
        <w:pStyle w:val="Ttulo1"/>
        <w:ind w:left="1080" w:hanging="360"/>
      </w:pPr>
      <w:bookmarkStart w:id="2" w:name="_Toc425054504"/>
      <w:bookmarkStart w:id="3" w:name="_Toc423410238"/>
      <w:r>
        <w:rPr>
          <w:lang w:val="pt-BR"/>
        </w:rPr>
        <w:t>Fazer Pedido</w:t>
      </w:r>
    </w:p>
    <w:p w14:paraId="0F8938EE" w14:textId="77777777" w:rsidR="00E82F43" w:rsidRDefault="00076D8A">
      <w:pPr>
        <w:pStyle w:val="Ttulo2"/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14:paraId="60991EF0" w14:textId="3ACC2F1B" w:rsidR="00E14061" w:rsidRPr="00E14061" w:rsidRDefault="00E14061" w:rsidP="00FC301F">
      <w:pPr>
        <w:pStyle w:val="Corpodetexto"/>
        <w:jc w:val="both"/>
        <w:rPr>
          <w:lang w:val="pt-BR"/>
        </w:rPr>
      </w:pPr>
      <w:r>
        <w:rPr>
          <w:lang w:val="pt-BR"/>
        </w:rPr>
        <w:t>O caso de uso descreve a coleta de informações referente à identificação do cliente e endereço, produtos a serem solicitados, tipo de pagamento e total a ser recebido pelo negócio referente à compra realizada.</w:t>
      </w:r>
    </w:p>
    <w:p w14:paraId="72522D9B" w14:textId="77777777" w:rsidR="00E82F43" w:rsidRDefault="00076D8A" w:rsidP="00FC301F">
      <w:pPr>
        <w:pStyle w:val="Ttulo1"/>
        <w:widowControl/>
        <w:ind w:left="1080" w:hanging="360"/>
        <w:jc w:val="both"/>
        <w:rPr>
          <w:lang w:val="fr-FR"/>
        </w:rPr>
      </w:pPr>
      <w:bookmarkStart w:id="5" w:name="_Toc425054505"/>
      <w:bookmarkStart w:id="6" w:name="_Toc423410239"/>
      <w:bookmarkStart w:id="7" w:name="_Toc18208177"/>
      <w:r>
        <w:rPr>
          <w:lang w:val="pt-BR"/>
        </w:rPr>
        <w:t>Fluxo de Eventos</w:t>
      </w:r>
      <w:bookmarkEnd w:id="5"/>
      <w:bookmarkEnd w:id="6"/>
      <w:bookmarkEnd w:id="7"/>
    </w:p>
    <w:p w14:paraId="55AC977B" w14:textId="77777777" w:rsidR="00E82F43" w:rsidRDefault="00076D8A" w:rsidP="00FC301F">
      <w:pPr>
        <w:pStyle w:val="Ttulo2"/>
        <w:widowControl/>
        <w:jc w:val="both"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14:paraId="387CDAC2" w14:textId="3B8D2127" w:rsidR="004B7357" w:rsidRDefault="004B7357" w:rsidP="00FC301F">
      <w:pPr>
        <w:pStyle w:val="Corpodetexto"/>
        <w:jc w:val="both"/>
        <w:rPr>
          <w:lang w:val="pt-BR"/>
        </w:rPr>
      </w:pPr>
      <w:r>
        <w:rPr>
          <w:lang w:val="pt-BR"/>
        </w:rPr>
        <w:t>O caso de uso “fazer pedido” envolve a interação do atendente/recepcionista com o sistema e visa captar de forma mais eficiente possível as informações de identificação de cliente, produtos que deseja e quanto e como pagar.</w:t>
      </w:r>
    </w:p>
    <w:p w14:paraId="303DA591" w14:textId="7CAC1691" w:rsidR="004B7357" w:rsidRDefault="004B7357" w:rsidP="00FC301F">
      <w:pPr>
        <w:pStyle w:val="Corpodetexto"/>
        <w:jc w:val="both"/>
        <w:rPr>
          <w:lang w:val="pt-BR"/>
        </w:rPr>
      </w:pPr>
      <w:r>
        <w:rPr>
          <w:lang w:val="pt-BR"/>
        </w:rPr>
        <w:t>A cada novo pedido o atendente/recepcionista deverá informar nome do cliente, endereço, telefone, quais itens deseja comprar e o tipo de pagamento. O software, então, calculará a taxa de entrega baseado no endereço informado, o preço das pizzas incluídas no pedido e o total a ser pago pelo cliente.</w:t>
      </w:r>
    </w:p>
    <w:p w14:paraId="70EAA5B2" w14:textId="444BD346" w:rsidR="00D66EC3" w:rsidRPr="00D66EC3" w:rsidRDefault="00D66EC3" w:rsidP="00D66EC3">
      <w:pPr>
        <w:pStyle w:val="Corpodetexto"/>
        <w:jc w:val="center"/>
        <w:rPr>
          <w:lang w:val="pt-BR"/>
        </w:rPr>
      </w:pPr>
      <w:r>
        <w:pict w14:anchorId="3110B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75.75pt">
            <v:imagedata r:id="rId8" o:title=""/>
          </v:shape>
        </w:pict>
      </w:r>
    </w:p>
    <w:p w14:paraId="7F9AA816" w14:textId="77777777" w:rsidR="00E82F43" w:rsidRDefault="00076D8A">
      <w:pPr>
        <w:pStyle w:val="Ttulo1"/>
        <w:ind w:left="1080" w:hanging="360"/>
        <w:rPr>
          <w:sz w:val="24"/>
          <w:szCs w:val="24"/>
          <w:lang w:val="fr-FR"/>
        </w:rPr>
      </w:pPr>
      <w:bookmarkStart w:id="11" w:name="_Toc425054510"/>
      <w:bookmarkStart w:id="12" w:name="_Toc423410251"/>
      <w:bookmarkStart w:id="13" w:name="_Toc18208182"/>
      <w:r>
        <w:rPr>
          <w:sz w:val="24"/>
          <w:szCs w:val="24"/>
          <w:lang w:val="pt-BR"/>
        </w:rPr>
        <w:t>Requisitos Especiais</w:t>
      </w:r>
      <w:bookmarkEnd w:id="11"/>
      <w:bookmarkEnd w:id="12"/>
      <w:bookmarkEnd w:id="13"/>
    </w:p>
    <w:p w14:paraId="4839FF89" w14:textId="6D3BFDB1" w:rsidR="004B7357" w:rsidRDefault="004B7357" w:rsidP="00FC301F">
      <w:pPr>
        <w:pStyle w:val="Corpodetexto"/>
        <w:jc w:val="both"/>
        <w:rPr>
          <w:lang w:val="pt-BR"/>
        </w:rPr>
      </w:pPr>
      <w:r>
        <w:rPr>
          <w:lang w:val="pt-BR"/>
        </w:rPr>
        <w:t>O software deve ser intuitivo, de forma a facilitar o entendimento do atendente/recepcionista quando este interage com o cliente e inclui os dados, para que o propósito de se atingir um atendimento mais rápido seja alcançado.</w:t>
      </w:r>
    </w:p>
    <w:p w14:paraId="623F7F4F" w14:textId="279B95AD" w:rsidR="004B7357" w:rsidRDefault="004B7357" w:rsidP="00FC301F">
      <w:pPr>
        <w:pStyle w:val="Corpodetexto"/>
        <w:jc w:val="both"/>
        <w:rPr>
          <w:lang w:val="pt-BR"/>
        </w:rPr>
      </w:pPr>
      <w:r>
        <w:rPr>
          <w:lang w:val="pt-BR"/>
        </w:rPr>
        <w:t>Outro requisito que se espera da solução é que seu desempenho seja ágil, de modo que o operador não precise esperar para incluir uma nova informação ou para finalizar o pedido.</w:t>
      </w:r>
    </w:p>
    <w:p w14:paraId="6462D670" w14:textId="77777777" w:rsidR="004B7357" w:rsidRPr="004B7357" w:rsidRDefault="004B7357" w:rsidP="00FC301F">
      <w:pPr>
        <w:pStyle w:val="Corpodetexto"/>
        <w:jc w:val="both"/>
        <w:rPr>
          <w:lang w:val="pt-BR"/>
        </w:rPr>
      </w:pPr>
    </w:p>
    <w:p w14:paraId="0FDAE9A4" w14:textId="397D8E47" w:rsidR="00E82F43" w:rsidRDefault="005445E7" w:rsidP="00FC301F">
      <w:pPr>
        <w:pStyle w:val="Ttulo2"/>
        <w:widowControl/>
        <w:jc w:val="both"/>
        <w:rPr>
          <w:lang w:val="pt-BR"/>
        </w:rPr>
      </w:pPr>
      <w:r>
        <w:rPr>
          <w:lang w:val="pt-BR"/>
        </w:rPr>
        <w:t>Uso de forma intuitiva</w:t>
      </w:r>
    </w:p>
    <w:p w14:paraId="20C7FF67" w14:textId="18818E91" w:rsidR="005445E7" w:rsidRDefault="005445E7" w:rsidP="00FC301F">
      <w:pPr>
        <w:ind w:left="720"/>
        <w:jc w:val="both"/>
        <w:rPr>
          <w:lang w:val="pt-BR"/>
        </w:rPr>
      </w:pPr>
      <w:r>
        <w:rPr>
          <w:lang w:val="pt-BR"/>
        </w:rPr>
        <w:t xml:space="preserve">Utilizar o software de forma intuitiva é um atributo de usabilidade e de extrema importância para que o ator registre as informações do pedido </w:t>
      </w:r>
      <w:r w:rsidR="00574483">
        <w:rPr>
          <w:lang w:val="pt-BR"/>
        </w:rPr>
        <w:t xml:space="preserve">de </w:t>
      </w:r>
      <w:r>
        <w:rPr>
          <w:lang w:val="pt-BR"/>
        </w:rPr>
        <w:t xml:space="preserve">maneira rápida e eficiente. </w:t>
      </w:r>
    </w:p>
    <w:p w14:paraId="38596631" w14:textId="7CC3301A" w:rsidR="005445E7" w:rsidRDefault="005445E7" w:rsidP="00FC301F">
      <w:pPr>
        <w:ind w:left="720"/>
        <w:jc w:val="both"/>
        <w:rPr>
          <w:lang w:val="pt-BR"/>
        </w:rPr>
      </w:pPr>
      <w:r>
        <w:rPr>
          <w:lang w:val="pt-BR"/>
        </w:rPr>
        <w:t xml:space="preserve">Para isto, a cada campo preenchido, o sistema permitirá a mudança do cursor para preenchimento do próximo </w:t>
      </w:r>
      <w:r w:rsidR="00384264">
        <w:rPr>
          <w:lang w:val="pt-BR"/>
        </w:rPr>
        <w:t>camp</w:t>
      </w:r>
      <w:r>
        <w:rPr>
          <w:lang w:val="pt-BR"/>
        </w:rPr>
        <w:t xml:space="preserve">o ao pressionar enter ou tab. </w:t>
      </w:r>
    </w:p>
    <w:p w14:paraId="671957F8" w14:textId="77777777" w:rsidR="00384264" w:rsidRPr="005445E7" w:rsidRDefault="00384264" w:rsidP="00FC301F">
      <w:pPr>
        <w:ind w:left="720"/>
        <w:jc w:val="both"/>
        <w:rPr>
          <w:lang w:val="pt-BR"/>
        </w:rPr>
      </w:pPr>
    </w:p>
    <w:p w14:paraId="00B779F4" w14:textId="47A29BCD" w:rsidR="00384264" w:rsidRDefault="005445E7" w:rsidP="00FC301F">
      <w:pPr>
        <w:pStyle w:val="Ttulo2"/>
        <w:widowControl/>
        <w:jc w:val="both"/>
        <w:rPr>
          <w:lang w:val="pt-BR"/>
        </w:rPr>
      </w:pPr>
      <w:r>
        <w:rPr>
          <w:lang w:val="pt-BR"/>
        </w:rPr>
        <w:t>Agilidade</w:t>
      </w:r>
    </w:p>
    <w:p w14:paraId="443FEF8C" w14:textId="3D470281" w:rsidR="00384264" w:rsidRDefault="00384264" w:rsidP="00FC301F">
      <w:pPr>
        <w:ind w:left="720"/>
        <w:jc w:val="both"/>
        <w:rPr>
          <w:lang w:val="pt-BR"/>
        </w:rPr>
      </w:pPr>
      <w:r>
        <w:rPr>
          <w:lang w:val="pt-BR"/>
        </w:rPr>
        <w:t>A agilidade, requisito não funcional de desempenho, será importante para garantir a rapidez com que os registros são armazenados e registrados, conforme é exigida maior capacidade de memória a cada nova inse</w:t>
      </w:r>
      <w:r w:rsidR="00574483">
        <w:rPr>
          <w:lang w:val="pt-BR"/>
        </w:rPr>
        <w:t>r</w:t>
      </w:r>
      <w:r>
        <w:rPr>
          <w:lang w:val="pt-BR"/>
        </w:rPr>
        <w:t>ção.</w:t>
      </w:r>
    </w:p>
    <w:p w14:paraId="7FDE69F6" w14:textId="77777777" w:rsidR="00384264" w:rsidRPr="00384264" w:rsidRDefault="00384264" w:rsidP="00384264">
      <w:pPr>
        <w:ind w:left="720"/>
        <w:rPr>
          <w:lang w:val="pt-BR"/>
        </w:rPr>
      </w:pPr>
    </w:p>
    <w:p w14:paraId="5C41F472" w14:textId="77777777" w:rsidR="00E82F43" w:rsidRPr="00384264" w:rsidRDefault="00E82F43">
      <w:pPr>
        <w:rPr>
          <w:lang w:val="pt-BR"/>
        </w:rPr>
      </w:pPr>
    </w:p>
    <w:p w14:paraId="694B9845" w14:textId="77777777" w:rsidR="00E82F43" w:rsidRDefault="00076D8A">
      <w:pPr>
        <w:pStyle w:val="Ttulo1"/>
        <w:widowControl/>
        <w:ind w:left="1080" w:hanging="360"/>
        <w:rPr>
          <w:sz w:val="24"/>
          <w:szCs w:val="24"/>
        </w:rPr>
      </w:pPr>
      <w:bookmarkStart w:id="14" w:name="_Toc425054512"/>
      <w:bookmarkStart w:id="15" w:name="_Toc423410253"/>
      <w:bookmarkStart w:id="16" w:name="_Toc18208184"/>
      <w:r>
        <w:rPr>
          <w:sz w:val="24"/>
          <w:szCs w:val="24"/>
          <w:lang w:val="pt-BR"/>
        </w:rPr>
        <w:lastRenderedPageBreak/>
        <w:t>Precondições</w:t>
      </w:r>
      <w:bookmarkEnd w:id="14"/>
      <w:bookmarkEnd w:id="15"/>
      <w:bookmarkEnd w:id="16"/>
    </w:p>
    <w:p w14:paraId="4CCEDE95" w14:textId="771D33E3" w:rsidR="00E82F43" w:rsidRDefault="00384264">
      <w:pPr>
        <w:pStyle w:val="Ttulo2"/>
        <w:widowControl/>
        <w:rPr>
          <w:lang w:val="pt-BR"/>
        </w:rPr>
      </w:pPr>
      <w:bookmarkStart w:id="17" w:name="_Toc425054513"/>
      <w:bookmarkStart w:id="18" w:name="_Toc423410254"/>
      <w:bookmarkStart w:id="19" w:name="_Toc18208185"/>
      <w:r>
        <w:rPr>
          <w:lang w:val="pt-BR"/>
        </w:rPr>
        <w:t>Sistema Operacional Windows</w:t>
      </w:r>
      <w:bookmarkEnd w:id="17"/>
      <w:bookmarkEnd w:id="18"/>
      <w:bookmarkEnd w:id="19"/>
    </w:p>
    <w:p w14:paraId="365C8706" w14:textId="4C5C77BB" w:rsidR="00384264" w:rsidRDefault="00384264" w:rsidP="00FC301F">
      <w:pPr>
        <w:ind w:left="720"/>
        <w:jc w:val="both"/>
        <w:rPr>
          <w:lang w:val="pt-BR"/>
        </w:rPr>
      </w:pPr>
      <w:r>
        <w:rPr>
          <w:lang w:val="pt-BR"/>
        </w:rPr>
        <w:t>Conforme informado pelo proprietário, o negócio conta com um computador operando com sistema operacional Windows e, a partir desta informação, desenvolveu-se um solução compatível com este ambiente.</w:t>
      </w:r>
    </w:p>
    <w:p w14:paraId="126A1BE6" w14:textId="77777777" w:rsidR="00384264" w:rsidRPr="00384264" w:rsidRDefault="00384264" w:rsidP="00384264">
      <w:pPr>
        <w:ind w:left="720"/>
        <w:rPr>
          <w:lang w:val="pt-BR"/>
        </w:rPr>
      </w:pPr>
    </w:p>
    <w:p w14:paraId="373DE175" w14:textId="77777777" w:rsidR="00E82F43" w:rsidRDefault="00076D8A">
      <w:pPr>
        <w:pStyle w:val="Ttulo1"/>
        <w:widowControl/>
        <w:ind w:left="1080" w:hanging="360"/>
        <w:rPr>
          <w:sz w:val="24"/>
          <w:szCs w:val="24"/>
        </w:rPr>
      </w:pPr>
      <w:bookmarkStart w:id="20" w:name="_Toc425054514"/>
      <w:bookmarkStart w:id="21" w:name="_Toc423410255"/>
      <w:bookmarkStart w:id="22" w:name="_Toc18208186"/>
      <w:r>
        <w:rPr>
          <w:sz w:val="24"/>
          <w:szCs w:val="24"/>
          <w:lang w:val="pt-BR"/>
        </w:rPr>
        <w:t>Pós-condições</w:t>
      </w:r>
      <w:bookmarkEnd w:id="20"/>
      <w:bookmarkEnd w:id="21"/>
      <w:bookmarkEnd w:id="22"/>
    </w:p>
    <w:p w14:paraId="626886E9" w14:textId="540EE851" w:rsidR="00E82F43" w:rsidRDefault="00384264">
      <w:pPr>
        <w:pStyle w:val="Ttulo2"/>
        <w:widowControl/>
        <w:rPr>
          <w:lang w:val="pt-BR"/>
        </w:rPr>
      </w:pPr>
      <w:bookmarkStart w:id="23" w:name="_Toc425054515"/>
      <w:bookmarkStart w:id="24" w:name="_Toc423410256"/>
      <w:bookmarkStart w:id="25" w:name="_Toc18208187"/>
      <w:r>
        <w:rPr>
          <w:lang w:val="pt-BR"/>
        </w:rPr>
        <w:t>Operações realizadas e salvas</w:t>
      </w:r>
      <w:bookmarkEnd w:id="23"/>
      <w:bookmarkEnd w:id="24"/>
      <w:bookmarkEnd w:id="25"/>
    </w:p>
    <w:p w14:paraId="1785576B" w14:textId="6293B290" w:rsidR="005D2D82" w:rsidRPr="004B7357" w:rsidRDefault="00384264" w:rsidP="00FC301F">
      <w:pPr>
        <w:ind w:left="720"/>
        <w:jc w:val="both"/>
        <w:rPr>
          <w:lang w:val="pt-BR"/>
        </w:rPr>
      </w:pPr>
      <w:r>
        <w:rPr>
          <w:lang w:val="pt-BR"/>
        </w:rPr>
        <w:t xml:space="preserve">Após um dia de atendimentos do Pizza Pizza Pizza, o software deverá salvar todos os atendimentos realizados e estes farão parte </w:t>
      </w:r>
      <w:r w:rsidR="00CE5055">
        <w:rPr>
          <w:lang w:val="pt-BR"/>
        </w:rPr>
        <w:t>de um banco de dados para consultas posteriores tão logo sejam finalizados. Então, a cada novo atendimento, um novo dado será encontrado no banco de dados do cliente.</w:t>
      </w:r>
    </w:p>
    <w:sectPr w:rsidR="005D2D82" w:rsidRPr="004B7357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F0AA7" w14:textId="77777777" w:rsidR="00091D96" w:rsidRDefault="00091D96">
      <w:pPr>
        <w:spacing w:line="240" w:lineRule="auto"/>
      </w:pPr>
      <w:r>
        <w:separator/>
      </w:r>
    </w:p>
  </w:endnote>
  <w:endnote w:type="continuationSeparator" w:id="0">
    <w:p w14:paraId="500D8F58" w14:textId="77777777" w:rsidR="00091D96" w:rsidRDefault="00091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2F43" w14:paraId="47D7094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7D3971" w14:textId="77777777" w:rsidR="00E82F43" w:rsidRDefault="00076D8A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117C50" w14:textId="1C978E04" w:rsidR="00E82F43" w:rsidRDefault="00076D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FC301F">
            <w:t>Fatec Factory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B735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DB0838" w14:textId="77777777" w:rsidR="00E82F43" w:rsidRDefault="00076D8A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F8B1CAB" w14:textId="77777777" w:rsidR="00E82F43" w:rsidRDefault="00E82F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6C365" w14:textId="77777777" w:rsidR="00091D96" w:rsidRDefault="00091D96">
      <w:pPr>
        <w:spacing w:line="240" w:lineRule="auto"/>
      </w:pPr>
      <w:r>
        <w:separator/>
      </w:r>
    </w:p>
  </w:footnote>
  <w:footnote w:type="continuationSeparator" w:id="0">
    <w:p w14:paraId="477AA753" w14:textId="77777777" w:rsidR="00091D96" w:rsidRDefault="00091D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70EFC" w14:textId="77777777" w:rsidR="00E82F43" w:rsidRDefault="00E82F43">
    <w:pPr>
      <w:rPr>
        <w:sz w:val="24"/>
        <w:szCs w:val="24"/>
      </w:rPr>
    </w:pPr>
  </w:p>
  <w:p w14:paraId="4CC69C75" w14:textId="77777777" w:rsidR="00E82F43" w:rsidRDefault="00E82F43">
    <w:pPr>
      <w:pBdr>
        <w:top w:val="single" w:sz="6" w:space="1" w:color="auto"/>
      </w:pBdr>
      <w:rPr>
        <w:sz w:val="24"/>
        <w:szCs w:val="24"/>
      </w:rPr>
    </w:pPr>
  </w:p>
  <w:p w14:paraId="7A6D1635" w14:textId="71116DB8" w:rsidR="00E82F43" w:rsidRDefault="00DA679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Fatec Factory</w:t>
    </w:r>
  </w:p>
  <w:p w14:paraId="45F9EA10" w14:textId="77777777" w:rsidR="00E82F43" w:rsidRDefault="00E82F43">
    <w:pPr>
      <w:pBdr>
        <w:bottom w:val="single" w:sz="6" w:space="1" w:color="auto"/>
      </w:pBdr>
      <w:jc w:val="right"/>
      <w:rPr>
        <w:sz w:val="24"/>
        <w:szCs w:val="24"/>
      </w:rPr>
    </w:pPr>
  </w:p>
  <w:p w14:paraId="1F953690" w14:textId="77777777" w:rsidR="00E82F43" w:rsidRDefault="00E82F4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2F43" w14:paraId="51FC966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612C2D" w14:textId="4494D4D0" w:rsidR="00E82F43" w:rsidRDefault="00DA6790">
          <w:pPr>
            <w:pStyle w:val="Cabealho"/>
            <w:tabs>
              <w:tab w:val="clear" w:pos="4320"/>
              <w:tab w:val="clear" w:pos="8640"/>
            </w:tabs>
          </w:pPr>
          <w:r>
            <w:t>Pizza Pizza Pizza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7E89DDB" w14:textId="3548C419" w:rsidR="00E82F43" w:rsidRDefault="00076D8A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DA6790">
            <w:t>1</w:t>
          </w:r>
          <w:r>
            <w:t>.0</w:t>
          </w:r>
        </w:p>
      </w:tc>
    </w:tr>
    <w:tr w:rsidR="00E82F43" w14:paraId="2DE1207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3B275" w14:textId="47786FCC" w:rsidR="00E82F43" w:rsidRPr="00DA6790" w:rsidRDefault="00076D8A">
          <w:pPr>
            <w:rPr>
              <w:lang w:val="pt-BR"/>
            </w:rPr>
          </w:pPr>
          <w:r>
            <w:fldChar w:fldCharType="begin"/>
          </w:r>
          <w:r w:rsidRPr="005D2D82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5D2D82" w:rsidRPr="005D2D82">
            <w:rPr>
              <w:lang w:val="pt-BR"/>
            </w:rPr>
            <w:t>Especificação de Caso de Uso:</w:t>
          </w:r>
          <w:r>
            <w:fldChar w:fldCharType="end"/>
          </w:r>
          <w:r w:rsidR="00DA6790" w:rsidRPr="00DA6790">
            <w:rPr>
              <w:lang w:val="pt-BR"/>
            </w:rPr>
            <w:t xml:space="preserve"> </w:t>
          </w:r>
          <w:r w:rsidR="00DA6790">
            <w:rPr>
              <w:lang w:val="pt-BR"/>
            </w:rPr>
            <w:t>Fazer Pedido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820AB3" w14:textId="0007E4F3" w:rsidR="00E82F43" w:rsidRDefault="00076D8A">
          <w:r w:rsidRPr="005D2D82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DA6790">
            <w:rPr>
              <w:lang w:val="pt-BR"/>
            </w:rPr>
            <w:t>15/06/2021</w:t>
          </w:r>
        </w:p>
      </w:tc>
    </w:tr>
    <w:tr w:rsidR="00E82F43" w14:paraId="3C5554D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A81C60" w14:textId="77777777" w:rsidR="00E82F43" w:rsidRDefault="00076D8A">
          <w:r>
            <w:rPr>
              <w:lang w:val="pt-BR"/>
            </w:rPr>
            <w:t>&lt;identificador do documento&gt;</w:t>
          </w:r>
        </w:p>
      </w:tc>
    </w:tr>
  </w:tbl>
  <w:p w14:paraId="30A5486D" w14:textId="77777777" w:rsidR="00E82F43" w:rsidRDefault="00E82F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8917AA"/>
    <w:multiLevelType w:val="multilevel"/>
    <w:tmpl w:val="22127A2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D82"/>
    <w:rsid w:val="00076D8A"/>
    <w:rsid w:val="00091D96"/>
    <w:rsid w:val="00384264"/>
    <w:rsid w:val="004B7357"/>
    <w:rsid w:val="005445E7"/>
    <w:rsid w:val="00574483"/>
    <w:rsid w:val="005D2D82"/>
    <w:rsid w:val="00B16A61"/>
    <w:rsid w:val="00CE5055"/>
    <w:rsid w:val="00D66EC3"/>
    <w:rsid w:val="00DA6790"/>
    <w:rsid w:val="00E14061"/>
    <w:rsid w:val="00E82F43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55F0A2"/>
  <w15:chartTrackingRefBased/>
  <w15:docId w15:val="{9797AFF5-D34A-443D-AC45-0D3011F7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ADS\3&#186;%20SEM\Eng%20de%20Software%20II\Trabalho%20Final_Documentos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355</TotalTime>
  <Pages>5</Pages>
  <Words>497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Usuario</dc:creator>
  <cp:keywords/>
  <dc:description/>
  <cp:lastModifiedBy>ANA PAULA MACHADO PACHECO</cp:lastModifiedBy>
  <cp:revision>5</cp:revision>
  <dcterms:created xsi:type="dcterms:W3CDTF">2021-06-14T01:21:00Z</dcterms:created>
  <dcterms:modified xsi:type="dcterms:W3CDTF">2021-06-17T01:02:00Z</dcterms:modified>
</cp:coreProperties>
</file>