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4AA1" w14:textId="45002B17" w:rsidR="0001609F" w:rsidRPr="00AD248F" w:rsidRDefault="00E6554C">
      <w:pPr>
        <w:pStyle w:val="Ttulo"/>
        <w:jc w:val="right"/>
        <w:rPr>
          <w:lang w:val="pt-BR"/>
        </w:rPr>
      </w:pPr>
      <w:r w:rsidRPr="00AD248F">
        <w:rPr>
          <w:lang w:val="pt-BR"/>
        </w:rPr>
        <w:fldChar w:fldCharType="begin"/>
      </w:r>
      <w:r w:rsidRPr="00AD248F">
        <w:rPr>
          <w:lang w:val="pt-BR"/>
        </w:rPr>
        <w:instrText xml:space="preserve"> SUBJECT  \* MERGEFORMAT </w:instrText>
      </w:r>
      <w:r w:rsidRPr="00AD248F">
        <w:rPr>
          <w:lang w:val="pt-BR"/>
        </w:rPr>
        <w:fldChar w:fldCharType="separate"/>
      </w:r>
      <w:r w:rsidR="00EC475E" w:rsidRPr="00AD248F">
        <w:rPr>
          <w:lang w:val="pt-BR"/>
        </w:rPr>
        <w:t xml:space="preserve">Pizza </w:t>
      </w:r>
      <w:proofErr w:type="spellStart"/>
      <w:r w:rsidR="00EC475E" w:rsidRPr="00AD248F">
        <w:rPr>
          <w:lang w:val="pt-BR"/>
        </w:rPr>
        <w:t>Pizza</w:t>
      </w:r>
      <w:proofErr w:type="spellEnd"/>
      <w:r w:rsidR="00EC475E" w:rsidRPr="00AD248F">
        <w:rPr>
          <w:lang w:val="pt-BR"/>
        </w:rPr>
        <w:t xml:space="preserve"> </w:t>
      </w:r>
      <w:proofErr w:type="spellStart"/>
      <w:r w:rsidR="00EC475E" w:rsidRPr="00AD248F">
        <w:rPr>
          <w:lang w:val="pt-BR"/>
        </w:rPr>
        <w:t>Pizza</w:t>
      </w:r>
      <w:proofErr w:type="spellEnd"/>
      <w:r w:rsidRPr="00AD248F">
        <w:rPr>
          <w:lang w:val="pt-BR"/>
        </w:rPr>
        <w:fldChar w:fldCharType="end"/>
      </w:r>
    </w:p>
    <w:p w14:paraId="13E6C3FB" w14:textId="62F11A51" w:rsidR="0001609F" w:rsidRPr="00AD248F" w:rsidRDefault="00E6554C">
      <w:pPr>
        <w:pStyle w:val="Ttulo"/>
        <w:jc w:val="right"/>
        <w:rPr>
          <w:lang w:val="pt-BR"/>
        </w:rPr>
      </w:pPr>
      <w:r w:rsidRPr="00AD248F">
        <w:rPr>
          <w:lang w:val="pt-BR"/>
        </w:rPr>
        <w:fldChar w:fldCharType="begin"/>
      </w:r>
      <w:r w:rsidRPr="00AD248F">
        <w:rPr>
          <w:lang w:val="pt-BR"/>
        </w:rPr>
        <w:instrText xml:space="preserve">TITLE  \* MERGEFORMAT </w:instrText>
      </w:r>
      <w:r w:rsidRPr="00AD248F">
        <w:rPr>
          <w:lang w:val="pt-BR"/>
        </w:rPr>
        <w:fldChar w:fldCharType="separate"/>
      </w:r>
      <w:r w:rsidR="004778E6" w:rsidRPr="00AD248F">
        <w:rPr>
          <w:lang w:val="pt-BR"/>
        </w:rPr>
        <w:t>Especificação de C</w:t>
      </w:r>
      <w:r w:rsidR="00EC475E" w:rsidRPr="00AD248F">
        <w:rPr>
          <w:lang w:val="pt-BR"/>
        </w:rPr>
        <w:t>aso de Uso: Gerenciar Cardápio</w:t>
      </w:r>
      <w:r w:rsidRPr="00AD248F">
        <w:rPr>
          <w:lang w:val="pt-BR"/>
        </w:rPr>
        <w:fldChar w:fldCharType="end"/>
      </w:r>
    </w:p>
    <w:p w14:paraId="16F91E39" w14:textId="77777777" w:rsidR="0001609F" w:rsidRPr="00AD248F" w:rsidRDefault="0001609F">
      <w:pPr>
        <w:pStyle w:val="Ttulo"/>
        <w:jc w:val="right"/>
        <w:rPr>
          <w:lang w:val="pt-BR"/>
        </w:rPr>
      </w:pPr>
    </w:p>
    <w:p w14:paraId="6E09205C" w14:textId="024622F1" w:rsidR="0001609F" w:rsidRPr="00AD248F" w:rsidRDefault="00335464">
      <w:pPr>
        <w:pStyle w:val="Ttulo"/>
        <w:jc w:val="right"/>
        <w:rPr>
          <w:sz w:val="28"/>
          <w:szCs w:val="28"/>
          <w:lang w:val="pt-BR"/>
        </w:rPr>
      </w:pPr>
      <w:r>
        <w:rPr>
          <w:sz w:val="28"/>
          <w:szCs w:val="28"/>
          <w:lang w:val="pt-BR"/>
        </w:rPr>
        <w:t>Versão 1.1</w:t>
      </w:r>
    </w:p>
    <w:p w14:paraId="6F2B5757" w14:textId="77777777" w:rsidR="0001609F" w:rsidRPr="00AD248F" w:rsidRDefault="0001609F">
      <w:pPr>
        <w:rPr>
          <w:lang w:val="pt-BR"/>
        </w:rPr>
      </w:pPr>
    </w:p>
    <w:p w14:paraId="44F82416" w14:textId="77777777" w:rsidR="0001609F" w:rsidRPr="00AD248F" w:rsidRDefault="0001609F">
      <w:pPr>
        <w:rPr>
          <w:lang w:val="pt-BR"/>
        </w:rPr>
      </w:pPr>
    </w:p>
    <w:p w14:paraId="7E8D3E53" w14:textId="77777777" w:rsidR="0001609F" w:rsidRPr="00AD248F" w:rsidRDefault="0001609F">
      <w:pPr>
        <w:pStyle w:val="Corpodetexto"/>
        <w:rPr>
          <w:lang w:val="pt-BR"/>
        </w:rPr>
      </w:pPr>
    </w:p>
    <w:p w14:paraId="0B9CEA4B" w14:textId="77777777" w:rsidR="0001609F" w:rsidRPr="00AD248F" w:rsidRDefault="0001609F">
      <w:pPr>
        <w:pStyle w:val="Corpodetexto"/>
        <w:rPr>
          <w:lang w:val="pt-BR"/>
        </w:rPr>
      </w:pPr>
    </w:p>
    <w:p w14:paraId="1DD507B4" w14:textId="77777777" w:rsidR="0001609F" w:rsidRPr="00AD248F" w:rsidRDefault="0001609F">
      <w:pPr>
        <w:rPr>
          <w:lang w:val="pt-BR"/>
        </w:rPr>
        <w:sectPr w:rsidR="0001609F" w:rsidRPr="00AD248F">
          <w:headerReference w:type="default" r:id="rId7"/>
          <w:endnotePr>
            <w:numFmt w:val="decimal"/>
          </w:endnotePr>
          <w:pgSz w:w="12240" w:h="15840"/>
          <w:pgMar w:top="1417" w:right="1440" w:bottom="1417" w:left="1440" w:header="720" w:footer="720" w:gutter="0"/>
          <w:cols w:space="720"/>
          <w:vAlign w:val="center"/>
        </w:sectPr>
      </w:pPr>
    </w:p>
    <w:p w14:paraId="109550AC" w14:textId="77777777" w:rsidR="0001609F" w:rsidRPr="00AD248F" w:rsidRDefault="00E6554C">
      <w:pPr>
        <w:pStyle w:val="Ttulo"/>
        <w:rPr>
          <w:lang w:val="pt-BR"/>
        </w:rPr>
      </w:pPr>
      <w:r w:rsidRPr="00AD248F">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1609F" w:rsidRPr="00AD248F" w14:paraId="3FA437B6" w14:textId="77777777">
        <w:tc>
          <w:tcPr>
            <w:tcW w:w="2304" w:type="dxa"/>
            <w:tcBorders>
              <w:top w:val="single" w:sz="6" w:space="0" w:color="auto"/>
              <w:left w:val="single" w:sz="6" w:space="0" w:color="auto"/>
              <w:bottom w:val="single" w:sz="6" w:space="0" w:color="auto"/>
              <w:right w:val="single" w:sz="6" w:space="0" w:color="auto"/>
            </w:tcBorders>
          </w:tcPr>
          <w:p w14:paraId="4B448683" w14:textId="77777777" w:rsidR="0001609F" w:rsidRPr="00AD248F" w:rsidRDefault="00E6554C">
            <w:pPr>
              <w:pStyle w:val="Tabletext"/>
              <w:jc w:val="center"/>
              <w:rPr>
                <w:b/>
                <w:bCs/>
                <w:lang w:val="pt-BR"/>
              </w:rPr>
            </w:pPr>
            <w:r w:rsidRPr="00AD248F">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EE939FE" w14:textId="77777777" w:rsidR="0001609F" w:rsidRPr="00AD248F" w:rsidRDefault="00E6554C">
            <w:pPr>
              <w:pStyle w:val="Tabletext"/>
              <w:jc w:val="center"/>
              <w:rPr>
                <w:b/>
                <w:bCs/>
                <w:lang w:val="pt-BR"/>
              </w:rPr>
            </w:pPr>
            <w:r w:rsidRPr="00AD248F">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7462760D" w14:textId="77777777" w:rsidR="0001609F" w:rsidRPr="00AD248F" w:rsidRDefault="00E6554C">
            <w:pPr>
              <w:pStyle w:val="Tabletext"/>
              <w:jc w:val="center"/>
              <w:rPr>
                <w:b/>
                <w:bCs/>
                <w:lang w:val="pt-BR"/>
              </w:rPr>
            </w:pPr>
            <w:r w:rsidRPr="00AD248F">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0057B415" w14:textId="77777777" w:rsidR="0001609F" w:rsidRPr="00AD248F" w:rsidRDefault="00E6554C">
            <w:pPr>
              <w:pStyle w:val="Tabletext"/>
              <w:jc w:val="center"/>
              <w:rPr>
                <w:b/>
                <w:bCs/>
                <w:lang w:val="pt-BR"/>
              </w:rPr>
            </w:pPr>
            <w:r w:rsidRPr="00AD248F">
              <w:rPr>
                <w:b/>
                <w:bCs/>
                <w:lang w:val="pt-BR"/>
              </w:rPr>
              <w:t>Autor</w:t>
            </w:r>
          </w:p>
        </w:tc>
      </w:tr>
      <w:tr w:rsidR="0001609F" w:rsidRPr="00AD248F" w14:paraId="651BB0AB" w14:textId="77777777">
        <w:tc>
          <w:tcPr>
            <w:tcW w:w="2304" w:type="dxa"/>
            <w:tcBorders>
              <w:top w:val="single" w:sz="6" w:space="0" w:color="auto"/>
              <w:left w:val="single" w:sz="6" w:space="0" w:color="auto"/>
              <w:bottom w:val="single" w:sz="6" w:space="0" w:color="auto"/>
              <w:right w:val="single" w:sz="6" w:space="0" w:color="auto"/>
            </w:tcBorders>
          </w:tcPr>
          <w:p w14:paraId="19FA0FCC" w14:textId="0FFC046D" w:rsidR="0001609F" w:rsidRPr="00AD248F" w:rsidRDefault="00291687">
            <w:pPr>
              <w:pStyle w:val="Tabletext"/>
              <w:rPr>
                <w:lang w:val="pt-BR"/>
              </w:rPr>
            </w:pPr>
            <w:r w:rsidRPr="00AD248F">
              <w:rPr>
                <w:lang w:val="pt-BR"/>
              </w:rPr>
              <w:t>14/06/2021</w:t>
            </w:r>
          </w:p>
        </w:tc>
        <w:tc>
          <w:tcPr>
            <w:tcW w:w="1152" w:type="dxa"/>
            <w:tcBorders>
              <w:top w:val="single" w:sz="6" w:space="0" w:color="auto"/>
              <w:left w:val="single" w:sz="6" w:space="0" w:color="auto"/>
              <w:bottom w:val="single" w:sz="6" w:space="0" w:color="auto"/>
              <w:right w:val="single" w:sz="6" w:space="0" w:color="auto"/>
            </w:tcBorders>
          </w:tcPr>
          <w:p w14:paraId="293CBC55" w14:textId="31C99BE1" w:rsidR="0001609F" w:rsidRPr="00AD248F" w:rsidRDefault="00291687">
            <w:pPr>
              <w:pStyle w:val="Tabletext"/>
              <w:rPr>
                <w:lang w:val="pt-BR"/>
              </w:rPr>
            </w:pPr>
            <w:r w:rsidRPr="00AD248F">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A11DDB3" w14:textId="13C2D668" w:rsidR="0001609F" w:rsidRPr="00AD248F" w:rsidRDefault="00291687">
            <w:pPr>
              <w:pStyle w:val="Tabletext"/>
              <w:rPr>
                <w:lang w:val="pt-BR"/>
              </w:rPr>
            </w:pPr>
            <w:r w:rsidRPr="00AD248F">
              <w:rPr>
                <w:lang w:val="pt-BR"/>
              </w:rPr>
              <w:t>Documentação preliminar Gerenciamento Cardápio</w:t>
            </w:r>
          </w:p>
        </w:tc>
        <w:tc>
          <w:tcPr>
            <w:tcW w:w="2304" w:type="dxa"/>
            <w:tcBorders>
              <w:top w:val="single" w:sz="6" w:space="0" w:color="auto"/>
              <w:left w:val="single" w:sz="6" w:space="0" w:color="auto"/>
              <w:bottom w:val="single" w:sz="6" w:space="0" w:color="auto"/>
              <w:right w:val="single" w:sz="6" w:space="0" w:color="auto"/>
            </w:tcBorders>
          </w:tcPr>
          <w:p w14:paraId="3A72E72E" w14:textId="6DC10673" w:rsidR="0001609F" w:rsidRPr="00AD248F" w:rsidRDefault="00291687">
            <w:pPr>
              <w:pStyle w:val="Tabletext"/>
              <w:rPr>
                <w:lang w:val="pt-BR"/>
              </w:rPr>
            </w:pPr>
            <w:r w:rsidRPr="00AD248F">
              <w:rPr>
                <w:lang w:val="pt-BR"/>
              </w:rPr>
              <w:t>Daniel</w:t>
            </w:r>
            <w:r w:rsidR="000C3A80" w:rsidRPr="00AD248F">
              <w:rPr>
                <w:lang w:val="pt-BR"/>
              </w:rPr>
              <w:t xml:space="preserve"> </w:t>
            </w:r>
            <w:proofErr w:type="spellStart"/>
            <w:r w:rsidR="000C3A80" w:rsidRPr="00AD248F">
              <w:rPr>
                <w:lang w:val="pt-BR"/>
              </w:rPr>
              <w:t>Goor</w:t>
            </w:r>
            <w:proofErr w:type="spellEnd"/>
            <w:r w:rsidR="000C3A80" w:rsidRPr="00AD248F">
              <w:rPr>
                <w:lang w:val="pt-BR"/>
              </w:rPr>
              <w:t xml:space="preserve"> Junior</w:t>
            </w:r>
          </w:p>
        </w:tc>
      </w:tr>
      <w:tr w:rsidR="0001609F" w:rsidRPr="00AD248F" w14:paraId="31444CA7" w14:textId="77777777">
        <w:tc>
          <w:tcPr>
            <w:tcW w:w="2304" w:type="dxa"/>
            <w:tcBorders>
              <w:top w:val="single" w:sz="6" w:space="0" w:color="auto"/>
              <w:left w:val="single" w:sz="6" w:space="0" w:color="auto"/>
              <w:bottom w:val="single" w:sz="6" w:space="0" w:color="auto"/>
              <w:right w:val="single" w:sz="6" w:space="0" w:color="auto"/>
            </w:tcBorders>
          </w:tcPr>
          <w:p w14:paraId="72556B9B" w14:textId="1219A251" w:rsidR="0001609F" w:rsidRPr="00AD248F" w:rsidRDefault="00335464">
            <w:pPr>
              <w:pStyle w:val="Tabletext"/>
              <w:rPr>
                <w:lang w:val="pt-BR"/>
              </w:rPr>
            </w:pPr>
            <w:r>
              <w:rPr>
                <w:lang w:val="pt-BR"/>
              </w:rPr>
              <w:t>17/06/2021</w:t>
            </w:r>
          </w:p>
        </w:tc>
        <w:tc>
          <w:tcPr>
            <w:tcW w:w="1152" w:type="dxa"/>
            <w:tcBorders>
              <w:top w:val="single" w:sz="6" w:space="0" w:color="auto"/>
              <w:left w:val="single" w:sz="6" w:space="0" w:color="auto"/>
              <w:bottom w:val="single" w:sz="6" w:space="0" w:color="auto"/>
              <w:right w:val="single" w:sz="6" w:space="0" w:color="auto"/>
            </w:tcBorders>
          </w:tcPr>
          <w:p w14:paraId="520E1131" w14:textId="7C74BB3D" w:rsidR="0001609F" w:rsidRPr="00AD248F" w:rsidRDefault="00335464">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00B6769F" w14:textId="46D0D6E4" w:rsidR="0001609F" w:rsidRPr="00AD248F" w:rsidRDefault="00335464">
            <w:pPr>
              <w:pStyle w:val="Tabletext"/>
              <w:rPr>
                <w:lang w:val="pt-BR"/>
              </w:rPr>
            </w:pPr>
            <w:r>
              <w:rPr>
                <w:lang w:val="pt-BR"/>
              </w:rPr>
              <w:t>Documentação revisada após a implementação</w:t>
            </w:r>
          </w:p>
        </w:tc>
        <w:tc>
          <w:tcPr>
            <w:tcW w:w="2304" w:type="dxa"/>
            <w:tcBorders>
              <w:top w:val="single" w:sz="6" w:space="0" w:color="auto"/>
              <w:left w:val="single" w:sz="6" w:space="0" w:color="auto"/>
              <w:bottom w:val="single" w:sz="6" w:space="0" w:color="auto"/>
              <w:right w:val="single" w:sz="6" w:space="0" w:color="auto"/>
            </w:tcBorders>
          </w:tcPr>
          <w:p w14:paraId="72F161DD" w14:textId="54D0CD15" w:rsidR="0001609F" w:rsidRPr="00AD248F" w:rsidRDefault="00335464">
            <w:pPr>
              <w:pStyle w:val="Tabletext"/>
              <w:rPr>
                <w:lang w:val="pt-BR"/>
              </w:rPr>
            </w:pPr>
            <w:r>
              <w:rPr>
                <w:lang w:val="pt-BR"/>
              </w:rPr>
              <w:t xml:space="preserve">Daniel </w:t>
            </w:r>
            <w:proofErr w:type="spellStart"/>
            <w:r>
              <w:rPr>
                <w:lang w:val="pt-BR"/>
              </w:rPr>
              <w:t>Goor</w:t>
            </w:r>
            <w:proofErr w:type="spellEnd"/>
            <w:r>
              <w:rPr>
                <w:lang w:val="pt-BR"/>
              </w:rPr>
              <w:t xml:space="preserve"> Junior</w:t>
            </w:r>
          </w:p>
        </w:tc>
      </w:tr>
      <w:tr w:rsidR="0001609F" w:rsidRPr="00AD248F" w14:paraId="1D151A73" w14:textId="77777777">
        <w:tc>
          <w:tcPr>
            <w:tcW w:w="2304" w:type="dxa"/>
            <w:tcBorders>
              <w:top w:val="single" w:sz="6" w:space="0" w:color="auto"/>
              <w:left w:val="single" w:sz="6" w:space="0" w:color="auto"/>
              <w:bottom w:val="single" w:sz="6" w:space="0" w:color="auto"/>
              <w:right w:val="single" w:sz="6" w:space="0" w:color="auto"/>
            </w:tcBorders>
          </w:tcPr>
          <w:p w14:paraId="243D814E" w14:textId="77777777" w:rsidR="0001609F" w:rsidRPr="00AD248F" w:rsidRDefault="0001609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696509F" w14:textId="77777777" w:rsidR="0001609F" w:rsidRPr="00AD248F" w:rsidRDefault="0001609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F9FC1F3" w14:textId="77777777" w:rsidR="0001609F" w:rsidRPr="00AD248F" w:rsidRDefault="0001609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EE0471E" w14:textId="77777777" w:rsidR="0001609F" w:rsidRPr="00AD248F" w:rsidRDefault="0001609F">
            <w:pPr>
              <w:pStyle w:val="Tabletext"/>
              <w:rPr>
                <w:lang w:val="pt-BR"/>
              </w:rPr>
            </w:pPr>
          </w:p>
        </w:tc>
      </w:tr>
      <w:tr w:rsidR="0001609F" w:rsidRPr="00AD248F" w14:paraId="061A6E95" w14:textId="77777777">
        <w:tc>
          <w:tcPr>
            <w:tcW w:w="2304" w:type="dxa"/>
            <w:tcBorders>
              <w:top w:val="single" w:sz="6" w:space="0" w:color="auto"/>
              <w:left w:val="single" w:sz="6" w:space="0" w:color="auto"/>
              <w:bottom w:val="single" w:sz="6" w:space="0" w:color="auto"/>
              <w:right w:val="single" w:sz="6" w:space="0" w:color="auto"/>
            </w:tcBorders>
          </w:tcPr>
          <w:p w14:paraId="4DA46B5E" w14:textId="77777777" w:rsidR="0001609F" w:rsidRPr="00AD248F" w:rsidRDefault="0001609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7B7DAD4" w14:textId="77777777" w:rsidR="0001609F" w:rsidRPr="00AD248F" w:rsidRDefault="0001609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352BD27" w14:textId="77777777" w:rsidR="0001609F" w:rsidRPr="00AD248F" w:rsidRDefault="0001609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82F353E" w14:textId="77777777" w:rsidR="0001609F" w:rsidRPr="00AD248F" w:rsidRDefault="0001609F">
            <w:pPr>
              <w:pStyle w:val="Tabletext"/>
              <w:rPr>
                <w:lang w:val="pt-BR"/>
              </w:rPr>
            </w:pPr>
          </w:p>
        </w:tc>
      </w:tr>
    </w:tbl>
    <w:p w14:paraId="3F11028D" w14:textId="77777777" w:rsidR="0001609F" w:rsidRPr="00AD248F" w:rsidRDefault="0001609F">
      <w:pPr>
        <w:rPr>
          <w:lang w:val="pt-BR"/>
        </w:rPr>
      </w:pPr>
    </w:p>
    <w:p w14:paraId="0A9BAC73" w14:textId="77777777" w:rsidR="0001609F" w:rsidRPr="00AD248F" w:rsidRDefault="00E6554C">
      <w:pPr>
        <w:pStyle w:val="Ttulo"/>
        <w:rPr>
          <w:lang w:val="pt-BR"/>
        </w:rPr>
      </w:pPr>
      <w:r w:rsidRPr="00AD248F">
        <w:rPr>
          <w:lang w:val="pt-BR"/>
        </w:rPr>
        <w:br w:type="page"/>
      </w:r>
      <w:r w:rsidRPr="00AD248F">
        <w:rPr>
          <w:lang w:val="pt-BR"/>
        </w:rPr>
        <w:lastRenderedPageBreak/>
        <w:t>Índice Analítico</w:t>
      </w:r>
    </w:p>
    <w:p w14:paraId="1133675C" w14:textId="18820C1E" w:rsidR="0001609F" w:rsidRPr="00AD248F" w:rsidRDefault="00E6554C">
      <w:pPr>
        <w:pStyle w:val="Sumrio1"/>
        <w:tabs>
          <w:tab w:val="left" w:pos="432"/>
        </w:tabs>
        <w:rPr>
          <w:noProof/>
          <w:snapToGrid/>
          <w:sz w:val="24"/>
          <w:szCs w:val="24"/>
          <w:lang w:val="pt-BR"/>
        </w:rPr>
      </w:pPr>
      <w:r w:rsidRPr="00AD248F">
        <w:rPr>
          <w:lang w:val="pt-BR"/>
        </w:rPr>
        <w:fldChar w:fldCharType="begin"/>
      </w:r>
      <w:r w:rsidRPr="00AD248F">
        <w:rPr>
          <w:lang w:val="pt-BR"/>
        </w:rPr>
        <w:instrText xml:space="preserve"> TOC \o "1-3" </w:instrText>
      </w:r>
      <w:r w:rsidRPr="00AD248F">
        <w:rPr>
          <w:lang w:val="pt-BR"/>
        </w:rPr>
        <w:fldChar w:fldCharType="separate"/>
      </w:r>
      <w:r w:rsidRPr="00AD248F">
        <w:rPr>
          <w:noProof/>
          <w:lang w:val="pt-BR"/>
        </w:rPr>
        <w:t>1.</w:t>
      </w:r>
      <w:r w:rsidRPr="00AD248F">
        <w:rPr>
          <w:noProof/>
          <w:snapToGrid/>
          <w:sz w:val="24"/>
          <w:szCs w:val="24"/>
          <w:lang w:val="pt-BR"/>
        </w:rPr>
        <w:tab/>
      </w:r>
      <w:r w:rsidR="00600EE4">
        <w:rPr>
          <w:noProof/>
          <w:lang w:val="pt-BR"/>
        </w:rPr>
        <w:t>Gerenciar Cardápio</w:t>
      </w:r>
      <w:r w:rsidRPr="00AD248F">
        <w:rPr>
          <w:noProof/>
          <w:lang w:val="pt-BR"/>
        </w:rPr>
        <w:tab/>
      </w:r>
      <w:r w:rsidR="00074E86">
        <w:rPr>
          <w:noProof/>
          <w:lang w:val="pt-BR"/>
        </w:rPr>
        <w:t>4</w:t>
      </w:r>
    </w:p>
    <w:p w14:paraId="28D799C4" w14:textId="355B8C6A" w:rsidR="0001609F" w:rsidRDefault="00E6554C" w:rsidP="00262529">
      <w:pPr>
        <w:pStyle w:val="Sumrio2"/>
        <w:tabs>
          <w:tab w:val="left" w:pos="1000"/>
        </w:tabs>
        <w:rPr>
          <w:noProof/>
          <w:lang w:val="pt-BR"/>
        </w:rPr>
      </w:pPr>
      <w:r w:rsidRPr="00AD248F">
        <w:rPr>
          <w:noProof/>
          <w:lang w:val="pt-BR"/>
        </w:rPr>
        <w:t>1.1</w:t>
      </w:r>
      <w:r w:rsidRPr="00AD248F">
        <w:rPr>
          <w:noProof/>
          <w:snapToGrid/>
          <w:sz w:val="24"/>
          <w:szCs w:val="24"/>
          <w:lang w:val="pt-BR"/>
        </w:rPr>
        <w:tab/>
      </w:r>
      <w:r w:rsidRPr="00AD248F">
        <w:rPr>
          <w:noProof/>
          <w:lang w:val="pt-BR"/>
        </w:rPr>
        <w:t>Breve Descrição</w:t>
      </w:r>
      <w:r w:rsidRPr="00AD248F">
        <w:rPr>
          <w:noProof/>
          <w:lang w:val="pt-BR"/>
        </w:rPr>
        <w:tab/>
      </w:r>
      <w:r w:rsidR="00074E86">
        <w:rPr>
          <w:noProof/>
          <w:lang w:val="pt-BR"/>
        </w:rPr>
        <w:t>4</w:t>
      </w:r>
    </w:p>
    <w:p w14:paraId="7E11DE30" w14:textId="1212F55F" w:rsidR="00EC10EF" w:rsidRPr="00AD248F" w:rsidRDefault="00EC10EF" w:rsidP="00EC10EF">
      <w:pPr>
        <w:pStyle w:val="Sumrio1"/>
        <w:tabs>
          <w:tab w:val="left" w:pos="432"/>
        </w:tabs>
        <w:rPr>
          <w:noProof/>
          <w:snapToGrid/>
          <w:sz w:val="24"/>
          <w:szCs w:val="24"/>
          <w:lang w:val="pt-BR"/>
        </w:rPr>
      </w:pPr>
      <w:r>
        <w:rPr>
          <w:noProof/>
          <w:sz w:val="24"/>
          <w:lang w:val="pt-BR"/>
        </w:rPr>
        <w:t>2</w:t>
      </w:r>
      <w:r w:rsidRPr="00AD248F">
        <w:rPr>
          <w:noProof/>
          <w:sz w:val="24"/>
          <w:lang w:val="pt-BR"/>
        </w:rPr>
        <w:t>.</w:t>
      </w:r>
      <w:r w:rsidRPr="00AD248F">
        <w:rPr>
          <w:noProof/>
          <w:snapToGrid/>
          <w:sz w:val="24"/>
          <w:szCs w:val="24"/>
          <w:lang w:val="pt-BR"/>
        </w:rPr>
        <w:tab/>
      </w:r>
      <w:r>
        <w:rPr>
          <w:noProof/>
          <w:sz w:val="24"/>
          <w:lang w:val="pt-BR"/>
        </w:rPr>
        <w:t>Fluxo de Eventos</w:t>
      </w:r>
      <w:r w:rsidRPr="00AD248F">
        <w:rPr>
          <w:noProof/>
          <w:lang w:val="pt-BR"/>
        </w:rPr>
        <w:tab/>
      </w:r>
      <w:r w:rsidR="00074E86">
        <w:rPr>
          <w:noProof/>
          <w:lang w:val="pt-BR"/>
        </w:rPr>
        <w:t>4</w:t>
      </w:r>
    </w:p>
    <w:p w14:paraId="0E85E129" w14:textId="5A0C2914" w:rsidR="00EC10EF" w:rsidRDefault="00EC10EF" w:rsidP="00EC10EF">
      <w:pPr>
        <w:pStyle w:val="Sumrio2"/>
        <w:tabs>
          <w:tab w:val="left" w:pos="1000"/>
        </w:tabs>
        <w:rPr>
          <w:noProof/>
          <w:lang w:val="pt-BR"/>
        </w:rPr>
      </w:pPr>
      <w:r>
        <w:rPr>
          <w:noProof/>
          <w:lang w:val="pt-BR"/>
        </w:rPr>
        <w:t>2</w:t>
      </w:r>
      <w:r w:rsidRPr="00AD248F">
        <w:rPr>
          <w:noProof/>
          <w:lang w:val="pt-BR"/>
        </w:rPr>
        <w:t>.1</w:t>
      </w:r>
      <w:r w:rsidRPr="00AD248F">
        <w:rPr>
          <w:noProof/>
          <w:snapToGrid/>
          <w:sz w:val="24"/>
          <w:szCs w:val="24"/>
          <w:lang w:val="pt-BR"/>
        </w:rPr>
        <w:tab/>
      </w:r>
      <w:r>
        <w:rPr>
          <w:noProof/>
          <w:lang w:val="pt-BR"/>
        </w:rPr>
        <w:t>Fluxo Básico</w:t>
      </w:r>
      <w:r w:rsidRPr="00AD248F">
        <w:rPr>
          <w:noProof/>
          <w:lang w:val="pt-BR"/>
        </w:rPr>
        <w:tab/>
      </w:r>
      <w:r w:rsidR="00074E86">
        <w:rPr>
          <w:noProof/>
          <w:lang w:val="pt-BR"/>
        </w:rPr>
        <w:t>4</w:t>
      </w:r>
    </w:p>
    <w:p w14:paraId="7E631CBB" w14:textId="277302B9" w:rsidR="00EC10EF" w:rsidRPr="00EC10E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.1</w:t>
      </w:r>
      <w:r w:rsidRPr="00AD248F">
        <w:rPr>
          <w:noProof/>
          <w:snapToGrid/>
          <w:sz w:val="24"/>
          <w:szCs w:val="24"/>
          <w:lang w:val="pt-BR"/>
        </w:rPr>
        <w:tab/>
      </w:r>
      <w:r>
        <w:rPr>
          <w:noProof/>
          <w:lang w:val="pt-BR"/>
        </w:rPr>
        <w:t>Criar Novo Item no Cardápio</w:t>
      </w:r>
      <w:r w:rsidRPr="00AD248F">
        <w:rPr>
          <w:noProof/>
          <w:lang w:val="pt-BR"/>
        </w:rPr>
        <w:tab/>
      </w:r>
      <w:r w:rsidR="00074E86">
        <w:rPr>
          <w:noProof/>
          <w:lang w:val="pt-BR"/>
        </w:rPr>
        <w:t>4</w:t>
      </w:r>
    </w:p>
    <w:p w14:paraId="52B6933B" w14:textId="6DC5F0C1" w:rsidR="00EC10EF" w:rsidRPr="00AD248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.2</w:t>
      </w:r>
      <w:r w:rsidRPr="00AD248F">
        <w:rPr>
          <w:noProof/>
          <w:snapToGrid/>
          <w:sz w:val="24"/>
          <w:szCs w:val="24"/>
          <w:lang w:val="pt-BR"/>
        </w:rPr>
        <w:tab/>
      </w:r>
      <w:r>
        <w:rPr>
          <w:noProof/>
          <w:lang w:val="pt-BR"/>
        </w:rPr>
        <w:t>Ler Item do Cardápio</w:t>
      </w:r>
      <w:r w:rsidRPr="00AD248F">
        <w:rPr>
          <w:noProof/>
          <w:lang w:val="pt-BR"/>
        </w:rPr>
        <w:tab/>
      </w:r>
      <w:r w:rsidR="00074E86">
        <w:rPr>
          <w:noProof/>
          <w:lang w:val="pt-BR"/>
        </w:rPr>
        <w:t>4</w:t>
      </w:r>
    </w:p>
    <w:p w14:paraId="5CCA29E8" w14:textId="0FDBBE10" w:rsidR="00EC10EF" w:rsidRPr="00EC10E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.3</w:t>
      </w:r>
      <w:r w:rsidRPr="00AD248F">
        <w:rPr>
          <w:noProof/>
          <w:snapToGrid/>
          <w:sz w:val="24"/>
          <w:szCs w:val="24"/>
          <w:lang w:val="pt-BR"/>
        </w:rPr>
        <w:tab/>
      </w:r>
      <w:r>
        <w:rPr>
          <w:noProof/>
          <w:lang w:val="pt-BR"/>
        </w:rPr>
        <w:t>Atulizar Item do cardápio</w:t>
      </w:r>
      <w:r w:rsidRPr="00AD248F">
        <w:rPr>
          <w:noProof/>
          <w:lang w:val="pt-BR"/>
        </w:rPr>
        <w:tab/>
      </w:r>
      <w:r w:rsidRPr="00AD248F">
        <w:rPr>
          <w:noProof/>
          <w:lang w:val="pt-BR"/>
        </w:rPr>
        <w:fldChar w:fldCharType="begin"/>
      </w:r>
      <w:r w:rsidRPr="00AD248F">
        <w:rPr>
          <w:noProof/>
          <w:lang w:val="pt-BR"/>
        </w:rPr>
        <w:instrText xml:space="preserve"> PAGEREF _Toc18208183 \h </w:instrText>
      </w:r>
      <w:r w:rsidRPr="00AD248F">
        <w:rPr>
          <w:noProof/>
          <w:lang w:val="pt-BR"/>
        </w:rPr>
      </w:r>
      <w:r w:rsidRPr="00AD248F">
        <w:rPr>
          <w:noProof/>
          <w:lang w:val="pt-BR"/>
        </w:rPr>
        <w:fldChar w:fldCharType="separate"/>
      </w:r>
      <w:r w:rsidRPr="00AD248F">
        <w:rPr>
          <w:noProof/>
          <w:lang w:val="pt-BR"/>
        </w:rPr>
        <w:t>5</w:t>
      </w:r>
      <w:r w:rsidRPr="00AD248F">
        <w:rPr>
          <w:noProof/>
          <w:lang w:val="pt-BR"/>
        </w:rPr>
        <w:fldChar w:fldCharType="end"/>
      </w:r>
    </w:p>
    <w:p w14:paraId="55D25ECD" w14:textId="408BF071" w:rsidR="00EC10EF" w:rsidRPr="00AD248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.4</w:t>
      </w:r>
      <w:r w:rsidRPr="00AD248F">
        <w:rPr>
          <w:noProof/>
          <w:snapToGrid/>
          <w:sz w:val="24"/>
          <w:szCs w:val="24"/>
          <w:lang w:val="pt-BR"/>
        </w:rPr>
        <w:tab/>
      </w:r>
      <w:r w:rsidR="0048643E">
        <w:rPr>
          <w:noProof/>
          <w:lang w:val="pt-BR"/>
        </w:rPr>
        <w:t>Remover Item do Cardápio</w:t>
      </w:r>
      <w:r w:rsidRPr="00AD248F">
        <w:rPr>
          <w:noProof/>
          <w:lang w:val="pt-BR"/>
        </w:rPr>
        <w:tab/>
      </w:r>
      <w:r w:rsidRPr="00AD248F">
        <w:rPr>
          <w:noProof/>
          <w:lang w:val="pt-BR"/>
        </w:rPr>
        <w:fldChar w:fldCharType="begin"/>
      </w:r>
      <w:r w:rsidRPr="00AD248F">
        <w:rPr>
          <w:noProof/>
          <w:lang w:val="pt-BR"/>
        </w:rPr>
        <w:instrText xml:space="preserve"> PAGEREF _Toc18208183 \h </w:instrText>
      </w:r>
      <w:r w:rsidRPr="00AD248F">
        <w:rPr>
          <w:noProof/>
          <w:lang w:val="pt-BR"/>
        </w:rPr>
      </w:r>
      <w:r w:rsidRPr="00AD248F">
        <w:rPr>
          <w:noProof/>
          <w:lang w:val="pt-BR"/>
        </w:rPr>
        <w:fldChar w:fldCharType="separate"/>
      </w:r>
      <w:r w:rsidRPr="00AD248F">
        <w:rPr>
          <w:noProof/>
          <w:lang w:val="pt-BR"/>
        </w:rPr>
        <w:t>5</w:t>
      </w:r>
      <w:r w:rsidRPr="00AD248F">
        <w:rPr>
          <w:noProof/>
          <w:lang w:val="pt-BR"/>
        </w:rPr>
        <w:fldChar w:fldCharType="end"/>
      </w:r>
    </w:p>
    <w:p w14:paraId="123351B6" w14:textId="77777777" w:rsidR="00EC10EF" w:rsidRPr="00EC10EF" w:rsidRDefault="00EC10EF" w:rsidP="00EC10EF">
      <w:pPr>
        <w:rPr>
          <w:lang w:val="pt-BR"/>
        </w:rPr>
      </w:pPr>
    </w:p>
    <w:p w14:paraId="0452F872" w14:textId="77777777" w:rsidR="00EC10EF" w:rsidRPr="00EC10EF" w:rsidRDefault="00EC10EF" w:rsidP="00EC10EF">
      <w:pPr>
        <w:rPr>
          <w:lang w:val="pt-BR"/>
        </w:rPr>
      </w:pPr>
    </w:p>
    <w:p w14:paraId="7232C01A" w14:textId="689E0F7E" w:rsidR="0001609F" w:rsidRPr="00AD248F" w:rsidRDefault="00F56A40">
      <w:pPr>
        <w:pStyle w:val="Sumrio1"/>
        <w:tabs>
          <w:tab w:val="left" w:pos="432"/>
        </w:tabs>
        <w:rPr>
          <w:noProof/>
          <w:snapToGrid/>
          <w:sz w:val="24"/>
          <w:szCs w:val="24"/>
          <w:lang w:val="pt-BR"/>
        </w:rPr>
      </w:pPr>
      <w:r>
        <w:rPr>
          <w:noProof/>
          <w:sz w:val="24"/>
          <w:lang w:val="pt-BR"/>
        </w:rPr>
        <w:t>3</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Requisitos Especiais</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_Toc18208182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2000A5BA" w14:textId="355D0362" w:rsidR="0001609F" w:rsidRPr="00AD248F" w:rsidRDefault="00F56A40">
      <w:pPr>
        <w:pStyle w:val="Sumrio2"/>
        <w:tabs>
          <w:tab w:val="left" w:pos="1000"/>
        </w:tabs>
        <w:rPr>
          <w:noProof/>
          <w:snapToGrid/>
          <w:sz w:val="24"/>
          <w:szCs w:val="24"/>
          <w:lang w:val="pt-BR"/>
        </w:rPr>
      </w:pPr>
      <w:r>
        <w:rPr>
          <w:noProof/>
          <w:lang w:val="pt-BR"/>
        </w:rPr>
        <w:t>3</w:t>
      </w:r>
      <w:r w:rsidR="00E6554C" w:rsidRPr="00AD248F">
        <w:rPr>
          <w:noProof/>
          <w:lang w:val="pt-BR"/>
        </w:rPr>
        <w:t>.1</w:t>
      </w:r>
      <w:r w:rsidR="00E6554C" w:rsidRPr="00AD248F">
        <w:rPr>
          <w:noProof/>
          <w:snapToGrid/>
          <w:sz w:val="24"/>
          <w:szCs w:val="24"/>
          <w:lang w:val="pt-BR"/>
        </w:rPr>
        <w:tab/>
      </w:r>
      <w:r w:rsidR="00784559">
        <w:rPr>
          <w:noProof/>
          <w:lang w:val="pt-BR"/>
        </w:rPr>
        <w:t>Quantidade Calórica</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_Toc18208183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53E282D9" w14:textId="58B5C098" w:rsidR="0001609F" w:rsidRPr="00AD248F" w:rsidRDefault="00F56A40">
      <w:pPr>
        <w:pStyle w:val="Sumrio1"/>
        <w:tabs>
          <w:tab w:val="left" w:pos="432"/>
        </w:tabs>
        <w:rPr>
          <w:noProof/>
          <w:snapToGrid/>
          <w:sz w:val="24"/>
          <w:szCs w:val="24"/>
          <w:lang w:val="pt-BR"/>
        </w:rPr>
      </w:pPr>
      <w:r>
        <w:rPr>
          <w:noProof/>
          <w:sz w:val="24"/>
          <w:lang w:val="pt-BR"/>
        </w:rPr>
        <w:t>4</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Precondições</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_Toc18208184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33C2941A" w14:textId="55AAF602" w:rsidR="0001609F" w:rsidRPr="00AD248F" w:rsidRDefault="00F56A40">
      <w:pPr>
        <w:pStyle w:val="Sumrio2"/>
        <w:tabs>
          <w:tab w:val="left" w:pos="1000"/>
        </w:tabs>
        <w:rPr>
          <w:noProof/>
          <w:snapToGrid/>
          <w:sz w:val="24"/>
          <w:szCs w:val="24"/>
          <w:lang w:val="pt-BR"/>
        </w:rPr>
      </w:pPr>
      <w:r>
        <w:rPr>
          <w:noProof/>
          <w:lang w:val="pt-BR"/>
        </w:rPr>
        <w:t>4</w:t>
      </w:r>
      <w:r w:rsidR="00E6554C" w:rsidRPr="00AD248F">
        <w:rPr>
          <w:noProof/>
          <w:lang w:val="pt-BR"/>
        </w:rPr>
        <w:t>.1</w:t>
      </w:r>
      <w:r w:rsidR="00E6554C" w:rsidRPr="00AD248F">
        <w:rPr>
          <w:noProof/>
          <w:snapToGrid/>
          <w:sz w:val="24"/>
          <w:szCs w:val="24"/>
          <w:lang w:val="pt-BR"/>
        </w:rPr>
        <w:tab/>
      </w:r>
      <w:r w:rsidR="00716F30">
        <w:rPr>
          <w:noProof/>
          <w:lang w:val="pt-BR"/>
        </w:rPr>
        <w:t>Precondição Um - Integração com o Banco de Dados MySQL</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_Toc18208185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4AB8780B" w14:textId="47F768FA" w:rsidR="0001609F" w:rsidRPr="00AD248F" w:rsidRDefault="00A13B93">
      <w:pPr>
        <w:pStyle w:val="Sumrio1"/>
        <w:tabs>
          <w:tab w:val="left" w:pos="432"/>
        </w:tabs>
        <w:rPr>
          <w:noProof/>
          <w:snapToGrid/>
          <w:sz w:val="24"/>
          <w:szCs w:val="24"/>
          <w:lang w:val="pt-BR"/>
        </w:rPr>
      </w:pPr>
      <w:r>
        <w:rPr>
          <w:noProof/>
          <w:sz w:val="24"/>
          <w:lang w:val="pt-BR"/>
        </w:rPr>
        <w:t>5</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Pós-condições</w:t>
      </w:r>
      <w:r w:rsidR="00E6554C" w:rsidRPr="00AD248F">
        <w:rPr>
          <w:noProof/>
          <w:lang w:val="pt-BR"/>
        </w:rPr>
        <w:tab/>
      </w:r>
      <w:r w:rsidR="00074E86">
        <w:rPr>
          <w:noProof/>
          <w:lang w:val="pt-BR"/>
        </w:rPr>
        <w:t>6</w:t>
      </w:r>
    </w:p>
    <w:p w14:paraId="21E22C98" w14:textId="62945F32" w:rsidR="0001609F" w:rsidRDefault="00E6554C">
      <w:pPr>
        <w:pStyle w:val="Sumrio2"/>
        <w:tabs>
          <w:tab w:val="left" w:pos="1000"/>
        </w:tabs>
        <w:rPr>
          <w:noProof/>
          <w:lang w:val="pt-BR"/>
        </w:rPr>
      </w:pPr>
      <w:r w:rsidRPr="00AD248F">
        <w:rPr>
          <w:noProof/>
          <w:lang w:val="pt-BR"/>
        </w:rPr>
        <w:t>5.1</w:t>
      </w:r>
      <w:r w:rsidRPr="00AD248F">
        <w:rPr>
          <w:noProof/>
          <w:snapToGrid/>
          <w:sz w:val="24"/>
          <w:szCs w:val="24"/>
          <w:lang w:val="pt-BR"/>
        </w:rPr>
        <w:tab/>
      </w:r>
      <w:r w:rsidR="00600EE4">
        <w:rPr>
          <w:noProof/>
          <w:lang w:val="pt-BR"/>
        </w:rPr>
        <w:t xml:space="preserve">Pós-condição Um - </w:t>
      </w:r>
      <w:r w:rsidR="00074E86">
        <w:rPr>
          <w:lang w:val="pt-BR"/>
        </w:rPr>
        <w:t>Ao finalizar a Criação de um Item no Cardápio</w:t>
      </w:r>
      <w:r w:rsidRPr="00AD248F">
        <w:rPr>
          <w:noProof/>
          <w:lang w:val="pt-BR"/>
        </w:rPr>
        <w:tab/>
      </w:r>
      <w:r w:rsidR="00074E86">
        <w:rPr>
          <w:noProof/>
          <w:lang w:val="pt-BR"/>
        </w:rPr>
        <w:t>6</w:t>
      </w:r>
    </w:p>
    <w:p w14:paraId="503EBC48" w14:textId="4D535D6B" w:rsidR="00600EE4" w:rsidRPr="00600EE4"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Dois - </w:t>
      </w:r>
      <w:r w:rsidR="00074E86">
        <w:rPr>
          <w:lang w:val="pt-BR"/>
        </w:rPr>
        <w:t>Ao finalizar a Leitura do Cardápio</w:t>
      </w:r>
      <w:r w:rsidRPr="00AD248F">
        <w:rPr>
          <w:noProof/>
          <w:lang w:val="pt-BR"/>
        </w:rPr>
        <w:tab/>
      </w:r>
      <w:r w:rsidR="00074E86">
        <w:rPr>
          <w:noProof/>
          <w:lang w:val="pt-BR"/>
        </w:rPr>
        <w:t>6</w:t>
      </w:r>
    </w:p>
    <w:p w14:paraId="12EE1529" w14:textId="314E7144" w:rsidR="00600EE4" w:rsidRPr="00AD248F"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Três - </w:t>
      </w:r>
      <w:r w:rsidR="00074E86">
        <w:rPr>
          <w:lang w:val="pt-BR"/>
        </w:rPr>
        <w:t>Ao finalizar a Edição do Cardápio</w:t>
      </w:r>
      <w:r w:rsidRPr="00AD248F">
        <w:rPr>
          <w:noProof/>
          <w:lang w:val="pt-BR"/>
        </w:rPr>
        <w:tab/>
      </w:r>
      <w:r w:rsidR="00074E86">
        <w:rPr>
          <w:noProof/>
          <w:lang w:val="pt-BR"/>
        </w:rPr>
        <w:t>6</w:t>
      </w:r>
    </w:p>
    <w:p w14:paraId="52AE84D5" w14:textId="10DED040" w:rsidR="00600EE4" w:rsidRPr="00AD248F"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Quatro - </w:t>
      </w:r>
      <w:r w:rsidR="00074E86">
        <w:rPr>
          <w:noProof/>
          <w:lang w:val="pt-BR"/>
        </w:rPr>
        <w:t>Ao Finalizar a Remoção de um Item do Cardápio</w:t>
      </w:r>
      <w:r w:rsidRPr="00AD248F">
        <w:rPr>
          <w:noProof/>
          <w:lang w:val="pt-BR"/>
        </w:rPr>
        <w:tab/>
      </w:r>
      <w:r w:rsidR="00074E86">
        <w:rPr>
          <w:noProof/>
          <w:lang w:val="pt-BR"/>
        </w:rPr>
        <w:t>6</w:t>
      </w:r>
    </w:p>
    <w:p w14:paraId="0CE0461A" w14:textId="77777777" w:rsidR="00600EE4" w:rsidRPr="00600EE4" w:rsidRDefault="00600EE4" w:rsidP="00600EE4">
      <w:pPr>
        <w:rPr>
          <w:lang w:val="pt-BR"/>
        </w:rPr>
      </w:pPr>
    </w:p>
    <w:p w14:paraId="24CCD59D" w14:textId="18D02247" w:rsidR="0001609F" w:rsidRPr="00AD248F" w:rsidRDefault="0001609F">
      <w:pPr>
        <w:pStyle w:val="Sumrio2"/>
        <w:tabs>
          <w:tab w:val="left" w:pos="1000"/>
        </w:tabs>
        <w:rPr>
          <w:noProof/>
          <w:snapToGrid/>
          <w:sz w:val="24"/>
          <w:szCs w:val="24"/>
          <w:lang w:val="pt-BR"/>
        </w:rPr>
      </w:pPr>
    </w:p>
    <w:p w14:paraId="612BAB18" w14:textId="603B5D62" w:rsidR="0001609F" w:rsidRPr="00AD248F" w:rsidRDefault="00E6554C">
      <w:pPr>
        <w:pStyle w:val="Ttulo"/>
        <w:rPr>
          <w:lang w:val="pt-BR"/>
        </w:rPr>
      </w:pPr>
      <w:r w:rsidRPr="00AD248F">
        <w:rPr>
          <w:lang w:val="pt-BR"/>
        </w:rPr>
        <w:fldChar w:fldCharType="end"/>
      </w:r>
      <w:r w:rsidRPr="00AD248F">
        <w:rPr>
          <w:lang w:val="pt-BR"/>
        </w:rPr>
        <w:br w:type="page"/>
      </w:r>
      <w:r w:rsidRPr="00AD248F">
        <w:rPr>
          <w:lang w:val="pt-BR"/>
        </w:rPr>
        <w:lastRenderedPageBreak/>
        <w:fldChar w:fldCharType="begin"/>
      </w:r>
      <w:r w:rsidRPr="00AD248F">
        <w:rPr>
          <w:lang w:val="pt-BR"/>
        </w:rPr>
        <w:instrText xml:space="preserve">TITLE  \* MERGEFORMAT </w:instrText>
      </w:r>
      <w:r w:rsidRPr="00AD248F">
        <w:rPr>
          <w:lang w:val="pt-BR"/>
        </w:rPr>
        <w:fldChar w:fldCharType="separate"/>
      </w:r>
      <w:r w:rsidR="00924A74" w:rsidRPr="00AD248F">
        <w:rPr>
          <w:lang w:val="pt-BR"/>
        </w:rPr>
        <w:t>Especificação de Caso de Uso: Gerenciar Cardápio</w:t>
      </w:r>
      <w:r w:rsidRPr="00AD248F">
        <w:rPr>
          <w:lang w:val="pt-BR"/>
        </w:rPr>
        <w:fldChar w:fldCharType="end"/>
      </w:r>
      <w:bookmarkStart w:id="0" w:name="_Toc425054503"/>
      <w:bookmarkStart w:id="1" w:name="_Toc423410237"/>
      <w:r w:rsidRPr="00AD248F">
        <w:rPr>
          <w:lang w:val="pt-BR"/>
        </w:rPr>
        <w:t xml:space="preserve"> </w:t>
      </w:r>
      <w:bookmarkEnd w:id="0"/>
      <w:bookmarkEnd w:id="1"/>
    </w:p>
    <w:p w14:paraId="634FA75C" w14:textId="77777777" w:rsidR="0001609F" w:rsidRPr="00AD248F" w:rsidRDefault="0001609F">
      <w:pPr>
        <w:pStyle w:val="InfoBlue"/>
        <w:rPr>
          <w:lang w:val="pt-BR"/>
        </w:rPr>
      </w:pPr>
    </w:p>
    <w:p w14:paraId="5D0EF666" w14:textId="49B712D4" w:rsidR="0001609F" w:rsidRPr="00AD248F" w:rsidRDefault="00600EE4">
      <w:pPr>
        <w:pStyle w:val="Ttulo1"/>
        <w:ind w:left="1080" w:hanging="360"/>
        <w:rPr>
          <w:lang w:val="pt-BR"/>
        </w:rPr>
      </w:pPr>
      <w:bookmarkStart w:id="2" w:name="_Toc425054504"/>
      <w:bookmarkStart w:id="3" w:name="_Toc423410238"/>
      <w:r>
        <w:rPr>
          <w:lang w:val="pt-BR"/>
        </w:rPr>
        <w:t>Gerenciar cardápio</w:t>
      </w:r>
      <w:r w:rsidR="00E6554C" w:rsidRPr="00AD248F">
        <w:rPr>
          <w:lang w:val="pt-BR"/>
        </w:rPr>
        <w:t xml:space="preserve"> </w:t>
      </w:r>
    </w:p>
    <w:p w14:paraId="220F94D4" w14:textId="77777777" w:rsidR="0001609F" w:rsidRDefault="00E6554C">
      <w:pPr>
        <w:pStyle w:val="Ttulo2"/>
        <w:rPr>
          <w:lang w:val="pt-BR"/>
        </w:rPr>
      </w:pPr>
      <w:bookmarkStart w:id="4" w:name="_Toc18208176"/>
      <w:r w:rsidRPr="00AD248F">
        <w:rPr>
          <w:lang w:val="pt-BR"/>
        </w:rPr>
        <w:t>Breve Descrição</w:t>
      </w:r>
      <w:bookmarkEnd w:id="2"/>
      <w:bookmarkEnd w:id="3"/>
      <w:bookmarkEnd w:id="4"/>
    </w:p>
    <w:p w14:paraId="0F5A2410" w14:textId="77777777" w:rsidR="00600EE4" w:rsidRPr="00600EE4" w:rsidRDefault="00600EE4" w:rsidP="00600EE4">
      <w:pPr>
        <w:rPr>
          <w:lang w:val="pt-BR"/>
        </w:rPr>
      </w:pPr>
    </w:p>
    <w:p w14:paraId="2A10525C" w14:textId="43608FCD" w:rsidR="00AD248F" w:rsidRPr="00AD248F" w:rsidRDefault="00AD248F" w:rsidP="00AD248F">
      <w:pPr>
        <w:pStyle w:val="Corpodetexto"/>
        <w:rPr>
          <w:lang w:val="pt-BR"/>
        </w:rPr>
      </w:pPr>
      <w:r w:rsidRPr="00AD248F">
        <w:rPr>
          <w:lang w:val="pt-BR"/>
        </w:rPr>
        <w:t>Este caso de uso</w:t>
      </w:r>
      <w:r>
        <w:rPr>
          <w:lang w:val="pt-BR"/>
        </w:rPr>
        <w:t xml:space="preserve"> contempla as atividades de criar, ler, atualizar e deletar o cardápio da Pizzaria Pizza </w:t>
      </w:r>
      <w:proofErr w:type="spellStart"/>
      <w:r>
        <w:rPr>
          <w:lang w:val="pt-BR"/>
        </w:rPr>
        <w:t>Pizza</w:t>
      </w:r>
      <w:proofErr w:type="spellEnd"/>
      <w:r>
        <w:rPr>
          <w:lang w:val="pt-BR"/>
        </w:rPr>
        <w:t xml:space="preserve"> </w:t>
      </w:r>
      <w:proofErr w:type="spellStart"/>
      <w:r>
        <w:rPr>
          <w:lang w:val="pt-BR"/>
        </w:rPr>
        <w:t>Pizza</w:t>
      </w:r>
      <w:proofErr w:type="spellEnd"/>
      <w:r w:rsidR="00A41FA9">
        <w:rPr>
          <w:lang w:val="pt-BR"/>
        </w:rPr>
        <w:t>.</w:t>
      </w:r>
    </w:p>
    <w:p w14:paraId="3F2ED897" w14:textId="77777777" w:rsidR="0001609F" w:rsidRPr="00AD248F" w:rsidRDefault="00E6554C">
      <w:pPr>
        <w:pStyle w:val="Ttulo1"/>
        <w:widowControl/>
        <w:ind w:left="1080" w:hanging="360"/>
        <w:rPr>
          <w:lang w:val="pt-BR"/>
        </w:rPr>
      </w:pPr>
      <w:bookmarkStart w:id="5" w:name="_Toc425054505"/>
      <w:bookmarkStart w:id="6" w:name="_Toc423410239"/>
      <w:bookmarkStart w:id="7" w:name="_Toc18208177"/>
      <w:r w:rsidRPr="00AD248F">
        <w:rPr>
          <w:lang w:val="pt-BR"/>
        </w:rPr>
        <w:t>Fluxo de Eventos</w:t>
      </w:r>
      <w:bookmarkEnd w:id="5"/>
      <w:bookmarkEnd w:id="6"/>
      <w:bookmarkEnd w:id="7"/>
    </w:p>
    <w:p w14:paraId="355E6CBE" w14:textId="6569EBBF" w:rsidR="00FB6B78" w:rsidRPr="00600EE4" w:rsidRDefault="00E6554C" w:rsidP="00600EE4">
      <w:pPr>
        <w:pStyle w:val="Ttulo2"/>
        <w:widowControl/>
        <w:rPr>
          <w:lang w:val="pt-BR"/>
        </w:rPr>
      </w:pPr>
      <w:bookmarkStart w:id="8" w:name="_Toc425054506"/>
      <w:bookmarkStart w:id="9" w:name="_Toc423410240"/>
      <w:bookmarkStart w:id="10" w:name="_Toc18208178"/>
      <w:r w:rsidRPr="00AD248F">
        <w:rPr>
          <w:lang w:val="pt-BR"/>
        </w:rPr>
        <w:t>Fluxo Básico</w:t>
      </w:r>
      <w:bookmarkEnd w:id="8"/>
      <w:bookmarkEnd w:id="9"/>
      <w:bookmarkEnd w:id="10"/>
      <w:r w:rsidRPr="00AD248F">
        <w:rPr>
          <w:lang w:val="pt-BR"/>
        </w:rPr>
        <w:t xml:space="preserve"> </w:t>
      </w:r>
    </w:p>
    <w:p w14:paraId="27029FBD" w14:textId="2AD5CDE1" w:rsidR="00695011" w:rsidRDefault="00695011" w:rsidP="00FB6B78">
      <w:pPr>
        <w:pStyle w:val="Corpodetexto"/>
        <w:rPr>
          <w:lang w:val="pt-BR"/>
        </w:rPr>
      </w:pPr>
      <w:r>
        <w:rPr>
          <w:lang w:val="pt-BR"/>
        </w:rPr>
        <w:t xml:space="preserve">O presente caso de uso consiste em gerenciar o cardápio da pizzaria Pizza </w:t>
      </w:r>
      <w:proofErr w:type="spellStart"/>
      <w:r>
        <w:rPr>
          <w:lang w:val="pt-BR"/>
        </w:rPr>
        <w:t>Pizza</w:t>
      </w:r>
      <w:proofErr w:type="spellEnd"/>
      <w:r>
        <w:rPr>
          <w:lang w:val="pt-BR"/>
        </w:rPr>
        <w:t xml:space="preserve"> </w:t>
      </w:r>
      <w:proofErr w:type="spellStart"/>
      <w:r>
        <w:rPr>
          <w:lang w:val="pt-BR"/>
        </w:rPr>
        <w:t>Pizza</w:t>
      </w:r>
      <w:proofErr w:type="spellEnd"/>
      <w:r>
        <w:rPr>
          <w:lang w:val="pt-BR"/>
        </w:rPr>
        <w:t xml:space="preserve">. Por isto, tal caso de uso engloba as atividades de criar, ler, editar e deletar informações referentes ao cardápio da pizzaria. Neste sentido, pode-se dizer que este caso de uso </w:t>
      </w:r>
      <w:r w:rsidR="001D072C">
        <w:rPr>
          <w:lang w:val="pt-BR"/>
        </w:rPr>
        <w:t>se trata</w:t>
      </w:r>
      <w:r>
        <w:rPr>
          <w:lang w:val="pt-BR"/>
        </w:rPr>
        <w:t xml:space="preserve"> de um CRUD (</w:t>
      </w:r>
      <w:proofErr w:type="spellStart"/>
      <w:r>
        <w:rPr>
          <w:lang w:val="pt-BR"/>
        </w:rPr>
        <w:t>create</w:t>
      </w:r>
      <w:proofErr w:type="spellEnd"/>
      <w:r>
        <w:rPr>
          <w:lang w:val="pt-BR"/>
        </w:rPr>
        <w:t xml:space="preserve">, </w:t>
      </w:r>
      <w:proofErr w:type="spellStart"/>
      <w:r>
        <w:rPr>
          <w:lang w:val="pt-BR"/>
        </w:rPr>
        <w:t>read</w:t>
      </w:r>
      <w:proofErr w:type="spellEnd"/>
      <w:r>
        <w:rPr>
          <w:lang w:val="pt-BR"/>
        </w:rPr>
        <w:t xml:space="preserve">, </w:t>
      </w:r>
      <w:proofErr w:type="spellStart"/>
      <w:r>
        <w:rPr>
          <w:lang w:val="pt-BR"/>
        </w:rPr>
        <w:t>update</w:t>
      </w:r>
      <w:proofErr w:type="spellEnd"/>
      <w:r>
        <w:rPr>
          <w:lang w:val="pt-BR"/>
        </w:rPr>
        <w:t xml:space="preserve"> e delete).</w:t>
      </w:r>
    </w:p>
    <w:p w14:paraId="027E77F0" w14:textId="33CFBE96" w:rsidR="00FB6B78" w:rsidRDefault="00695011" w:rsidP="00FB6B78">
      <w:pPr>
        <w:pStyle w:val="Corpodetexto"/>
        <w:rPr>
          <w:lang w:val="pt-BR"/>
        </w:rPr>
      </w:pPr>
      <w:r>
        <w:rPr>
          <w:lang w:val="pt-BR"/>
        </w:rPr>
        <w:t>Por isto, a documentação deste caso de uso foi dividida</w:t>
      </w:r>
      <w:r w:rsidR="001D072C">
        <w:rPr>
          <w:lang w:val="pt-BR"/>
        </w:rPr>
        <w:t xml:space="preserve"> em quatro partes, sendo estas</w:t>
      </w:r>
      <w:r>
        <w:rPr>
          <w:lang w:val="pt-BR"/>
        </w:rPr>
        <w:t xml:space="preserve"> partes </w:t>
      </w:r>
      <w:r w:rsidR="001D072C">
        <w:rPr>
          <w:lang w:val="pt-BR"/>
        </w:rPr>
        <w:t>referentes as atividades descritas no parágrafo anterior.</w:t>
      </w:r>
      <w:r>
        <w:rPr>
          <w:lang w:val="pt-BR"/>
        </w:rPr>
        <w:t xml:space="preserve"> </w:t>
      </w:r>
    </w:p>
    <w:p w14:paraId="2B85E14B" w14:textId="77777777" w:rsidR="00600EE4" w:rsidRDefault="00600EE4" w:rsidP="00FB6B78">
      <w:pPr>
        <w:pStyle w:val="Corpodetexto"/>
        <w:rPr>
          <w:lang w:val="pt-BR"/>
        </w:rPr>
      </w:pPr>
    </w:p>
    <w:p w14:paraId="43CF5024" w14:textId="6D2CD808" w:rsidR="001D072C" w:rsidRPr="00454D61" w:rsidRDefault="00F52020" w:rsidP="00046E00">
      <w:pPr>
        <w:pStyle w:val="Ttulo2"/>
        <w:widowControl/>
        <w:numPr>
          <w:ilvl w:val="2"/>
          <w:numId w:val="1"/>
        </w:numPr>
        <w:rPr>
          <w:b w:val="0"/>
          <w:i/>
          <w:lang w:val="pt-BR"/>
        </w:rPr>
      </w:pPr>
      <w:r w:rsidRPr="00454D61">
        <w:rPr>
          <w:b w:val="0"/>
          <w:i/>
          <w:lang w:val="pt-BR"/>
        </w:rPr>
        <w:t xml:space="preserve">Criar </w:t>
      </w:r>
      <w:r w:rsidR="00D01769">
        <w:rPr>
          <w:b w:val="0"/>
          <w:i/>
          <w:lang w:val="pt-BR"/>
        </w:rPr>
        <w:t>Novo Item no C</w:t>
      </w:r>
      <w:r w:rsidR="00092446">
        <w:rPr>
          <w:b w:val="0"/>
          <w:i/>
          <w:lang w:val="pt-BR"/>
        </w:rPr>
        <w:t>ardápio</w:t>
      </w:r>
    </w:p>
    <w:p w14:paraId="2255F97C" w14:textId="0689D92C" w:rsidR="001D072C" w:rsidRDefault="001D072C" w:rsidP="00FB6B78">
      <w:pPr>
        <w:pStyle w:val="Corpodetexto"/>
        <w:rPr>
          <w:lang w:val="pt-BR"/>
        </w:rPr>
      </w:pPr>
      <w:r>
        <w:rPr>
          <w:lang w:val="pt-BR"/>
        </w:rPr>
        <w:t>Esta atividade do caso de uso diz respeito a criar um novo item</w:t>
      </w:r>
      <w:r w:rsidR="00046E00">
        <w:rPr>
          <w:lang w:val="pt-BR"/>
        </w:rPr>
        <w:t xml:space="preserve"> na lista denominada cardápio.</w:t>
      </w:r>
    </w:p>
    <w:p w14:paraId="457F2FE1" w14:textId="664A17C2" w:rsidR="00BE3789" w:rsidRDefault="00BE3789" w:rsidP="00FB6B78">
      <w:pPr>
        <w:pStyle w:val="Corpodetexto"/>
        <w:rPr>
          <w:lang w:val="pt-BR"/>
        </w:rPr>
      </w:pPr>
      <w:r>
        <w:rPr>
          <w:lang w:val="pt-BR"/>
        </w:rPr>
        <w:t>Para isto, o usuário</w:t>
      </w:r>
      <w:r w:rsidR="00A84ED2">
        <w:rPr>
          <w:lang w:val="pt-BR"/>
        </w:rPr>
        <w:t xml:space="preserve"> gerente</w:t>
      </w:r>
      <w:r>
        <w:rPr>
          <w:lang w:val="pt-BR"/>
        </w:rPr>
        <w:t xml:space="preserve"> deverá cadastrar as seguintes informações:</w:t>
      </w:r>
      <w:r w:rsidR="00BE0DBD">
        <w:rPr>
          <w:lang w:val="pt-BR"/>
        </w:rPr>
        <w:t xml:space="preserve"> nome da pizza, código da pizza, </w:t>
      </w:r>
      <w:r w:rsidR="00937376">
        <w:rPr>
          <w:lang w:val="pt-BR"/>
        </w:rPr>
        <w:t>ingrediente</w:t>
      </w:r>
      <w:r w:rsidR="000A6745">
        <w:rPr>
          <w:lang w:val="pt-BR"/>
        </w:rPr>
        <w:t>, caloria por porção</w:t>
      </w:r>
      <w:r w:rsidR="00937376">
        <w:rPr>
          <w:lang w:val="pt-BR"/>
        </w:rPr>
        <w:t xml:space="preserve"> e preço do ingrediente por porção.</w:t>
      </w:r>
    </w:p>
    <w:p w14:paraId="0F4E4B91" w14:textId="2234FFE7" w:rsidR="000A6745" w:rsidRDefault="000A6745" w:rsidP="00FB6B78">
      <w:pPr>
        <w:pStyle w:val="Corpodetexto"/>
        <w:rPr>
          <w:lang w:val="pt-BR"/>
        </w:rPr>
      </w:pPr>
      <w:r>
        <w:rPr>
          <w:lang w:val="pt-BR"/>
        </w:rPr>
        <w:t>Inicialmente, o usuário</w:t>
      </w:r>
      <w:r w:rsidR="00A84ED2">
        <w:rPr>
          <w:lang w:val="pt-BR"/>
        </w:rPr>
        <w:t xml:space="preserve"> gerente</w:t>
      </w:r>
      <w:r>
        <w:rPr>
          <w:lang w:val="pt-BR"/>
        </w:rPr>
        <w:t xml:space="preserve"> deve selecionar a opção de incluir um novo item no cardápio.</w:t>
      </w:r>
    </w:p>
    <w:p w14:paraId="034E01FE" w14:textId="3D2C3C0C" w:rsidR="000A6745" w:rsidRDefault="000A6745" w:rsidP="00FB6B78">
      <w:pPr>
        <w:pStyle w:val="Corpodetexto"/>
        <w:rPr>
          <w:lang w:val="pt-BR"/>
        </w:rPr>
      </w:pPr>
      <w:r>
        <w:rPr>
          <w:lang w:val="pt-BR"/>
        </w:rPr>
        <w:t>Ao fazer isto, habilita-se um campo onde o usuário informa o código do novo item.</w:t>
      </w:r>
    </w:p>
    <w:p w14:paraId="38700994" w14:textId="263A5896" w:rsidR="000A6745" w:rsidRDefault="000A6745" w:rsidP="00FB6B78">
      <w:pPr>
        <w:pStyle w:val="Corpodetexto"/>
        <w:rPr>
          <w:lang w:val="pt-BR"/>
        </w:rPr>
      </w:pPr>
      <w:r>
        <w:rPr>
          <w:lang w:val="pt-BR"/>
        </w:rPr>
        <w:t>A seguir, um novo campo permite ao usuário preencher com o nome da pizza.</w:t>
      </w:r>
    </w:p>
    <w:p w14:paraId="5E2E031D" w14:textId="5784813D" w:rsidR="000A6745" w:rsidRDefault="000A6745" w:rsidP="00FB6B78">
      <w:pPr>
        <w:pStyle w:val="Corpodetexto"/>
        <w:rPr>
          <w:lang w:val="pt-BR"/>
        </w:rPr>
      </w:pPr>
      <w:r>
        <w:rPr>
          <w:lang w:val="pt-BR"/>
        </w:rPr>
        <w:t xml:space="preserve">A próxima etapa consiste em incluir os ingredientes que compõem a pizza. Para isto, a adição é feita de maneira cíclica até que todos os ingredientes e suas informações sejam registradas. </w:t>
      </w:r>
    </w:p>
    <w:p w14:paraId="07E0D628" w14:textId="5FB93287" w:rsidR="000A6745" w:rsidRDefault="000A6745" w:rsidP="00FB6B78">
      <w:pPr>
        <w:pStyle w:val="Corpodetexto"/>
        <w:rPr>
          <w:lang w:val="pt-BR"/>
        </w:rPr>
      </w:pPr>
      <w:r>
        <w:rPr>
          <w:lang w:val="pt-BR"/>
        </w:rPr>
        <w:t>Então, pensando na adição de um único ingrediente, inicia-se pela adição do nome do ingrediente, seguida pela quantidade utilizada deste ingrediente por pizza, a quantidade de caloria adicionada devido a este ingrediente e finalmente o custo da porção referente a adição deste ingrediente na pizza.</w:t>
      </w:r>
      <w:r w:rsidR="00473C0C">
        <w:rPr>
          <w:lang w:val="pt-BR"/>
        </w:rPr>
        <w:t xml:space="preserve"> Este passo se repete até que todos os ingredientes sejam adicionados.</w:t>
      </w:r>
    </w:p>
    <w:p w14:paraId="244755F4" w14:textId="22F339A1" w:rsidR="00473C0C" w:rsidRDefault="00473C0C" w:rsidP="00FB6B78">
      <w:pPr>
        <w:pStyle w:val="Corpodetexto"/>
        <w:rPr>
          <w:lang w:val="pt-BR"/>
        </w:rPr>
      </w:pPr>
      <w:r>
        <w:rPr>
          <w:lang w:val="pt-BR"/>
        </w:rPr>
        <w:t xml:space="preserve">Ao final deste processo, tem-se uma nova pizza adicionada ao cardápio, a qual contém a informação de código, nome da pizza, </w:t>
      </w:r>
      <w:r w:rsidR="001A7AE9">
        <w:rPr>
          <w:lang w:val="pt-BR"/>
        </w:rPr>
        <w:t>quantidade de calorias totais e preço final da pizza.</w:t>
      </w:r>
    </w:p>
    <w:p w14:paraId="1FB963E5" w14:textId="77777777" w:rsidR="00092446" w:rsidRDefault="00092446" w:rsidP="00FB6B78">
      <w:pPr>
        <w:pStyle w:val="Corpodetexto"/>
        <w:rPr>
          <w:lang w:val="pt-BR"/>
        </w:rPr>
      </w:pPr>
    </w:p>
    <w:p w14:paraId="1AAC32F5" w14:textId="7707BA7F" w:rsidR="00092446" w:rsidRDefault="00092446" w:rsidP="00092446">
      <w:pPr>
        <w:pStyle w:val="Ttulo2"/>
        <w:widowControl/>
        <w:numPr>
          <w:ilvl w:val="2"/>
          <w:numId w:val="1"/>
        </w:numPr>
        <w:rPr>
          <w:b w:val="0"/>
          <w:i/>
          <w:lang w:val="pt-BR"/>
        </w:rPr>
      </w:pPr>
      <w:r>
        <w:rPr>
          <w:b w:val="0"/>
          <w:i/>
          <w:lang w:val="pt-BR"/>
        </w:rPr>
        <w:t xml:space="preserve">Ler </w:t>
      </w:r>
      <w:r w:rsidR="00D01769">
        <w:rPr>
          <w:b w:val="0"/>
          <w:i/>
          <w:lang w:val="pt-BR"/>
        </w:rPr>
        <w:t>Item do C</w:t>
      </w:r>
      <w:r>
        <w:rPr>
          <w:b w:val="0"/>
          <w:i/>
          <w:lang w:val="pt-BR"/>
        </w:rPr>
        <w:t>ardápio.</w:t>
      </w:r>
    </w:p>
    <w:p w14:paraId="7D281068" w14:textId="33D5AB42" w:rsidR="00092446" w:rsidRDefault="00092446" w:rsidP="00092446">
      <w:pPr>
        <w:pStyle w:val="Corpodetexto"/>
        <w:rPr>
          <w:lang w:val="pt-BR"/>
        </w:rPr>
      </w:pPr>
      <w:r>
        <w:rPr>
          <w:lang w:val="pt-BR"/>
        </w:rPr>
        <w:t>Ao realizar a venda por telefone, o atendente deve ser capaz de acessar rapidamente o item do cardápio e, com isso, tornar o processo de venda mais rápido.</w:t>
      </w:r>
    </w:p>
    <w:p w14:paraId="672FE79F" w14:textId="3E7C687B" w:rsidR="00092446" w:rsidRDefault="00092446" w:rsidP="00092446">
      <w:pPr>
        <w:pStyle w:val="Corpodetexto"/>
        <w:rPr>
          <w:lang w:val="pt-BR"/>
        </w:rPr>
      </w:pPr>
      <w:r>
        <w:rPr>
          <w:lang w:val="pt-BR"/>
        </w:rPr>
        <w:t>Dessa forma, ao iniciar o processo, o atendente recebe a solicitação do cliente quanto ao sabor da pizza desejado. A partir desse momento, o atendente informa o código do sabor da pizza no sistema e clica em adicionar à lista de compras.</w:t>
      </w:r>
    </w:p>
    <w:p w14:paraId="478E7071" w14:textId="274ACE25" w:rsidR="00092446" w:rsidRDefault="00092446" w:rsidP="00092446">
      <w:pPr>
        <w:pStyle w:val="Corpodetexto"/>
        <w:rPr>
          <w:lang w:val="pt-BR"/>
        </w:rPr>
      </w:pPr>
      <w:r>
        <w:rPr>
          <w:lang w:val="pt-BR"/>
        </w:rPr>
        <w:t>Dessa forma, o resultado final é que a pizza desejada é identificada no cardápio e adicionada ao carrinho de compras do cliente para o faturamento. Dessa maneira, o processo de atendimento do cliente torna-se muito mais rápido.</w:t>
      </w:r>
    </w:p>
    <w:p w14:paraId="297032F4" w14:textId="77777777" w:rsidR="000E44D7" w:rsidRDefault="000E44D7" w:rsidP="00092446">
      <w:pPr>
        <w:pStyle w:val="Corpodetexto"/>
        <w:rPr>
          <w:lang w:val="pt-BR"/>
        </w:rPr>
      </w:pPr>
    </w:p>
    <w:p w14:paraId="78B13F53" w14:textId="1FDC85E0" w:rsidR="000E44D7" w:rsidRDefault="000E44D7" w:rsidP="000E44D7">
      <w:pPr>
        <w:pStyle w:val="Ttulo2"/>
        <w:widowControl/>
        <w:numPr>
          <w:ilvl w:val="2"/>
          <w:numId w:val="1"/>
        </w:numPr>
        <w:rPr>
          <w:b w:val="0"/>
          <w:i/>
          <w:lang w:val="pt-BR"/>
        </w:rPr>
      </w:pPr>
      <w:r>
        <w:rPr>
          <w:b w:val="0"/>
          <w:i/>
          <w:lang w:val="pt-BR"/>
        </w:rPr>
        <w:lastRenderedPageBreak/>
        <w:t xml:space="preserve">Atualizar </w:t>
      </w:r>
      <w:r w:rsidR="00D01769">
        <w:rPr>
          <w:b w:val="0"/>
          <w:i/>
          <w:lang w:val="pt-BR"/>
        </w:rPr>
        <w:t>Item do C</w:t>
      </w:r>
      <w:r>
        <w:rPr>
          <w:b w:val="0"/>
          <w:i/>
          <w:lang w:val="pt-BR"/>
        </w:rPr>
        <w:t>ardápio.</w:t>
      </w:r>
    </w:p>
    <w:p w14:paraId="42D7524E" w14:textId="3BA85602" w:rsidR="000E44D7" w:rsidRDefault="00CF26E5" w:rsidP="000E44D7">
      <w:pPr>
        <w:pStyle w:val="Corpodetexto"/>
        <w:rPr>
          <w:lang w:val="pt-BR"/>
        </w:rPr>
      </w:pPr>
      <w:r>
        <w:rPr>
          <w:lang w:val="pt-BR"/>
        </w:rPr>
        <w:t xml:space="preserve">De uma maneira geral, os itens do cardápio podem sofrer alterações. Seja por </w:t>
      </w:r>
      <w:r w:rsidR="00A84ED2">
        <w:rPr>
          <w:lang w:val="pt-BR"/>
        </w:rPr>
        <w:t>mudanças de fornecedores, ou por alteração na receita da pizza.</w:t>
      </w:r>
    </w:p>
    <w:p w14:paraId="38D76E1E" w14:textId="3BCD7BD6" w:rsidR="00A84ED2" w:rsidRDefault="00A84ED2" w:rsidP="000E44D7">
      <w:pPr>
        <w:pStyle w:val="Corpodetexto"/>
        <w:rPr>
          <w:lang w:val="pt-BR"/>
        </w:rPr>
      </w:pPr>
      <w:r>
        <w:rPr>
          <w:lang w:val="pt-BR"/>
        </w:rPr>
        <w:t>Por isto, o gerente da pizzaria</w:t>
      </w:r>
      <w:r w:rsidR="00443AAF">
        <w:rPr>
          <w:lang w:val="pt-BR"/>
        </w:rPr>
        <w:t xml:space="preserve"> deve ser capaz de atualizar tais informações.</w:t>
      </w:r>
    </w:p>
    <w:p w14:paraId="7AF59E79" w14:textId="0F16FEDC" w:rsidR="00443AAF" w:rsidRDefault="00443AAF" w:rsidP="000E44D7">
      <w:pPr>
        <w:pStyle w:val="Corpodetexto"/>
        <w:rPr>
          <w:lang w:val="pt-BR"/>
        </w:rPr>
      </w:pPr>
      <w:r>
        <w:rPr>
          <w:lang w:val="pt-BR"/>
        </w:rPr>
        <w:t>Para isto, o gerente deve inicialmente identificar qual a receita da pizza que ele deseja modificar.</w:t>
      </w:r>
    </w:p>
    <w:p w14:paraId="551483F4" w14:textId="40979D92" w:rsidR="00443AAF" w:rsidRDefault="00443AAF" w:rsidP="000E44D7">
      <w:pPr>
        <w:pStyle w:val="Corpodetexto"/>
        <w:rPr>
          <w:lang w:val="pt-BR"/>
        </w:rPr>
      </w:pPr>
      <w:r>
        <w:rPr>
          <w:lang w:val="pt-BR"/>
        </w:rPr>
        <w:t>Uma vez feito isto, ele informa ao sistema o código da pizza.</w:t>
      </w:r>
    </w:p>
    <w:p w14:paraId="23BA63E9" w14:textId="3974E190" w:rsidR="00443AAF" w:rsidRDefault="00443AAF" w:rsidP="000E44D7">
      <w:pPr>
        <w:pStyle w:val="Corpodetexto"/>
        <w:rPr>
          <w:lang w:val="pt-BR"/>
        </w:rPr>
      </w:pPr>
      <w:r>
        <w:rPr>
          <w:lang w:val="pt-BR"/>
        </w:rPr>
        <w:t>Em seguida ele selecion</w:t>
      </w:r>
      <w:r w:rsidR="00C64224">
        <w:rPr>
          <w:lang w:val="pt-BR"/>
        </w:rPr>
        <w:t>a o campo ingredientes, o qual</w:t>
      </w:r>
      <w:r>
        <w:rPr>
          <w:lang w:val="pt-BR"/>
        </w:rPr>
        <w:t xml:space="preserve"> contém todos os constituintes da</w:t>
      </w:r>
      <w:r w:rsidR="00C64224">
        <w:rPr>
          <w:lang w:val="pt-BR"/>
        </w:rPr>
        <w:t xml:space="preserve"> formulação da pizza. Neste campo, ele faz a seleção do ingrediente que se deseja atualizar. Uma vez feito isto, ele deve alterar as informações de nome do ingrediente, quantidade em gramas utilizada por porção, calorias relativas ao ingrediente por porção além de atualizar o preço deste novo ingrediente utilizado na pizza.</w:t>
      </w:r>
    </w:p>
    <w:p w14:paraId="57CE58E9" w14:textId="7E3AFA93" w:rsidR="00F47D5E" w:rsidRDefault="00F47D5E" w:rsidP="000E44D7">
      <w:pPr>
        <w:pStyle w:val="Corpodetexto"/>
        <w:rPr>
          <w:lang w:val="pt-BR"/>
        </w:rPr>
      </w:pPr>
      <w:r>
        <w:rPr>
          <w:lang w:val="pt-BR"/>
        </w:rPr>
        <w:t>O resultado final é a conservação do registro do nome da pizza, porém com a alteração de ingrediente realizada.</w:t>
      </w:r>
    </w:p>
    <w:p w14:paraId="1834BA26" w14:textId="77777777" w:rsidR="00D01769" w:rsidRDefault="00D01769" w:rsidP="000E44D7">
      <w:pPr>
        <w:pStyle w:val="Corpodetexto"/>
        <w:rPr>
          <w:lang w:val="pt-BR"/>
        </w:rPr>
      </w:pPr>
    </w:p>
    <w:p w14:paraId="61178FD8" w14:textId="58BEFE97" w:rsidR="00D01769" w:rsidRDefault="0048643E" w:rsidP="00D01769">
      <w:pPr>
        <w:pStyle w:val="Ttulo2"/>
        <w:widowControl/>
        <w:numPr>
          <w:ilvl w:val="2"/>
          <w:numId w:val="1"/>
        </w:numPr>
        <w:rPr>
          <w:b w:val="0"/>
          <w:i/>
          <w:lang w:val="pt-BR"/>
        </w:rPr>
      </w:pPr>
      <w:r>
        <w:rPr>
          <w:b w:val="0"/>
          <w:i/>
          <w:lang w:val="pt-BR"/>
        </w:rPr>
        <w:t>Remover Item</w:t>
      </w:r>
      <w:r w:rsidR="00EC10EF">
        <w:rPr>
          <w:b w:val="0"/>
          <w:i/>
          <w:lang w:val="pt-BR"/>
        </w:rPr>
        <w:t xml:space="preserve"> do C</w:t>
      </w:r>
      <w:r w:rsidR="00D01769">
        <w:rPr>
          <w:b w:val="0"/>
          <w:i/>
          <w:lang w:val="pt-BR"/>
        </w:rPr>
        <w:t>ardápio</w:t>
      </w:r>
    </w:p>
    <w:p w14:paraId="5FF63280" w14:textId="2B1BEC20" w:rsidR="00D01769" w:rsidRDefault="002E4132" w:rsidP="00D01769">
      <w:pPr>
        <w:pStyle w:val="Corpodetexto"/>
        <w:rPr>
          <w:lang w:val="pt-BR"/>
        </w:rPr>
      </w:pPr>
      <w:r>
        <w:rPr>
          <w:lang w:val="pt-BR"/>
        </w:rPr>
        <w:t>Os itens de um cardápio podem ser removidos uma vez que o relatório de vendas mostre que determinado item nã</w:t>
      </w:r>
      <w:r w:rsidR="007E368A">
        <w:rPr>
          <w:lang w:val="pt-BR"/>
        </w:rPr>
        <w:t xml:space="preserve">o traz faturamento significativo à pizzaria. Isto é feito, pois manter </w:t>
      </w:r>
      <w:r w:rsidR="00BC1D46">
        <w:rPr>
          <w:lang w:val="pt-BR"/>
        </w:rPr>
        <w:t>itens sem grande volume de venda no cardápio gera grande complexidade na operação do negócio sem trazer retorno, ao mesmo tempo que podem propiciar o acúmulo e vencimento de ingredientes no estoque.</w:t>
      </w:r>
    </w:p>
    <w:p w14:paraId="5565BA6D" w14:textId="3B34E80B" w:rsidR="000E1BE6" w:rsidRDefault="00763A39" w:rsidP="00D01769">
      <w:pPr>
        <w:pStyle w:val="Corpodetexto"/>
        <w:rPr>
          <w:lang w:val="pt-BR"/>
        </w:rPr>
      </w:pPr>
      <w:r>
        <w:rPr>
          <w:lang w:val="pt-BR"/>
        </w:rPr>
        <w:t>Assim, para remover o item/sabor da pizza do cardápio, o usuá</w:t>
      </w:r>
      <w:r w:rsidR="00D524E1">
        <w:rPr>
          <w:lang w:val="pt-BR"/>
        </w:rPr>
        <w:t>rio gerente deve selecionar o código da pizza a ser removido. Uma vez feito isto, o usuário gerente deve</w:t>
      </w:r>
      <w:r w:rsidR="000E1BE6">
        <w:rPr>
          <w:lang w:val="pt-BR"/>
        </w:rPr>
        <w:t xml:space="preserve"> selecionar a opção remover. Ao fazer isto, todas as informações referentes ao item em questão são eliminadas.</w:t>
      </w:r>
    </w:p>
    <w:p w14:paraId="26AF389F" w14:textId="6A024458" w:rsidR="00BC1D46" w:rsidRDefault="000E1BE6" w:rsidP="00D01769">
      <w:pPr>
        <w:pStyle w:val="Corpodetexto"/>
        <w:rPr>
          <w:lang w:val="pt-BR"/>
        </w:rPr>
      </w:pPr>
      <w:r>
        <w:rPr>
          <w:lang w:val="pt-BR"/>
        </w:rPr>
        <w:t>Dessa forma, como resultado final, o</w:t>
      </w:r>
      <w:r w:rsidR="004B66A8">
        <w:rPr>
          <w:lang w:val="pt-BR"/>
        </w:rPr>
        <w:t xml:space="preserve"> </w:t>
      </w:r>
      <w:proofErr w:type="gramStart"/>
      <w:r w:rsidR="004B66A8">
        <w:rPr>
          <w:lang w:val="pt-BR"/>
        </w:rPr>
        <w:t>tem-se</w:t>
      </w:r>
      <w:proofErr w:type="gramEnd"/>
      <w:r>
        <w:rPr>
          <w:lang w:val="pt-BR"/>
        </w:rPr>
        <w:t xml:space="preserve"> no cardápio a eliminação de um sabor de pizza. </w:t>
      </w:r>
      <w:r w:rsidR="00D524E1">
        <w:rPr>
          <w:lang w:val="pt-BR"/>
        </w:rPr>
        <w:t xml:space="preserve"> </w:t>
      </w:r>
    </w:p>
    <w:p w14:paraId="2A0DAC59" w14:textId="77777777" w:rsidR="00FB6B78" w:rsidRPr="00FB6B78" w:rsidRDefault="00FB6B78" w:rsidP="00FB6B78">
      <w:pPr>
        <w:pStyle w:val="Corpodetexto"/>
        <w:rPr>
          <w:lang w:val="pt-BR"/>
        </w:rPr>
      </w:pPr>
    </w:p>
    <w:p w14:paraId="76956273" w14:textId="77777777" w:rsidR="0001609F" w:rsidRPr="00AD248F" w:rsidRDefault="00E6554C">
      <w:pPr>
        <w:pStyle w:val="Ttulo1"/>
        <w:ind w:left="1080" w:hanging="360"/>
        <w:rPr>
          <w:sz w:val="24"/>
          <w:szCs w:val="24"/>
          <w:lang w:val="pt-BR"/>
        </w:rPr>
      </w:pPr>
      <w:bookmarkStart w:id="11" w:name="_Toc425054510"/>
      <w:bookmarkStart w:id="12" w:name="_Toc423410251"/>
      <w:bookmarkStart w:id="13" w:name="_Toc18208182"/>
      <w:r w:rsidRPr="00AD248F">
        <w:rPr>
          <w:sz w:val="24"/>
          <w:szCs w:val="24"/>
          <w:lang w:val="pt-BR"/>
        </w:rPr>
        <w:t>Requisitos Especiais</w:t>
      </w:r>
      <w:bookmarkEnd w:id="11"/>
      <w:bookmarkEnd w:id="12"/>
      <w:bookmarkEnd w:id="13"/>
    </w:p>
    <w:p w14:paraId="707A9F35" w14:textId="0D9D6669" w:rsidR="0001609F" w:rsidRDefault="00CC3184">
      <w:pPr>
        <w:pStyle w:val="Ttulo2"/>
        <w:widowControl/>
        <w:rPr>
          <w:lang w:val="pt-BR"/>
        </w:rPr>
      </w:pPr>
      <w:r>
        <w:rPr>
          <w:lang w:val="pt-BR"/>
        </w:rPr>
        <w:t>Quantidade Calórica</w:t>
      </w:r>
    </w:p>
    <w:p w14:paraId="548D450F" w14:textId="7EFCE186" w:rsidR="002D5E66" w:rsidRDefault="002D5E66" w:rsidP="002D5E66">
      <w:pPr>
        <w:pStyle w:val="Corpodetexto"/>
        <w:rPr>
          <w:lang w:val="pt-BR"/>
        </w:rPr>
      </w:pPr>
      <w:r>
        <w:rPr>
          <w:lang w:val="pt-BR"/>
        </w:rPr>
        <w:t>Por requisito da legislação vigente no país, a venda de todo alimento com elevado conteúdo calórico intrínseco, deve deixar clara e evidente a quantidade de calorias que o cliente irá ingerir.</w:t>
      </w:r>
    </w:p>
    <w:p w14:paraId="396BFE05" w14:textId="26A1842C" w:rsidR="002D5E66" w:rsidRDefault="002D5E66" w:rsidP="002D5E66">
      <w:pPr>
        <w:pStyle w:val="Corpodetexto"/>
        <w:rPr>
          <w:lang w:val="pt-BR"/>
        </w:rPr>
      </w:pPr>
      <w:r>
        <w:rPr>
          <w:lang w:val="pt-BR"/>
        </w:rPr>
        <w:t xml:space="preserve">Por isto, o software em questão deve ser capaz de registrar as calorias totais referentes a uma pizza ou a uma porção. </w:t>
      </w:r>
    </w:p>
    <w:p w14:paraId="262CFAE2" w14:textId="6E418552" w:rsidR="002D5E66" w:rsidRPr="002D5E66" w:rsidRDefault="002D5E66" w:rsidP="002D5E66">
      <w:pPr>
        <w:pStyle w:val="Corpodetexto"/>
        <w:rPr>
          <w:lang w:val="pt-BR"/>
        </w:rPr>
      </w:pPr>
      <w:r>
        <w:rPr>
          <w:lang w:val="pt-BR"/>
        </w:rPr>
        <w:t>Tal informação deve estar claramente identificada na nota fiscal emitida pelo estabelecimento.</w:t>
      </w:r>
    </w:p>
    <w:p w14:paraId="7D7BB360" w14:textId="4A9F4137" w:rsidR="00CC3184" w:rsidRPr="00CC3184" w:rsidRDefault="00CC3184" w:rsidP="00CC3184">
      <w:pPr>
        <w:rPr>
          <w:lang w:val="pt-BR"/>
        </w:rPr>
      </w:pPr>
    </w:p>
    <w:p w14:paraId="2B3AA399" w14:textId="77777777" w:rsidR="0001609F" w:rsidRPr="00AD248F" w:rsidRDefault="0001609F">
      <w:pPr>
        <w:rPr>
          <w:lang w:val="pt-BR"/>
        </w:rPr>
      </w:pPr>
    </w:p>
    <w:p w14:paraId="03A2FB6E" w14:textId="77777777" w:rsidR="0001609F" w:rsidRPr="00AD248F" w:rsidRDefault="00E6554C">
      <w:pPr>
        <w:pStyle w:val="Ttulo1"/>
        <w:widowControl/>
        <w:ind w:left="1080" w:hanging="360"/>
        <w:rPr>
          <w:sz w:val="24"/>
          <w:szCs w:val="24"/>
          <w:lang w:val="pt-BR"/>
        </w:rPr>
      </w:pPr>
      <w:bookmarkStart w:id="14" w:name="_Toc425054512"/>
      <w:bookmarkStart w:id="15" w:name="_Toc423410253"/>
      <w:bookmarkStart w:id="16" w:name="_Toc18208184"/>
      <w:r w:rsidRPr="00AD248F">
        <w:rPr>
          <w:sz w:val="24"/>
          <w:szCs w:val="24"/>
          <w:lang w:val="pt-BR"/>
        </w:rPr>
        <w:t>Precondições</w:t>
      </w:r>
      <w:bookmarkEnd w:id="14"/>
      <w:bookmarkEnd w:id="15"/>
      <w:bookmarkEnd w:id="16"/>
    </w:p>
    <w:p w14:paraId="3A37800B" w14:textId="4A20CB18" w:rsidR="0001609F" w:rsidRDefault="00E6554C">
      <w:pPr>
        <w:pStyle w:val="Ttulo2"/>
        <w:widowControl/>
        <w:rPr>
          <w:lang w:val="pt-BR"/>
        </w:rPr>
      </w:pPr>
      <w:bookmarkStart w:id="17" w:name="_Toc425054513"/>
      <w:bookmarkStart w:id="18" w:name="_Toc423410254"/>
      <w:bookmarkStart w:id="19" w:name="_Toc18208185"/>
      <w:r w:rsidRPr="00AD248F">
        <w:rPr>
          <w:lang w:val="pt-BR"/>
        </w:rPr>
        <w:t xml:space="preserve">Precondição </w:t>
      </w:r>
      <w:bookmarkEnd w:id="17"/>
      <w:bookmarkEnd w:id="18"/>
      <w:bookmarkEnd w:id="19"/>
      <w:r w:rsidR="00FB6202" w:rsidRPr="00AD248F">
        <w:rPr>
          <w:lang w:val="pt-BR"/>
        </w:rPr>
        <w:t xml:space="preserve">Um </w:t>
      </w:r>
      <w:r w:rsidR="00FB6202">
        <w:rPr>
          <w:lang w:val="pt-BR"/>
        </w:rPr>
        <w:t>- Integração com Banco de Dados MySQL</w:t>
      </w:r>
    </w:p>
    <w:p w14:paraId="2722D29F" w14:textId="6CF6BD76" w:rsidR="00FB6202" w:rsidRPr="00FB6202" w:rsidRDefault="00FB6202" w:rsidP="00FB6202">
      <w:pPr>
        <w:ind w:left="720"/>
      </w:pPr>
      <w:r>
        <w:rPr>
          <w:lang w:val="pt-BR"/>
        </w:rPr>
        <w:t xml:space="preserve">Devido ao fato de o sistema conter uma coleção de informação organizada em um banco de dados que deve </w:t>
      </w:r>
      <w:r w:rsidR="00782C5A">
        <w:rPr>
          <w:lang w:val="pt-BR"/>
        </w:rPr>
        <w:t>ser acessado</w:t>
      </w:r>
      <w:r>
        <w:rPr>
          <w:lang w:val="pt-BR"/>
        </w:rPr>
        <w:t xml:space="preserve"> constantemente, é importante garantir que o banco de dados esteja ativo e que a comunicação do banco de dados via driver </w:t>
      </w:r>
      <w:proofErr w:type="spellStart"/>
      <w:r>
        <w:rPr>
          <w:lang w:val="pt-BR"/>
        </w:rPr>
        <w:t>mysqlconnector</w:t>
      </w:r>
      <w:proofErr w:type="spellEnd"/>
      <w:r>
        <w:rPr>
          <w:lang w:val="pt-BR"/>
        </w:rPr>
        <w:t xml:space="preserve"> esteja online.</w:t>
      </w:r>
    </w:p>
    <w:p w14:paraId="1FB84C82" w14:textId="77777777" w:rsidR="00FB6202" w:rsidRDefault="00FB6202" w:rsidP="00FB6202">
      <w:pPr>
        <w:rPr>
          <w:lang w:val="pt-BR"/>
        </w:rPr>
      </w:pPr>
    </w:p>
    <w:p w14:paraId="7C5BD7D0" w14:textId="77777777" w:rsidR="00FB6202" w:rsidRPr="00FB6202" w:rsidRDefault="00FB6202" w:rsidP="00FB6202">
      <w:pPr>
        <w:rPr>
          <w:lang w:val="pt-BR"/>
        </w:rPr>
      </w:pPr>
      <w:bookmarkStart w:id="20" w:name="_GoBack"/>
    </w:p>
    <w:p w14:paraId="7E380B98" w14:textId="77777777" w:rsidR="0001609F" w:rsidRPr="00AD248F" w:rsidRDefault="00E6554C">
      <w:pPr>
        <w:pStyle w:val="Ttulo1"/>
        <w:widowControl/>
        <w:ind w:left="1080" w:hanging="360"/>
        <w:rPr>
          <w:sz w:val="24"/>
          <w:szCs w:val="24"/>
          <w:lang w:val="pt-BR"/>
        </w:rPr>
      </w:pPr>
      <w:bookmarkStart w:id="21" w:name="_Toc425054514"/>
      <w:bookmarkStart w:id="22" w:name="_Toc423410255"/>
      <w:bookmarkStart w:id="23" w:name="_Toc18208186"/>
      <w:bookmarkEnd w:id="20"/>
      <w:r w:rsidRPr="00AD248F">
        <w:rPr>
          <w:sz w:val="24"/>
          <w:szCs w:val="24"/>
          <w:lang w:val="pt-BR"/>
        </w:rPr>
        <w:lastRenderedPageBreak/>
        <w:t>Pós-condições</w:t>
      </w:r>
      <w:bookmarkEnd w:id="21"/>
      <w:bookmarkEnd w:id="22"/>
      <w:bookmarkEnd w:id="23"/>
    </w:p>
    <w:p w14:paraId="77865ACE" w14:textId="775BC119" w:rsidR="0001609F" w:rsidRDefault="00E6554C">
      <w:pPr>
        <w:pStyle w:val="Ttulo2"/>
        <w:widowControl/>
        <w:rPr>
          <w:lang w:val="pt-BR"/>
        </w:rPr>
      </w:pPr>
      <w:bookmarkStart w:id="24" w:name="_Toc425054515"/>
      <w:bookmarkStart w:id="25" w:name="_Toc423410256"/>
      <w:bookmarkStart w:id="26" w:name="_Toc18208187"/>
      <w:r w:rsidRPr="00AD248F">
        <w:rPr>
          <w:lang w:val="pt-BR"/>
        </w:rPr>
        <w:t xml:space="preserve">Pós-condição </w:t>
      </w:r>
      <w:bookmarkEnd w:id="24"/>
      <w:bookmarkEnd w:id="25"/>
      <w:bookmarkEnd w:id="26"/>
      <w:r w:rsidR="00261956" w:rsidRPr="00AD248F">
        <w:rPr>
          <w:lang w:val="pt-BR"/>
        </w:rPr>
        <w:t xml:space="preserve">Um </w:t>
      </w:r>
      <w:r w:rsidR="00261956">
        <w:rPr>
          <w:lang w:val="pt-BR"/>
        </w:rPr>
        <w:t xml:space="preserve">- Ao finalizar </w:t>
      </w:r>
      <w:r w:rsidR="000F4C9A">
        <w:rPr>
          <w:lang w:val="pt-BR"/>
        </w:rPr>
        <w:t>a C</w:t>
      </w:r>
      <w:r w:rsidR="00261956">
        <w:rPr>
          <w:lang w:val="pt-BR"/>
        </w:rPr>
        <w:t>riação</w:t>
      </w:r>
      <w:r w:rsidR="000F4C9A">
        <w:rPr>
          <w:lang w:val="pt-BR"/>
        </w:rPr>
        <w:t xml:space="preserve"> de um Item no Cardápio</w:t>
      </w:r>
    </w:p>
    <w:p w14:paraId="2A9CDF4F" w14:textId="77777777" w:rsidR="00261956" w:rsidRDefault="00261956" w:rsidP="00261956"/>
    <w:p w14:paraId="40C02C91" w14:textId="194BD5F7" w:rsidR="00261956" w:rsidRDefault="00261956" w:rsidP="00261956">
      <w:pPr>
        <w:pStyle w:val="Corpodetexto"/>
        <w:rPr>
          <w:lang w:val="pt-BR"/>
        </w:rPr>
      </w:pPr>
      <w:r>
        <w:rPr>
          <w:lang w:val="pt-BR"/>
        </w:rPr>
        <w:t xml:space="preserve">Ao fim da criação de um item no cardápio, o banco de dados deverá conter mais uma linha em seu banco relacional, contendo as informações de código da pizza, nome da pizza, </w:t>
      </w:r>
      <w:proofErr w:type="spellStart"/>
      <w:r>
        <w:rPr>
          <w:lang w:val="pt-BR"/>
        </w:rPr>
        <w:t>sub-lista</w:t>
      </w:r>
      <w:proofErr w:type="spellEnd"/>
      <w:r>
        <w:rPr>
          <w:lang w:val="pt-BR"/>
        </w:rPr>
        <w:t xml:space="preserve"> de ingredientes, quantidade calórica por porção de ingrediente, além do preço total da pizza. </w:t>
      </w:r>
    </w:p>
    <w:p w14:paraId="19F152F1" w14:textId="77777777" w:rsidR="009846C9" w:rsidRDefault="009846C9" w:rsidP="00261956">
      <w:pPr>
        <w:pStyle w:val="Corpodetexto"/>
        <w:rPr>
          <w:lang w:val="pt-BR"/>
        </w:rPr>
      </w:pPr>
    </w:p>
    <w:p w14:paraId="757377EE" w14:textId="1FD4A42D" w:rsidR="009846C9" w:rsidRDefault="009846C9" w:rsidP="009846C9">
      <w:pPr>
        <w:pStyle w:val="Ttulo2"/>
        <w:widowControl/>
        <w:rPr>
          <w:lang w:val="pt-BR"/>
        </w:rPr>
      </w:pPr>
      <w:r w:rsidRPr="00AD248F">
        <w:rPr>
          <w:lang w:val="pt-BR"/>
        </w:rPr>
        <w:t xml:space="preserve">Pós-condição </w:t>
      </w:r>
      <w:r>
        <w:rPr>
          <w:lang w:val="pt-BR"/>
        </w:rPr>
        <w:t>Dois</w:t>
      </w:r>
      <w:r w:rsidRPr="00AD248F">
        <w:rPr>
          <w:lang w:val="pt-BR"/>
        </w:rPr>
        <w:t xml:space="preserve"> </w:t>
      </w:r>
      <w:r>
        <w:rPr>
          <w:lang w:val="pt-BR"/>
        </w:rPr>
        <w:t xml:space="preserve">- Ao finalizar </w:t>
      </w:r>
      <w:r w:rsidR="000F4C9A">
        <w:rPr>
          <w:lang w:val="pt-BR"/>
        </w:rPr>
        <w:t>a L</w:t>
      </w:r>
      <w:r>
        <w:rPr>
          <w:lang w:val="pt-BR"/>
        </w:rPr>
        <w:t>eitura do Cardápio</w:t>
      </w:r>
    </w:p>
    <w:p w14:paraId="69CCDB52" w14:textId="77777777" w:rsidR="009846C9" w:rsidRDefault="009846C9" w:rsidP="009846C9"/>
    <w:p w14:paraId="7306CE59" w14:textId="56B58E5C" w:rsidR="009846C9" w:rsidRDefault="009846C9" w:rsidP="009846C9">
      <w:pPr>
        <w:pStyle w:val="Corpodetexto"/>
        <w:rPr>
          <w:lang w:val="pt-BR"/>
        </w:rPr>
      </w:pPr>
      <w:r>
        <w:rPr>
          <w:lang w:val="pt-BR"/>
        </w:rPr>
        <w:t xml:space="preserve">Ao finalizar a leitura do item a partir do cardápio, </w:t>
      </w:r>
      <w:r w:rsidR="00903928">
        <w:rPr>
          <w:lang w:val="pt-BR"/>
        </w:rPr>
        <w:t>o item selecionado no cardápio através do código deverá estar na lista de carrinho de compras do cliente.</w:t>
      </w:r>
    </w:p>
    <w:p w14:paraId="160C9095" w14:textId="77777777" w:rsidR="000F4C9A" w:rsidRDefault="000F4C9A" w:rsidP="009846C9">
      <w:pPr>
        <w:pStyle w:val="Corpodetexto"/>
        <w:rPr>
          <w:lang w:val="pt-BR"/>
        </w:rPr>
      </w:pPr>
    </w:p>
    <w:p w14:paraId="33D1DBEA" w14:textId="4D913697" w:rsidR="000F4C9A" w:rsidRDefault="000F4C9A" w:rsidP="000F4C9A">
      <w:pPr>
        <w:pStyle w:val="Ttulo2"/>
        <w:widowControl/>
        <w:rPr>
          <w:lang w:val="pt-BR"/>
        </w:rPr>
      </w:pPr>
      <w:r w:rsidRPr="00AD248F">
        <w:rPr>
          <w:lang w:val="pt-BR"/>
        </w:rPr>
        <w:t xml:space="preserve">Pós-condição </w:t>
      </w:r>
      <w:r>
        <w:rPr>
          <w:lang w:val="pt-BR"/>
        </w:rPr>
        <w:t>Três</w:t>
      </w:r>
      <w:r w:rsidRPr="00AD248F">
        <w:rPr>
          <w:lang w:val="pt-BR"/>
        </w:rPr>
        <w:t xml:space="preserve"> </w:t>
      </w:r>
      <w:r>
        <w:rPr>
          <w:lang w:val="pt-BR"/>
        </w:rPr>
        <w:t>- Ao finalizar a Edição do Cardápio</w:t>
      </w:r>
    </w:p>
    <w:p w14:paraId="14EE823E" w14:textId="77777777" w:rsidR="000F4C9A" w:rsidRDefault="000F4C9A" w:rsidP="000F4C9A"/>
    <w:p w14:paraId="1D073D06" w14:textId="77777777" w:rsidR="000F4C9A" w:rsidRDefault="000F4C9A" w:rsidP="000F4C9A">
      <w:pPr>
        <w:pStyle w:val="Corpodetexto"/>
        <w:rPr>
          <w:lang w:val="pt-BR"/>
        </w:rPr>
      </w:pPr>
      <w:r>
        <w:rPr>
          <w:lang w:val="pt-BR"/>
        </w:rPr>
        <w:t>Ao finalizar a leitura do item a partir do cardápio, o item selecionado no cardápio através do código deverá estar na lista de carrinho de compras do cliente.</w:t>
      </w:r>
    </w:p>
    <w:p w14:paraId="438937F8" w14:textId="77777777" w:rsidR="0072524E" w:rsidRDefault="0072524E" w:rsidP="000F4C9A">
      <w:pPr>
        <w:pStyle w:val="Corpodetexto"/>
        <w:rPr>
          <w:lang w:val="pt-BR"/>
        </w:rPr>
      </w:pPr>
    </w:p>
    <w:p w14:paraId="47303C78" w14:textId="6033D755" w:rsidR="0072524E" w:rsidRDefault="0072524E" w:rsidP="0072524E">
      <w:pPr>
        <w:pStyle w:val="Ttulo2"/>
        <w:widowControl/>
        <w:rPr>
          <w:lang w:val="pt-BR"/>
        </w:rPr>
      </w:pPr>
      <w:r w:rsidRPr="00AD248F">
        <w:rPr>
          <w:lang w:val="pt-BR"/>
        </w:rPr>
        <w:t xml:space="preserve">Pós-condição </w:t>
      </w:r>
      <w:r>
        <w:rPr>
          <w:lang w:val="pt-BR"/>
        </w:rPr>
        <w:t>Quatro</w:t>
      </w:r>
      <w:r w:rsidRPr="00AD248F">
        <w:rPr>
          <w:lang w:val="pt-BR"/>
        </w:rPr>
        <w:t xml:space="preserve"> </w:t>
      </w:r>
      <w:r>
        <w:rPr>
          <w:lang w:val="pt-BR"/>
        </w:rPr>
        <w:t>- Ao finalizar a Remoção de Item do Cardápio</w:t>
      </w:r>
    </w:p>
    <w:p w14:paraId="208CA15D" w14:textId="77777777" w:rsidR="0072524E" w:rsidRDefault="0072524E" w:rsidP="0072524E"/>
    <w:p w14:paraId="4E172821" w14:textId="497A13FA" w:rsidR="0072524E" w:rsidRDefault="0072524E" w:rsidP="0072524E">
      <w:pPr>
        <w:pStyle w:val="Corpodetexto"/>
        <w:rPr>
          <w:lang w:val="pt-BR"/>
        </w:rPr>
      </w:pPr>
      <w:r>
        <w:rPr>
          <w:lang w:val="pt-BR"/>
        </w:rPr>
        <w:t xml:space="preserve">Ao finalizar </w:t>
      </w:r>
      <w:r w:rsidR="00974BBB">
        <w:rPr>
          <w:lang w:val="pt-BR"/>
        </w:rPr>
        <w:t>a remoção de um item/pizza do cardápio, tal item não deverá estar mais acessível para consulta, edição, muito menos disponível para leitura no momento da venda de produtos para o cliente.</w:t>
      </w:r>
    </w:p>
    <w:p w14:paraId="023505E8" w14:textId="77777777" w:rsidR="0072524E" w:rsidRDefault="0072524E" w:rsidP="000F4C9A">
      <w:pPr>
        <w:pStyle w:val="Corpodetexto"/>
        <w:rPr>
          <w:lang w:val="pt-BR"/>
        </w:rPr>
      </w:pPr>
    </w:p>
    <w:p w14:paraId="7B13708D" w14:textId="77777777" w:rsidR="000F4C9A" w:rsidRDefault="000F4C9A" w:rsidP="009846C9">
      <w:pPr>
        <w:pStyle w:val="Corpodetexto"/>
        <w:rPr>
          <w:lang w:val="pt-BR"/>
        </w:rPr>
      </w:pPr>
    </w:p>
    <w:p w14:paraId="5A07B9E5" w14:textId="77777777" w:rsidR="009846C9" w:rsidRDefault="009846C9" w:rsidP="00261956">
      <w:pPr>
        <w:pStyle w:val="Corpodetexto"/>
        <w:rPr>
          <w:lang w:val="pt-BR"/>
        </w:rPr>
      </w:pPr>
    </w:p>
    <w:p w14:paraId="5F2F9DA8" w14:textId="77777777" w:rsidR="00261956" w:rsidRPr="00261956" w:rsidRDefault="00261956" w:rsidP="00261956"/>
    <w:p w14:paraId="72967A5A" w14:textId="77777777" w:rsidR="00261956" w:rsidRDefault="00261956" w:rsidP="00261956">
      <w:pPr>
        <w:rPr>
          <w:lang w:val="pt-BR"/>
        </w:rPr>
      </w:pPr>
    </w:p>
    <w:p w14:paraId="11E0CEC0" w14:textId="77777777" w:rsidR="00261956" w:rsidRPr="00261956" w:rsidRDefault="00261956" w:rsidP="00261956">
      <w:pPr>
        <w:rPr>
          <w:lang w:val="pt-BR"/>
        </w:rPr>
      </w:pPr>
    </w:p>
    <w:p w14:paraId="5041476A" w14:textId="671C312E" w:rsidR="004778E6" w:rsidRPr="00AD248F" w:rsidRDefault="004778E6" w:rsidP="00600EE4">
      <w:pPr>
        <w:pStyle w:val="InfoBlue"/>
        <w:ind w:left="0"/>
        <w:rPr>
          <w:lang w:val="pt-BR"/>
        </w:rPr>
      </w:pPr>
    </w:p>
    <w:sectPr w:rsidR="004778E6" w:rsidRPr="00AD248F">
      <w:headerReference w:type="default" r:id="rId8"/>
      <w:footerReference w:type="default" r:id="rId9"/>
      <w:endnotePr>
        <w:numFmt w:val="decimal"/>
      </w:endnotePr>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C96AB" w14:textId="77777777" w:rsidR="006A6E99" w:rsidRDefault="006A6E99">
      <w:pPr>
        <w:spacing w:line="240" w:lineRule="auto"/>
      </w:pPr>
      <w:r>
        <w:separator/>
      </w:r>
    </w:p>
  </w:endnote>
  <w:endnote w:type="continuationSeparator" w:id="0">
    <w:p w14:paraId="24A5B8E6" w14:textId="77777777" w:rsidR="006A6E99" w:rsidRDefault="006A6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609F" w14:paraId="5F46F88F" w14:textId="77777777">
      <w:tc>
        <w:tcPr>
          <w:tcW w:w="3162" w:type="dxa"/>
          <w:tcBorders>
            <w:top w:val="nil"/>
            <w:left w:val="nil"/>
            <w:bottom w:val="nil"/>
            <w:right w:val="nil"/>
          </w:tcBorders>
        </w:tcPr>
        <w:p w14:paraId="10789369" w14:textId="77777777" w:rsidR="0001609F" w:rsidRDefault="00E6554C">
          <w:pPr>
            <w:ind w:right="360"/>
            <w:rPr>
              <w:sz w:val="24"/>
              <w:szCs w:val="24"/>
            </w:rPr>
          </w:pPr>
          <w:proofErr w:type="spellStart"/>
          <w:r>
            <w:rPr>
              <w:lang w:val="pt-BR"/>
            </w:rPr>
            <w:t>Confidential</w:t>
          </w:r>
          <w:proofErr w:type="spellEnd"/>
        </w:p>
      </w:tc>
      <w:tc>
        <w:tcPr>
          <w:tcW w:w="3162" w:type="dxa"/>
          <w:tcBorders>
            <w:top w:val="nil"/>
            <w:left w:val="nil"/>
            <w:bottom w:val="nil"/>
            <w:right w:val="nil"/>
          </w:tcBorders>
        </w:tcPr>
        <w:p w14:paraId="7CBBE47B" w14:textId="7C8A17EC" w:rsidR="0001609F" w:rsidRDefault="00335464" w:rsidP="003F24D5">
          <w:pPr>
            <w:jc w:val="center"/>
          </w:pPr>
          <w:proofErr w:type="spellStart"/>
          <w:r>
            <w:t>Fatec</w:t>
          </w:r>
          <w:proofErr w:type="spellEnd"/>
          <w:r>
            <w:t xml:space="preserve"> Factory</w:t>
          </w:r>
          <w:r w:rsidR="00E6554C">
            <w:t xml:space="preserve">, </w:t>
          </w:r>
          <w:r w:rsidR="003F24D5">
            <w:t>2021</w:t>
          </w:r>
        </w:p>
      </w:tc>
      <w:tc>
        <w:tcPr>
          <w:tcW w:w="3162" w:type="dxa"/>
          <w:tcBorders>
            <w:top w:val="nil"/>
            <w:left w:val="nil"/>
            <w:bottom w:val="nil"/>
            <w:right w:val="nil"/>
          </w:tcBorders>
        </w:tcPr>
        <w:p w14:paraId="4F392B82" w14:textId="77777777" w:rsidR="0001609F" w:rsidRDefault="00E6554C">
          <w:pPr>
            <w:jc w:val="right"/>
          </w:pPr>
          <w:r>
            <w:rPr>
              <w:lang w:val="pt-BR"/>
            </w:rPr>
            <w:t xml:space="preserve">Page </w:t>
          </w:r>
          <w:r>
            <w:rPr>
              <w:rStyle w:val="NmerodaPgina"/>
              <w:lang w:val="pt-BR"/>
            </w:rPr>
            <w:fldChar w:fldCharType="begin"/>
          </w:r>
          <w:r>
            <w:rPr>
              <w:rStyle w:val="NmerodaPgina"/>
              <w:lang w:val="pt-BR"/>
            </w:rPr>
            <w:instrText xml:space="preserve">PAGE </w:instrText>
          </w:r>
          <w:r>
            <w:rPr>
              <w:rStyle w:val="NmerodaPgina"/>
              <w:lang w:val="pt-BR"/>
            </w:rPr>
            <w:fldChar w:fldCharType="separate"/>
          </w:r>
          <w:r w:rsidR="003F24D5">
            <w:rPr>
              <w:rStyle w:val="NmerodaPgina"/>
              <w:noProof/>
              <w:lang w:val="pt-BR"/>
            </w:rPr>
            <w:t>5</w:t>
          </w:r>
          <w:r>
            <w:rPr>
              <w:rStyle w:val="NmerodaPgina"/>
              <w:lang w:val="pt-BR"/>
            </w:rPr>
            <w:fldChar w:fldCharType="end"/>
          </w:r>
        </w:p>
      </w:tc>
    </w:tr>
  </w:tbl>
  <w:p w14:paraId="40BA7A17" w14:textId="77777777" w:rsidR="0001609F" w:rsidRDefault="0001609F">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16791" w14:textId="77777777" w:rsidR="006A6E99" w:rsidRDefault="006A6E99">
      <w:pPr>
        <w:spacing w:line="240" w:lineRule="auto"/>
      </w:pPr>
      <w:r>
        <w:separator/>
      </w:r>
    </w:p>
  </w:footnote>
  <w:footnote w:type="continuationSeparator" w:id="0">
    <w:p w14:paraId="62CE670B" w14:textId="77777777" w:rsidR="006A6E99" w:rsidRDefault="006A6E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627B" w14:textId="77777777" w:rsidR="0001609F" w:rsidRDefault="0001609F">
    <w:pPr>
      <w:rPr>
        <w:sz w:val="24"/>
        <w:szCs w:val="24"/>
      </w:rPr>
    </w:pPr>
  </w:p>
  <w:p w14:paraId="2A11CBBF" w14:textId="77777777" w:rsidR="0001609F" w:rsidRDefault="0001609F">
    <w:pPr>
      <w:pBdr>
        <w:top w:val="single" w:sz="6" w:space="1" w:color="auto"/>
      </w:pBdr>
      <w:rPr>
        <w:sz w:val="24"/>
        <w:szCs w:val="24"/>
      </w:rPr>
    </w:pPr>
  </w:p>
  <w:p w14:paraId="07C227AC" w14:textId="7F2C5578" w:rsidR="0001609F" w:rsidRDefault="00335464">
    <w:pPr>
      <w:pBdr>
        <w:bottom w:val="single" w:sz="6" w:space="1" w:color="auto"/>
      </w:pBdr>
      <w:jc w:val="right"/>
      <w:rPr>
        <w:rFonts w:ascii="Arial" w:hAnsi="Arial"/>
        <w:b/>
        <w:bCs/>
        <w:sz w:val="36"/>
        <w:szCs w:val="36"/>
      </w:rPr>
    </w:pPr>
    <w:r>
      <w:rPr>
        <w:rFonts w:ascii="Arial" w:hAnsi="Arial"/>
        <w:b/>
        <w:bCs/>
        <w:sz w:val="36"/>
        <w:szCs w:val="36"/>
      </w:rPr>
      <w:t xml:space="preserve">Pizza </w:t>
    </w:r>
    <w:proofErr w:type="spellStart"/>
    <w:r>
      <w:rPr>
        <w:rFonts w:ascii="Arial" w:hAnsi="Arial"/>
        <w:b/>
        <w:bCs/>
        <w:sz w:val="36"/>
        <w:szCs w:val="36"/>
      </w:rPr>
      <w:t>Pizza</w:t>
    </w:r>
    <w:proofErr w:type="spellEnd"/>
    <w:r>
      <w:rPr>
        <w:rFonts w:ascii="Arial" w:hAnsi="Arial"/>
        <w:b/>
        <w:bCs/>
        <w:sz w:val="36"/>
        <w:szCs w:val="36"/>
      </w:rPr>
      <w:t xml:space="preserve"> </w:t>
    </w:r>
    <w:proofErr w:type="spellStart"/>
    <w:r>
      <w:rPr>
        <w:rFonts w:ascii="Arial" w:hAnsi="Arial"/>
        <w:b/>
        <w:bCs/>
        <w:sz w:val="36"/>
        <w:szCs w:val="36"/>
      </w:rPr>
      <w:t>Pizza</w:t>
    </w:r>
    <w:proofErr w:type="spellEnd"/>
  </w:p>
  <w:p w14:paraId="3E789753" w14:textId="77777777" w:rsidR="0001609F" w:rsidRDefault="0001609F">
    <w:pPr>
      <w:pBdr>
        <w:bottom w:val="single" w:sz="6" w:space="1" w:color="auto"/>
      </w:pBdr>
      <w:jc w:val="right"/>
      <w:rPr>
        <w:sz w:val="24"/>
        <w:szCs w:val="24"/>
      </w:rPr>
    </w:pPr>
  </w:p>
  <w:p w14:paraId="33521A94" w14:textId="77777777" w:rsidR="0001609F" w:rsidRDefault="0001609F">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609F" w14:paraId="68B78397" w14:textId="77777777">
      <w:tc>
        <w:tcPr>
          <w:tcW w:w="6379" w:type="dxa"/>
          <w:tcBorders>
            <w:top w:val="single" w:sz="6" w:space="0" w:color="auto"/>
            <w:left w:val="single" w:sz="6" w:space="0" w:color="auto"/>
            <w:bottom w:val="single" w:sz="6" w:space="0" w:color="auto"/>
            <w:right w:val="single" w:sz="6" w:space="0" w:color="auto"/>
          </w:tcBorders>
        </w:tcPr>
        <w:p w14:paraId="75E99F80" w14:textId="2ED92A2B" w:rsidR="0001609F" w:rsidRDefault="00335464">
          <w:pPr>
            <w:pStyle w:val="Cabealho"/>
            <w:tabs>
              <w:tab w:val="clear" w:pos="4320"/>
              <w:tab w:val="clear" w:pos="8640"/>
            </w:tabs>
          </w:pPr>
          <w:r>
            <w:t xml:space="preserve">Pizza </w:t>
          </w:r>
          <w:proofErr w:type="spellStart"/>
          <w:r>
            <w:t>Pizza</w:t>
          </w:r>
          <w:proofErr w:type="spellEnd"/>
          <w:r>
            <w:t xml:space="preserve"> </w:t>
          </w:r>
          <w:proofErr w:type="spellStart"/>
          <w:r>
            <w:t>Pizza</w:t>
          </w:r>
          <w:proofErr w:type="spellEnd"/>
        </w:p>
      </w:tc>
      <w:tc>
        <w:tcPr>
          <w:tcW w:w="3179" w:type="dxa"/>
          <w:tcBorders>
            <w:top w:val="single" w:sz="6" w:space="0" w:color="auto"/>
            <w:left w:val="single" w:sz="6" w:space="0" w:color="auto"/>
            <w:bottom w:val="single" w:sz="6" w:space="0" w:color="auto"/>
            <w:right w:val="single" w:sz="6" w:space="0" w:color="auto"/>
          </w:tcBorders>
        </w:tcPr>
        <w:p w14:paraId="1E98D887" w14:textId="4022E0E9" w:rsidR="0001609F" w:rsidRDefault="00E6554C">
          <w:pPr>
            <w:tabs>
              <w:tab w:val="left" w:pos="1135"/>
            </w:tabs>
            <w:ind w:right="68"/>
          </w:pPr>
          <w:r>
            <w:t xml:space="preserve">  </w:t>
          </w:r>
          <w:r>
            <w:rPr>
              <w:lang w:val="pt-BR"/>
            </w:rPr>
            <w:t>Versão:</w:t>
          </w:r>
          <w:r w:rsidR="00335464">
            <w:t xml:space="preserve">           1.1</w:t>
          </w:r>
        </w:p>
      </w:tc>
    </w:tr>
    <w:tr w:rsidR="0001609F" w14:paraId="6522B2DF" w14:textId="77777777">
      <w:tc>
        <w:tcPr>
          <w:tcW w:w="6379" w:type="dxa"/>
          <w:tcBorders>
            <w:top w:val="single" w:sz="6" w:space="0" w:color="auto"/>
            <w:left w:val="single" w:sz="6" w:space="0" w:color="auto"/>
            <w:bottom w:val="single" w:sz="6" w:space="0" w:color="auto"/>
            <w:right w:val="single" w:sz="6" w:space="0" w:color="auto"/>
          </w:tcBorders>
        </w:tcPr>
        <w:p w14:paraId="63401BCF" w14:textId="20502C32" w:rsidR="0001609F" w:rsidRDefault="00E6554C" w:rsidP="00335464">
          <w:r>
            <w:fldChar w:fldCharType="begin"/>
          </w:r>
          <w:r>
            <w:instrText xml:space="preserve">TITLE  \* MERGEFORMAT </w:instrText>
          </w:r>
          <w:r>
            <w:fldChar w:fldCharType="separate"/>
          </w:r>
          <w:proofErr w:type="spellStart"/>
          <w:r w:rsidR="004778E6">
            <w:t>Especificação</w:t>
          </w:r>
          <w:proofErr w:type="spellEnd"/>
          <w:r w:rsidR="004778E6">
            <w:t xml:space="preserve"> de </w:t>
          </w:r>
          <w:proofErr w:type="spellStart"/>
          <w:r w:rsidR="004778E6">
            <w:t>Caso</w:t>
          </w:r>
          <w:proofErr w:type="spellEnd"/>
          <w:r w:rsidR="004778E6">
            <w:t xml:space="preserve"> de </w:t>
          </w:r>
          <w:proofErr w:type="spellStart"/>
          <w:r w:rsidR="004778E6">
            <w:t>Uso</w:t>
          </w:r>
          <w:proofErr w:type="spellEnd"/>
          <w:r w:rsidR="004778E6">
            <w:t xml:space="preserve">: </w:t>
          </w:r>
          <w:proofErr w:type="spellStart"/>
          <w:r w:rsidR="00335464">
            <w:t>Gerenciar</w:t>
          </w:r>
          <w:proofErr w:type="spellEnd"/>
          <w:r w:rsidR="00335464">
            <w:t xml:space="preserve"> </w:t>
          </w:r>
          <w:proofErr w:type="spellStart"/>
          <w:r w:rsidR="00335464">
            <w:t>Cardápio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2D77B9E1" w14:textId="4DF75359" w:rsidR="0001609F" w:rsidRDefault="00E6554C" w:rsidP="00335464">
          <w:r>
            <w:t xml:space="preserve">  </w:t>
          </w:r>
          <w:r>
            <w:rPr>
              <w:lang w:val="pt-BR"/>
            </w:rPr>
            <w:t>Data:</w:t>
          </w:r>
          <w:r>
            <w:t xml:space="preserve">  </w:t>
          </w:r>
          <w:r w:rsidR="00335464">
            <w:rPr>
              <w:lang w:val="pt-BR"/>
            </w:rPr>
            <w:t>17/06/2021</w:t>
          </w:r>
        </w:p>
      </w:tc>
    </w:tr>
    <w:tr w:rsidR="0001609F" w14:paraId="2CD2F1D6" w14:textId="77777777">
      <w:tc>
        <w:tcPr>
          <w:tcW w:w="9558" w:type="dxa"/>
          <w:gridSpan w:val="2"/>
          <w:tcBorders>
            <w:top w:val="single" w:sz="6" w:space="0" w:color="auto"/>
            <w:left w:val="single" w:sz="6" w:space="0" w:color="auto"/>
            <w:bottom w:val="single" w:sz="6" w:space="0" w:color="auto"/>
            <w:right w:val="single" w:sz="6" w:space="0" w:color="auto"/>
          </w:tcBorders>
        </w:tcPr>
        <w:p w14:paraId="7F34EF72" w14:textId="24455201" w:rsidR="0001609F" w:rsidRDefault="0001609F"/>
      </w:tc>
    </w:tr>
  </w:tbl>
  <w:p w14:paraId="33945750" w14:textId="77777777" w:rsidR="0001609F" w:rsidRDefault="0001609F">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F3914AC"/>
    <w:multiLevelType w:val="multilevel"/>
    <w:tmpl w:val="8ADA54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E6"/>
    <w:rsid w:val="0001609F"/>
    <w:rsid w:val="00046E00"/>
    <w:rsid w:val="00073352"/>
    <w:rsid w:val="00074E86"/>
    <w:rsid w:val="00092446"/>
    <w:rsid w:val="000A6745"/>
    <w:rsid w:val="000C3A80"/>
    <w:rsid w:val="000E1BE6"/>
    <w:rsid w:val="000E44D7"/>
    <w:rsid w:val="000F4C9A"/>
    <w:rsid w:val="001101FD"/>
    <w:rsid w:val="001A7AE9"/>
    <w:rsid w:val="001D072C"/>
    <w:rsid w:val="00261956"/>
    <w:rsid w:val="00262529"/>
    <w:rsid w:val="00284FB4"/>
    <w:rsid w:val="00291687"/>
    <w:rsid w:val="002D5E66"/>
    <w:rsid w:val="002E4132"/>
    <w:rsid w:val="00335464"/>
    <w:rsid w:val="003F24D5"/>
    <w:rsid w:val="00443AAF"/>
    <w:rsid w:val="00454D61"/>
    <w:rsid w:val="00473C0C"/>
    <w:rsid w:val="004778E6"/>
    <w:rsid w:val="0048643E"/>
    <w:rsid w:val="004B66A8"/>
    <w:rsid w:val="00600EE4"/>
    <w:rsid w:val="00695011"/>
    <w:rsid w:val="006A6E99"/>
    <w:rsid w:val="00716F30"/>
    <w:rsid w:val="00723038"/>
    <w:rsid w:val="0072524E"/>
    <w:rsid w:val="00763A39"/>
    <w:rsid w:val="00782C5A"/>
    <w:rsid w:val="00784559"/>
    <w:rsid w:val="007E368A"/>
    <w:rsid w:val="00903928"/>
    <w:rsid w:val="00924A74"/>
    <w:rsid w:val="00937376"/>
    <w:rsid w:val="009462EC"/>
    <w:rsid w:val="00974BBB"/>
    <w:rsid w:val="009846C9"/>
    <w:rsid w:val="009C57A0"/>
    <w:rsid w:val="00A13B93"/>
    <w:rsid w:val="00A41FA9"/>
    <w:rsid w:val="00A84ED2"/>
    <w:rsid w:val="00AD248F"/>
    <w:rsid w:val="00B6085F"/>
    <w:rsid w:val="00BC1D46"/>
    <w:rsid w:val="00BE0DBD"/>
    <w:rsid w:val="00BE3789"/>
    <w:rsid w:val="00C64224"/>
    <w:rsid w:val="00CC3184"/>
    <w:rsid w:val="00CF26E5"/>
    <w:rsid w:val="00D01769"/>
    <w:rsid w:val="00D524E1"/>
    <w:rsid w:val="00E6554C"/>
    <w:rsid w:val="00EC10EF"/>
    <w:rsid w:val="00EC475E"/>
    <w:rsid w:val="00F47D5E"/>
    <w:rsid w:val="00F52020"/>
    <w:rsid w:val="00F56A40"/>
    <w:rsid w:val="00F72CCE"/>
    <w:rsid w:val="00FB6202"/>
    <w:rsid w:val="00FB6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CE13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semiHidden/>
    <w:rPr>
      <w:color w:val="0000FF"/>
      <w:u w:val="single"/>
    </w:rPr>
  </w:style>
  <w:style w:type="paragraph" w:styleId="NormalWeb">
    <w:name w:val="Normal (Web)"/>
    <w:basedOn w:val="Normal"/>
    <w:semiHidden/>
    <w:pPr>
      <w:widowControl/>
      <w:spacing w:before="100" w:after="100" w:line="240" w:lineRule="auto"/>
    </w:p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Casos%20de%20Uso/modelo-documentacao_casos_us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modelo-documentacao_casos_uso.dot</Template>
  <TotalTime>97</TotalTime>
  <Pages>6</Pages>
  <Words>1159</Words>
  <Characters>6259</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Especificação de Caso de Uso: &lt;Nome do Caso de Uso&gt;</vt:lpstr>
    </vt:vector>
  </TitlesOfParts>
  <Company>&lt;Nome da Empresa&gt;</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danielgoor@gmail.com</dc:creator>
  <cp:keywords/>
  <dc:description/>
  <cp:lastModifiedBy>danielgoor@gmail.com</cp:lastModifiedBy>
  <cp:revision>66</cp:revision>
  <dcterms:created xsi:type="dcterms:W3CDTF">2021-06-15T23:11:00Z</dcterms:created>
  <dcterms:modified xsi:type="dcterms:W3CDTF">2021-06-18T03:05:00Z</dcterms:modified>
</cp:coreProperties>
</file>